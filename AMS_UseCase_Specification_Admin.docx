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3B353F" w14:textId="77777777" w:rsidR="009F5790" w:rsidRPr="003675A1" w:rsidRDefault="009F5790" w:rsidP="00CE5290">
      <w:pPr>
        <w:pStyle w:val="PageTitle"/>
      </w:pPr>
    </w:p>
    <w:p w14:paraId="047659E7" w14:textId="77777777" w:rsidR="009F5790" w:rsidRPr="003675A1" w:rsidRDefault="009F5790" w:rsidP="00CE5290">
      <w:pPr>
        <w:pStyle w:val="PageTitle"/>
      </w:pPr>
    </w:p>
    <w:p w14:paraId="4B63A63E" w14:textId="77777777" w:rsidR="009F5790" w:rsidRPr="003675A1" w:rsidRDefault="009F5790" w:rsidP="00CE5290">
      <w:pPr>
        <w:pStyle w:val="PageTitle"/>
      </w:pPr>
    </w:p>
    <w:p w14:paraId="48ED829F" w14:textId="77777777" w:rsidR="009F5790" w:rsidRPr="003675A1" w:rsidRDefault="009F5790" w:rsidP="00CE5290">
      <w:pPr>
        <w:pStyle w:val="PageTitle"/>
      </w:pPr>
    </w:p>
    <w:p w14:paraId="5AB8EF64" w14:textId="77777777" w:rsidR="009F5790" w:rsidRPr="003675A1" w:rsidRDefault="009F5790" w:rsidP="00CE5290">
      <w:pPr>
        <w:pStyle w:val="PageTitle"/>
      </w:pPr>
      <w:r w:rsidRPr="003675A1">
        <w:t>Use Case Specification</w:t>
      </w:r>
    </w:p>
    <w:p w14:paraId="03C4C32C" w14:textId="77777777" w:rsidR="009F5790" w:rsidRPr="003675A1" w:rsidRDefault="009F5790" w:rsidP="00CE5290">
      <w:pPr>
        <w:pStyle w:val="PageTitle"/>
      </w:pPr>
    </w:p>
    <w:p w14:paraId="03A8A6B3" w14:textId="45C90EC8" w:rsidR="009F5790" w:rsidRPr="003675A1" w:rsidRDefault="00155339" w:rsidP="00CE5290">
      <w:pPr>
        <w:rPr>
          <w:lang w:val="en-GB" w:eastAsia="en-US"/>
        </w:rPr>
      </w:pPr>
      <w:r w:rsidRPr="003675A1">
        <w:rPr>
          <w:lang w:val="en-GB" w:eastAsia="en-US"/>
        </w:rPr>
        <w:t>DMT/RM01/TMP</w:t>
      </w:r>
    </w:p>
    <w:p w14:paraId="780FD7CC" w14:textId="77777777" w:rsidR="009F5790" w:rsidRPr="003675A1" w:rsidRDefault="009F5790" w:rsidP="00CE5290"/>
    <w:p w14:paraId="12D6A4D9" w14:textId="77777777" w:rsidR="009F5790" w:rsidRPr="003675A1" w:rsidRDefault="009F5790" w:rsidP="00CE5290"/>
    <w:p w14:paraId="4F7ED659" w14:textId="77777777" w:rsidR="009F5790" w:rsidRPr="003675A1" w:rsidRDefault="009F5790" w:rsidP="00CE5290"/>
    <w:tbl>
      <w:tblPr>
        <w:tblW w:w="9300" w:type="dxa"/>
        <w:tblInd w:w="18" w:type="dxa"/>
        <w:tblLook w:val="04A0" w:firstRow="1" w:lastRow="0" w:firstColumn="1" w:lastColumn="0" w:noHBand="0" w:noVBand="1"/>
      </w:tblPr>
      <w:tblGrid>
        <w:gridCol w:w="2471"/>
        <w:gridCol w:w="6829"/>
      </w:tblGrid>
      <w:tr w:rsidR="009F5790" w:rsidRPr="003675A1" w14:paraId="4653EC50" w14:textId="77777777" w:rsidTr="00B33715">
        <w:trPr>
          <w:trHeight w:val="360"/>
        </w:trPr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4FF1F30A" w14:textId="77777777" w:rsidR="009F5790" w:rsidRPr="003675A1" w:rsidRDefault="009F5790" w:rsidP="00CE5290">
            <w:r w:rsidRPr="003675A1">
              <w:t>Project Code</w:t>
            </w:r>
          </w:p>
        </w:tc>
        <w:tc>
          <w:tcPr>
            <w:tcW w:w="68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</w:tcPr>
          <w:p w14:paraId="1005B741" w14:textId="41F89C76" w:rsidR="009F5790" w:rsidRPr="003675A1" w:rsidRDefault="007C55B5" w:rsidP="00CE5290">
            <w:r w:rsidRPr="003675A1">
              <w:t>PRJ_</w:t>
            </w:r>
            <w:r w:rsidR="002E3541">
              <w:t>AMS_01</w:t>
            </w:r>
          </w:p>
        </w:tc>
      </w:tr>
      <w:tr w:rsidR="009F5790" w:rsidRPr="003675A1" w14:paraId="7B1CC0A8" w14:textId="77777777" w:rsidTr="00B33715">
        <w:trPr>
          <w:trHeight w:val="360"/>
        </w:trPr>
        <w:tc>
          <w:tcPr>
            <w:tcW w:w="24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1C9D9FA4" w14:textId="77777777" w:rsidR="009F5790" w:rsidRPr="003675A1" w:rsidRDefault="009F5790" w:rsidP="00CE5290">
            <w:r w:rsidRPr="003675A1">
              <w:t>Project Name</w:t>
            </w:r>
          </w:p>
        </w:tc>
        <w:tc>
          <w:tcPr>
            <w:tcW w:w="68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</w:tcPr>
          <w:p w14:paraId="6602239A" w14:textId="1BB6F7C8" w:rsidR="009F5790" w:rsidRPr="003675A1" w:rsidRDefault="002E3541" w:rsidP="00CE5290">
            <w:r>
              <w:t>Asset Management System</w:t>
            </w:r>
          </w:p>
        </w:tc>
      </w:tr>
    </w:tbl>
    <w:p w14:paraId="1917D496" w14:textId="77777777" w:rsidR="009F5790" w:rsidRDefault="009F5790" w:rsidP="00CE5290"/>
    <w:p w14:paraId="3BB6EAD3" w14:textId="77777777" w:rsidR="00E8271E" w:rsidRPr="003675A1" w:rsidRDefault="00E8271E" w:rsidP="00CE5290"/>
    <w:tbl>
      <w:tblPr>
        <w:tblW w:w="9270" w:type="dxa"/>
        <w:tblInd w:w="18" w:type="dxa"/>
        <w:tblLook w:val="04A0" w:firstRow="1" w:lastRow="0" w:firstColumn="1" w:lastColumn="0" w:noHBand="0" w:noVBand="1"/>
      </w:tblPr>
      <w:tblGrid>
        <w:gridCol w:w="2405"/>
        <w:gridCol w:w="3820"/>
        <w:gridCol w:w="3045"/>
      </w:tblGrid>
      <w:tr w:rsidR="009F5790" w:rsidRPr="003675A1" w14:paraId="1E1B5849" w14:textId="77777777" w:rsidTr="00B33715">
        <w:trPr>
          <w:trHeight w:val="345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42433304" w14:textId="77777777" w:rsidR="009F5790" w:rsidRPr="003675A1" w:rsidRDefault="009F5790" w:rsidP="00CE5290">
            <w:pPr>
              <w:rPr>
                <w:vanish/>
              </w:rPr>
            </w:pPr>
            <w:r w:rsidRPr="003675A1">
              <w:lastRenderedPageBreak/>
              <w:t>Prepared/Modified by</w:t>
            </w:r>
          </w:p>
        </w:tc>
        <w:tc>
          <w:tcPr>
            <w:tcW w:w="3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270906F5" w14:textId="77777777" w:rsidR="009F5790" w:rsidRPr="003675A1" w:rsidRDefault="009F5790" w:rsidP="00CE5290">
            <w:pPr>
              <w:rPr>
                <w:vanish/>
              </w:rPr>
            </w:pPr>
            <w:r w:rsidRPr="003675A1">
              <w:t>Role</w:t>
            </w:r>
          </w:p>
        </w:tc>
        <w:tc>
          <w:tcPr>
            <w:tcW w:w="30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205CAB10" w14:textId="77777777" w:rsidR="009F5790" w:rsidRPr="003675A1" w:rsidRDefault="009F5790" w:rsidP="00CE5290">
            <w:pPr>
              <w:rPr>
                <w:vanish/>
              </w:rPr>
            </w:pPr>
            <w:r w:rsidRPr="003675A1">
              <w:t>Date of Preparation</w:t>
            </w:r>
          </w:p>
        </w:tc>
      </w:tr>
      <w:tr w:rsidR="009F5790" w:rsidRPr="003675A1" w14:paraId="54BA43BF" w14:textId="77777777" w:rsidTr="00B33715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A16A956" w14:textId="3C8C972F" w:rsidR="009F5790" w:rsidRPr="003675A1" w:rsidRDefault="002E3541" w:rsidP="00CE5290">
            <w:r>
              <w:t xml:space="preserve">Anusha </w:t>
            </w:r>
            <w:proofErr w:type="spellStart"/>
            <w:r>
              <w:t>Godaba</w:t>
            </w:r>
            <w:proofErr w:type="spellEnd"/>
          </w:p>
        </w:tc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6B0049" w14:textId="1941F86D" w:rsidR="009F5790" w:rsidRPr="003675A1" w:rsidRDefault="00235DCF" w:rsidP="00CE5290">
            <w:r w:rsidRPr="003675A1">
              <w:t>Test Engineer</w:t>
            </w:r>
          </w:p>
        </w:tc>
        <w:tc>
          <w:tcPr>
            <w:tcW w:w="3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DF6EBA1" w14:textId="4D1BE8C5" w:rsidR="009F5790" w:rsidRPr="003675A1" w:rsidRDefault="007921F9" w:rsidP="00CE5290">
            <w:r>
              <w:t>26</w:t>
            </w:r>
            <w:r w:rsidR="00AB1BC2" w:rsidRPr="003675A1">
              <w:t>/09/18</w:t>
            </w:r>
          </w:p>
        </w:tc>
      </w:tr>
      <w:tr w:rsidR="009F5790" w:rsidRPr="003675A1" w14:paraId="05F5BE02" w14:textId="77777777" w:rsidTr="00B33715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08C5E270" w14:textId="77777777" w:rsidR="009F5790" w:rsidRPr="003675A1" w:rsidRDefault="009F5790" w:rsidP="00CE5290">
            <w:pPr>
              <w:rPr>
                <w:vanish/>
              </w:rPr>
            </w:pPr>
            <w:r w:rsidRPr="003675A1">
              <w:t>Reviewed by</w:t>
            </w:r>
          </w:p>
        </w:tc>
        <w:tc>
          <w:tcPr>
            <w:tcW w:w="3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2A8C9351" w14:textId="77777777" w:rsidR="009F5790" w:rsidRPr="003675A1" w:rsidRDefault="009F5790" w:rsidP="00CE5290">
            <w:pPr>
              <w:rPr>
                <w:vanish/>
              </w:rPr>
            </w:pPr>
            <w:r w:rsidRPr="003675A1">
              <w:t>Role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6DFC5FD7" w14:textId="77777777" w:rsidR="009F5790" w:rsidRPr="003675A1" w:rsidRDefault="009F5790" w:rsidP="00CE5290">
            <w:pPr>
              <w:rPr>
                <w:vanish/>
              </w:rPr>
            </w:pPr>
            <w:r w:rsidRPr="003675A1">
              <w:t>Date of Review</w:t>
            </w:r>
          </w:p>
        </w:tc>
      </w:tr>
      <w:tr w:rsidR="009F5790" w:rsidRPr="003675A1" w14:paraId="47999CAE" w14:textId="77777777" w:rsidTr="00B33715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8712CA" w14:textId="5131A52F" w:rsidR="009F5790" w:rsidRPr="003675A1" w:rsidRDefault="00F54CEE" w:rsidP="00CE5290">
            <w:r>
              <w:t>Manisha Das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E8B4D6" w14:textId="7810B550" w:rsidR="009F5790" w:rsidRPr="003675A1" w:rsidRDefault="0055539F" w:rsidP="00CE5290">
            <w:r w:rsidRPr="003675A1">
              <w:t>SME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96E4D55" w14:textId="77777777" w:rsidR="009F5790" w:rsidRPr="003675A1" w:rsidRDefault="009F5790" w:rsidP="00CE5290">
            <w:r w:rsidRPr="003675A1">
              <w:t> </w:t>
            </w:r>
          </w:p>
        </w:tc>
      </w:tr>
      <w:tr w:rsidR="009F5790" w:rsidRPr="003675A1" w14:paraId="6B3736C0" w14:textId="77777777" w:rsidTr="00B33715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6B1CA124" w14:textId="77777777" w:rsidR="009F5790" w:rsidRPr="003675A1" w:rsidRDefault="009F5790" w:rsidP="00CE5290">
            <w:pPr>
              <w:rPr>
                <w:vanish/>
              </w:rPr>
            </w:pPr>
            <w:r w:rsidRPr="003675A1">
              <w:t>Approved by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445ECB6D" w14:textId="77777777" w:rsidR="009F5790" w:rsidRPr="003675A1" w:rsidRDefault="009F5790" w:rsidP="00CE5290">
            <w:pPr>
              <w:rPr>
                <w:vanish/>
              </w:rPr>
            </w:pPr>
            <w:r w:rsidRPr="003675A1">
              <w:t>Role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03AEFD47" w14:textId="77777777" w:rsidR="009F5790" w:rsidRPr="003675A1" w:rsidRDefault="009F5790" w:rsidP="00CE5290">
            <w:pPr>
              <w:rPr>
                <w:vanish/>
              </w:rPr>
            </w:pPr>
            <w:r w:rsidRPr="003675A1">
              <w:t>Date of Approval</w:t>
            </w:r>
          </w:p>
        </w:tc>
      </w:tr>
      <w:tr w:rsidR="009F5790" w:rsidRPr="003675A1" w14:paraId="2AE71C0F" w14:textId="77777777" w:rsidTr="00B33715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3C592A" w14:textId="55FDE78E" w:rsidR="009F5790" w:rsidRPr="003675A1" w:rsidRDefault="00F54CEE" w:rsidP="00CE5290">
            <w:r>
              <w:t>Amit Waghmare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356C02" w14:textId="7BA4D7C6" w:rsidR="009F5790" w:rsidRPr="003675A1" w:rsidRDefault="0055539F" w:rsidP="00CE5290">
            <w:r w:rsidRPr="003675A1">
              <w:t>Test Manager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7D7B12" w14:textId="77777777" w:rsidR="009F5790" w:rsidRPr="003675A1" w:rsidRDefault="009F5790" w:rsidP="00CE5290">
            <w:r w:rsidRPr="003675A1">
              <w:t> </w:t>
            </w:r>
          </w:p>
        </w:tc>
      </w:tr>
      <w:tr w:rsidR="009F5790" w:rsidRPr="003675A1" w14:paraId="12030786" w14:textId="77777777" w:rsidTr="00B33715">
        <w:trPr>
          <w:trHeight w:val="60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7F2C3FF7" w14:textId="77777777" w:rsidR="009F5790" w:rsidRPr="003675A1" w:rsidRDefault="009F5790" w:rsidP="00CE5290">
            <w:pPr>
              <w:rPr>
                <w:vanish/>
              </w:rPr>
            </w:pPr>
            <w:r w:rsidRPr="003675A1">
              <w:t>Circulation List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9EE2BC" w14:textId="77777777" w:rsidR="009F5790" w:rsidRPr="003675A1" w:rsidRDefault="009F5790" w:rsidP="00CE5290">
            <w:r w:rsidRPr="003675A1">
              <w:t> 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</w:tcPr>
          <w:p w14:paraId="6D6D37D0" w14:textId="5B393F46" w:rsidR="009F5790" w:rsidRPr="003675A1" w:rsidRDefault="009F5790" w:rsidP="00CE5290">
            <w:pPr>
              <w:rPr>
                <w:vanish/>
              </w:rPr>
            </w:pPr>
            <w:r w:rsidRPr="003675A1">
              <w:t>Ve</w:t>
            </w:r>
            <w:r w:rsidR="00E95A04" w:rsidRPr="003675A1">
              <w:t>rsion Number of the template:</w:t>
            </w:r>
          </w:p>
        </w:tc>
      </w:tr>
      <w:tr w:rsidR="009F5790" w:rsidRPr="003675A1" w14:paraId="6800FFEA" w14:textId="77777777" w:rsidTr="00B33715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194454CE" w14:textId="77777777" w:rsidR="009F5790" w:rsidRPr="003675A1" w:rsidRDefault="009F5790" w:rsidP="00CE5290">
            <w:pPr>
              <w:rPr>
                <w:vanish/>
              </w:rPr>
            </w:pPr>
            <w:r w:rsidRPr="003675A1">
              <w:t>Version Number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76345B" w14:textId="748D9B4F" w:rsidR="009F5790" w:rsidRPr="003675A1" w:rsidRDefault="00471E0F" w:rsidP="00CE5290">
            <w:r w:rsidRPr="003675A1">
              <w:t>1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6AC378DF" w14:textId="77777777" w:rsidR="009F5790" w:rsidRPr="003675A1" w:rsidRDefault="009F5790" w:rsidP="00CE5290">
            <w:r w:rsidRPr="003675A1">
              <w:t> </w:t>
            </w:r>
          </w:p>
        </w:tc>
      </w:tr>
    </w:tbl>
    <w:p w14:paraId="77E1205E" w14:textId="77777777" w:rsidR="00ED53CB" w:rsidRDefault="00ED53CB" w:rsidP="00CE5290"/>
    <w:p w14:paraId="12A3AF9C" w14:textId="77777777" w:rsidR="00ED53CB" w:rsidRDefault="00ED53CB" w:rsidP="00CE5290"/>
    <w:p w14:paraId="2C94B815" w14:textId="77777777" w:rsidR="00ED53CB" w:rsidRDefault="00ED53CB" w:rsidP="00CE5290"/>
    <w:p w14:paraId="6066D13F" w14:textId="77777777" w:rsidR="00ED53CB" w:rsidRDefault="00ED53CB" w:rsidP="00CE5290"/>
    <w:p w14:paraId="637652FF" w14:textId="77777777" w:rsidR="00ED53CB" w:rsidRDefault="00ED53CB" w:rsidP="00CE5290"/>
    <w:p w14:paraId="4D5AFD2B" w14:textId="77777777" w:rsidR="00ED53CB" w:rsidRDefault="00ED53CB" w:rsidP="00CE5290"/>
    <w:p w14:paraId="36AF301D" w14:textId="77777777" w:rsidR="00ED53CB" w:rsidRDefault="00ED53CB" w:rsidP="00CE5290"/>
    <w:p w14:paraId="42EE7ADE" w14:textId="49AFC9E5" w:rsidR="009F5790" w:rsidRPr="003675A1" w:rsidRDefault="009F5790" w:rsidP="00CE5290">
      <w:r w:rsidRPr="003675A1">
        <w:t>&lt;&lt;Customer&gt;&gt; REVIEW HISTORY</w:t>
      </w:r>
    </w:p>
    <w:p w14:paraId="51EC7AC0" w14:textId="77777777" w:rsidR="009F5790" w:rsidRPr="003675A1" w:rsidRDefault="009F5790" w:rsidP="00CE5290">
      <w:r w:rsidRPr="003675A1">
        <w:t>&lt;&lt;Customer comments on the Use case along with the signed off is tracked here&gt;&gt;</w:t>
      </w:r>
    </w:p>
    <w:p w14:paraId="782E0B5C" w14:textId="77777777" w:rsidR="009F5790" w:rsidRPr="003675A1" w:rsidRDefault="009F5790" w:rsidP="00CE5290"/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808"/>
        <w:gridCol w:w="1620"/>
        <w:gridCol w:w="540"/>
        <w:gridCol w:w="1080"/>
        <w:gridCol w:w="1080"/>
        <w:gridCol w:w="1080"/>
        <w:gridCol w:w="1080"/>
      </w:tblGrid>
      <w:tr w:rsidR="009F5790" w:rsidRPr="003675A1" w14:paraId="4A1AE6D8" w14:textId="77777777" w:rsidTr="00B33715">
        <w:tc>
          <w:tcPr>
            <w:tcW w:w="2808" w:type="dxa"/>
            <w:vAlign w:val="center"/>
          </w:tcPr>
          <w:p w14:paraId="1976D30B" w14:textId="77777777" w:rsidR="009F5790" w:rsidRPr="003675A1" w:rsidRDefault="009F5790" w:rsidP="00CE5290">
            <w:r w:rsidRPr="003675A1">
              <w:t>Version</w:t>
            </w:r>
          </w:p>
        </w:tc>
        <w:tc>
          <w:tcPr>
            <w:tcW w:w="1620" w:type="dxa"/>
          </w:tcPr>
          <w:p w14:paraId="7E8B01D1" w14:textId="77777777" w:rsidR="009F5790" w:rsidRPr="003675A1" w:rsidRDefault="009F5790" w:rsidP="00CE5290">
            <w:r w:rsidRPr="003675A1">
              <w:t>&lt;&lt;Version number&gt;&gt;</w:t>
            </w:r>
          </w:p>
        </w:tc>
        <w:tc>
          <w:tcPr>
            <w:tcW w:w="540" w:type="dxa"/>
          </w:tcPr>
          <w:p w14:paraId="35D1B14D" w14:textId="77777777" w:rsidR="009F5790" w:rsidRPr="003675A1" w:rsidRDefault="009F5790" w:rsidP="00CE5290"/>
        </w:tc>
        <w:tc>
          <w:tcPr>
            <w:tcW w:w="1080" w:type="dxa"/>
          </w:tcPr>
          <w:p w14:paraId="488BB2E9" w14:textId="77777777" w:rsidR="009F5790" w:rsidRPr="003675A1" w:rsidRDefault="009F5790" w:rsidP="00CE5290"/>
        </w:tc>
        <w:tc>
          <w:tcPr>
            <w:tcW w:w="1080" w:type="dxa"/>
          </w:tcPr>
          <w:p w14:paraId="325B699D" w14:textId="77777777" w:rsidR="009F5790" w:rsidRPr="003675A1" w:rsidRDefault="009F5790" w:rsidP="00CE5290"/>
        </w:tc>
        <w:tc>
          <w:tcPr>
            <w:tcW w:w="1080" w:type="dxa"/>
          </w:tcPr>
          <w:p w14:paraId="77EF851F" w14:textId="77777777" w:rsidR="009F5790" w:rsidRPr="003675A1" w:rsidRDefault="009F5790" w:rsidP="00CE5290"/>
        </w:tc>
        <w:tc>
          <w:tcPr>
            <w:tcW w:w="1080" w:type="dxa"/>
          </w:tcPr>
          <w:p w14:paraId="3AD2F557" w14:textId="77777777" w:rsidR="009F5790" w:rsidRPr="003675A1" w:rsidRDefault="009F5790" w:rsidP="00CE5290"/>
        </w:tc>
      </w:tr>
      <w:tr w:rsidR="009F5790" w:rsidRPr="003675A1" w14:paraId="7EF63984" w14:textId="77777777" w:rsidTr="00B33715">
        <w:tc>
          <w:tcPr>
            <w:tcW w:w="2808" w:type="dxa"/>
            <w:vAlign w:val="center"/>
          </w:tcPr>
          <w:p w14:paraId="0516B6F4" w14:textId="77777777" w:rsidR="009F5790" w:rsidRPr="003675A1" w:rsidRDefault="009F5790" w:rsidP="00CE5290">
            <w:r w:rsidRPr="003675A1">
              <w:t>Date</w:t>
            </w:r>
          </w:p>
        </w:tc>
        <w:tc>
          <w:tcPr>
            <w:tcW w:w="1620" w:type="dxa"/>
          </w:tcPr>
          <w:p w14:paraId="537550E2" w14:textId="77777777" w:rsidR="009F5790" w:rsidRPr="003675A1" w:rsidRDefault="009F5790" w:rsidP="00CE5290">
            <w:r w:rsidRPr="003675A1">
              <w:t>&lt;&lt;Date of Review&gt;&gt;</w:t>
            </w:r>
          </w:p>
        </w:tc>
        <w:tc>
          <w:tcPr>
            <w:tcW w:w="540" w:type="dxa"/>
          </w:tcPr>
          <w:p w14:paraId="56ACC850" w14:textId="77777777" w:rsidR="009F5790" w:rsidRPr="003675A1" w:rsidRDefault="009F5790" w:rsidP="00CE5290"/>
        </w:tc>
        <w:tc>
          <w:tcPr>
            <w:tcW w:w="1080" w:type="dxa"/>
          </w:tcPr>
          <w:p w14:paraId="3D8D9994" w14:textId="77777777" w:rsidR="009F5790" w:rsidRPr="003675A1" w:rsidRDefault="009F5790" w:rsidP="00CE5290">
            <w:pPr>
              <w:rPr>
                <w:highlight w:val="yellow"/>
              </w:rPr>
            </w:pPr>
          </w:p>
        </w:tc>
        <w:tc>
          <w:tcPr>
            <w:tcW w:w="1080" w:type="dxa"/>
          </w:tcPr>
          <w:p w14:paraId="7C49878C" w14:textId="77777777" w:rsidR="009F5790" w:rsidRPr="003675A1" w:rsidRDefault="009F5790" w:rsidP="00CE5290"/>
        </w:tc>
        <w:tc>
          <w:tcPr>
            <w:tcW w:w="1080" w:type="dxa"/>
          </w:tcPr>
          <w:p w14:paraId="2BE1FC53" w14:textId="77777777" w:rsidR="009F5790" w:rsidRPr="003675A1" w:rsidRDefault="009F5790" w:rsidP="00CE5290"/>
        </w:tc>
        <w:tc>
          <w:tcPr>
            <w:tcW w:w="1080" w:type="dxa"/>
          </w:tcPr>
          <w:p w14:paraId="1799B660" w14:textId="77777777" w:rsidR="009F5790" w:rsidRPr="003675A1" w:rsidRDefault="009F5790" w:rsidP="00CE5290"/>
        </w:tc>
      </w:tr>
      <w:tr w:rsidR="009F5790" w:rsidRPr="003675A1" w14:paraId="2BC2A16F" w14:textId="77777777" w:rsidTr="00B33715">
        <w:tc>
          <w:tcPr>
            <w:tcW w:w="2808" w:type="dxa"/>
            <w:vAlign w:val="center"/>
          </w:tcPr>
          <w:p w14:paraId="47098972" w14:textId="77777777" w:rsidR="009F5790" w:rsidRPr="003675A1" w:rsidRDefault="009F5790" w:rsidP="00CE5290">
            <w:r w:rsidRPr="003675A1">
              <w:t>Reviewed by</w:t>
            </w:r>
          </w:p>
        </w:tc>
        <w:tc>
          <w:tcPr>
            <w:tcW w:w="1620" w:type="dxa"/>
          </w:tcPr>
          <w:p w14:paraId="53EAA411" w14:textId="77777777" w:rsidR="009F5790" w:rsidRPr="003675A1" w:rsidRDefault="009F5790" w:rsidP="00CE5290">
            <w:r w:rsidRPr="003675A1">
              <w:t>&lt;&lt; Reviewer Name&gt;&gt;</w:t>
            </w:r>
          </w:p>
        </w:tc>
        <w:tc>
          <w:tcPr>
            <w:tcW w:w="540" w:type="dxa"/>
          </w:tcPr>
          <w:p w14:paraId="6BA50F38" w14:textId="77777777" w:rsidR="009F5790" w:rsidRPr="003675A1" w:rsidRDefault="009F5790" w:rsidP="00CE5290"/>
        </w:tc>
        <w:tc>
          <w:tcPr>
            <w:tcW w:w="1080" w:type="dxa"/>
          </w:tcPr>
          <w:p w14:paraId="3645B887" w14:textId="77777777" w:rsidR="009F5790" w:rsidRPr="003675A1" w:rsidRDefault="009F5790" w:rsidP="00CE5290">
            <w:pPr>
              <w:rPr>
                <w:highlight w:val="yellow"/>
              </w:rPr>
            </w:pPr>
          </w:p>
        </w:tc>
        <w:tc>
          <w:tcPr>
            <w:tcW w:w="1080" w:type="dxa"/>
          </w:tcPr>
          <w:p w14:paraId="2BC4DD26" w14:textId="77777777" w:rsidR="009F5790" w:rsidRPr="003675A1" w:rsidRDefault="009F5790" w:rsidP="00CE5290"/>
        </w:tc>
        <w:tc>
          <w:tcPr>
            <w:tcW w:w="1080" w:type="dxa"/>
          </w:tcPr>
          <w:p w14:paraId="3A64C6EF" w14:textId="77777777" w:rsidR="009F5790" w:rsidRPr="003675A1" w:rsidRDefault="009F5790" w:rsidP="00CE5290"/>
        </w:tc>
        <w:tc>
          <w:tcPr>
            <w:tcW w:w="1080" w:type="dxa"/>
          </w:tcPr>
          <w:p w14:paraId="47308748" w14:textId="77777777" w:rsidR="009F5790" w:rsidRPr="003675A1" w:rsidRDefault="009F5790" w:rsidP="00CE5290"/>
        </w:tc>
      </w:tr>
      <w:tr w:rsidR="009F5790" w:rsidRPr="003675A1" w14:paraId="2E56A852" w14:textId="77777777" w:rsidTr="00B33715">
        <w:tc>
          <w:tcPr>
            <w:tcW w:w="2808" w:type="dxa"/>
          </w:tcPr>
          <w:p w14:paraId="64B7F5B7" w14:textId="77777777" w:rsidR="009F5790" w:rsidRPr="003675A1" w:rsidRDefault="009F5790" w:rsidP="00CE5290">
            <w:r w:rsidRPr="003675A1">
              <w:t>Reviewed UI Specification doc</w:t>
            </w:r>
          </w:p>
        </w:tc>
        <w:tc>
          <w:tcPr>
            <w:tcW w:w="1620" w:type="dxa"/>
          </w:tcPr>
          <w:p w14:paraId="005A57E2" w14:textId="77777777" w:rsidR="009F5790" w:rsidRPr="003675A1" w:rsidRDefault="009F5790" w:rsidP="00CE5290">
            <w:r w:rsidRPr="00ED53CB">
              <w:t xml:space="preserve">&lt;&lt; Whether UI Specification doc is </w:t>
            </w:r>
            <w:r w:rsidRPr="003675A1">
              <w:t>reviewed &gt;&gt;</w:t>
            </w:r>
          </w:p>
        </w:tc>
        <w:tc>
          <w:tcPr>
            <w:tcW w:w="540" w:type="dxa"/>
          </w:tcPr>
          <w:p w14:paraId="24EA29E2" w14:textId="77777777" w:rsidR="009F5790" w:rsidRPr="003675A1" w:rsidRDefault="009F5790" w:rsidP="00CE5290"/>
        </w:tc>
        <w:tc>
          <w:tcPr>
            <w:tcW w:w="1080" w:type="dxa"/>
          </w:tcPr>
          <w:p w14:paraId="46558018" w14:textId="77777777" w:rsidR="009F5790" w:rsidRPr="003675A1" w:rsidRDefault="009F5790" w:rsidP="00CE5290">
            <w:pPr>
              <w:rPr>
                <w:highlight w:val="yellow"/>
              </w:rPr>
            </w:pPr>
          </w:p>
        </w:tc>
        <w:tc>
          <w:tcPr>
            <w:tcW w:w="1080" w:type="dxa"/>
          </w:tcPr>
          <w:p w14:paraId="591FFB66" w14:textId="77777777" w:rsidR="009F5790" w:rsidRPr="003675A1" w:rsidRDefault="009F5790" w:rsidP="00CE5290"/>
        </w:tc>
        <w:tc>
          <w:tcPr>
            <w:tcW w:w="1080" w:type="dxa"/>
          </w:tcPr>
          <w:p w14:paraId="3AFC5A5C" w14:textId="77777777" w:rsidR="009F5790" w:rsidRPr="003675A1" w:rsidRDefault="009F5790" w:rsidP="00CE5290"/>
        </w:tc>
        <w:tc>
          <w:tcPr>
            <w:tcW w:w="1080" w:type="dxa"/>
          </w:tcPr>
          <w:p w14:paraId="7E23613F" w14:textId="77777777" w:rsidR="009F5790" w:rsidRPr="003675A1" w:rsidRDefault="009F5790" w:rsidP="00CE5290"/>
        </w:tc>
      </w:tr>
      <w:tr w:rsidR="009F5790" w:rsidRPr="003675A1" w14:paraId="307F8A75" w14:textId="77777777" w:rsidTr="00B33715">
        <w:tc>
          <w:tcPr>
            <w:tcW w:w="2808" w:type="dxa"/>
          </w:tcPr>
          <w:p w14:paraId="4D8423FC" w14:textId="77777777" w:rsidR="009F5790" w:rsidRPr="003675A1" w:rsidRDefault="009F5790" w:rsidP="00CE5290">
            <w:r w:rsidRPr="003675A1">
              <w:t>All Open Queries/issues closed</w:t>
            </w:r>
          </w:p>
        </w:tc>
        <w:tc>
          <w:tcPr>
            <w:tcW w:w="1620" w:type="dxa"/>
          </w:tcPr>
          <w:p w14:paraId="61655E5A" w14:textId="77777777" w:rsidR="009F5790" w:rsidRPr="003675A1" w:rsidRDefault="009F5790" w:rsidP="00CE5290">
            <w:r w:rsidRPr="003675A1">
              <w:t>&lt;&lt; Whether all the open queries and issues resolved&gt;&gt;</w:t>
            </w:r>
          </w:p>
        </w:tc>
        <w:tc>
          <w:tcPr>
            <w:tcW w:w="540" w:type="dxa"/>
          </w:tcPr>
          <w:p w14:paraId="08E17A71" w14:textId="77777777" w:rsidR="009F5790" w:rsidRPr="003675A1" w:rsidRDefault="009F5790" w:rsidP="00CE5290"/>
        </w:tc>
        <w:tc>
          <w:tcPr>
            <w:tcW w:w="1080" w:type="dxa"/>
          </w:tcPr>
          <w:p w14:paraId="4D22E910" w14:textId="77777777" w:rsidR="009F5790" w:rsidRPr="003675A1" w:rsidRDefault="009F5790" w:rsidP="00CE5290">
            <w:pPr>
              <w:rPr>
                <w:highlight w:val="yellow"/>
              </w:rPr>
            </w:pPr>
          </w:p>
        </w:tc>
        <w:tc>
          <w:tcPr>
            <w:tcW w:w="1080" w:type="dxa"/>
          </w:tcPr>
          <w:p w14:paraId="4F53E480" w14:textId="77777777" w:rsidR="009F5790" w:rsidRPr="003675A1" w:rsidRDefault="009F5790" w:rsidP="00CE5290"/>
        </w:tc>
        <w:tc>
          <w:tcPr>
            <w:tcW w:w="1080" w:type="dxa"/>
          </w:tcPr>
          <w:p w14:paraId="6071EC99" w14:textId="77777777" w:rsidR="009F5790" w:rsidRPr="003675A1" w:rsidRDefault="009F5790" w:rsidP="00CE5290"/>
        </w:tc>
        <w:tc>
          <w:tcPr>
            <w:tcW w:w="1080" w:type="dxa"/>
          </w:tcPr>
          <w:p w14:paraId="0D8E8B38" w14:textId="77777777" w:rsidR="009F5790" w:rsidRPr="003675A1" w:rsidRDefault="009F5790" w:rsidP="00CE5290"/>
        </w:tc>
      </w:tr>
      <w:tr w:rsidR="009F5790" w:rsidRPr="003675A1" w14:paraId="3EABB1EE" w14:textId="77777777" w:rsidTr="00B33715">
        <w:tc>
          <w:tcPr>
            <w:tcW w:w="2808" w:type="dxa"/>
          </w:tcPr>
          <w:p w14:paraId="27EF7D4D" w14:textId="77777777" w:rsidR="009F5790" w:rsidRPr="003675A1" w:rsidRDefault="009F5790" w:rsidP="00CE5290">
            <w:r w:rsidRPr="003675A1">
              <w:lastRenderedPageBreak/>
              <w:t xml:space="preserve">Agreement on Assumptions </w:t>
            </w:r>
          </w:p>
        </w:tc>
        <w:tc>
          <w:tcPr>
            <w:tcW w:w="1620" w:type="dxa"/>
          </w:tcPr>
          <w:p w14:paraId="29A6C1CD" w14:textId="77777777" w:rsidR="009F5790" w:rsidRPr="003675A1" w:rsidRDefault="009F5790" w:rsidP="00CE5290">
            <w:r w:rsidRPr="003675A1">
              <w:t>&lt;&lt;Whether all the assumptions have been agreed upon by the customer&gt;&gt;</w:t>
            </w:r>
          </w:p>
        </w:tc>
        <w:tc>
          <w:tcPr>
            <w:tcW w:w="540" w:type="dxa"/>
          </w:tcPr>
          <w:p w14:paraId="7D658C3E" w14:textId="77777777" w:rsidR="009F5790" w:rsidRPr="003675A1" w:rsidRDefault="009F5790" w:rsidP="00CE5290"/>
        </w:tc>
        <w:tc>
          <w:tcPr>
            <w:tcW w:w="1080" w:type="dxa"/>
          </w:tcPr>
          <w:p w14:paraId="3BC21E42" w14:textId="77777777" w:rsidR="009F5790" w:rsidRPr="003675A1" w:rsidRDefault="009F5790" w:rsidP="00CE5290">
            <w:pPr>
              <w:rPr>
                <w:highlight w:val="yellow"/>
              </w:rPr>
            </w:pPr>
          </w:p>
        </w:tc>
        <w:tc>
          <w:tcPr>
            <w:tcW w:w="1080" w:type="dxa"/>
          </w:tcPr>
          <w:p w14:paraId="210FADDC" w14:textId="77777777" w:rsidR="009F5790" w:rsidRPr="003675A1" w:rsidRDefault="009F5790" w:rsidP="00CE5290"/>
        </w:tc>
        <w:tc>
          <w:tcPr>
            <w:tcW w:w="1080" w:type="dxa"/>
          </w:tcPr>
          <w:p w14:paraId="718D8944" w14:textId="77777777" w:rsidR="009F5790" w:rsidRPr="003675A1" w:rsidRDefault="009F5790" w:rsidP="00CE5290"/>
        </w:tc>
        <w:tc>
          <w:tcPr>
            <w:tcW w:w="1080" w:type="dxa"/>
          </w:tcPr>
          <w:p w14:paraId="5DD7E652" w14:textId="77777777" w:rsidR="009F5790" w:rsidRPr="003675A1" w:rsidRDefault="009F5790" w:rsidP="00CE5290"/>
        </w:tc>
      </w:tr>
      <w:tr w:rsidR="009F5790" w:rsidRPr="003675A1" w14:paraId="5751E9DE" w14:textId="77777777" w:rsidTr="00B33715">
        <w:tc>
          <w:tcPr>
            <w:tcW w:w="2808" w:type="dxa"/>
          </w:tcPr>
          <w:p w14:paraId="5BD5BEA4" w14:textId="77777777" w:rsidR="009F5790" w:rsidRPr="003675A1" w:rsidRDefault="009F5790" w:rsidP="00CE5290">
            <w:r w:rsidRPr="003675A1">
              <w:t>Sign Off</w:t>
            </w:r>
          </w:p>
        </w:tc>
        <w:tc>
          <w:tcPr>
            <w:tcW w:w="1620" w:type="dxa"/>
          </w:tcPr>
          <w:p w14:paraId="31FF88D9" w14:textId="77777777" w:rsidR="009F5790" w:rsidRPr="003675A1" w:rsidRDefault="009F5790" w:rsidP="00CE5290">
            <w:r w:rsidRPr="003675A1">
              <w:t>&lt;&lt;Signature&gt;&gt;</w:t>
            </w:r>
          </w:p>
        </w:tc>
        <w:tc>
          <w:tcPr>
            <w:tcW w:w="540" w:type="dxa"/>
          </w:tcPr>
          <w:p w14:paraId="3331BC8F" w14:textId="77777777" w:rsidR="009F5790" w:rsidRPr="003675A1" w:rsidRDefault="009F5790" w:rsidP="00CE5290"/>
        </w:tc>
        <w:tc>
          <w:tcPr>
            <w:tcW w:w="1080" w:type="dxa"/>
          </w:tcPr>
          <w:p w14:paraId="161B779E" w14:textId="77777777" w:rsidR="009F5790" w:rsidRPr="003675A1" w:rsidRDefault="009F5790" w:rsidP="00CE5290">
            <w:pPr>
              <w:rPr>
                <w:highlight w:val="yellow"/>
              </w:rPr>
            </w:pPr>
          </w:p>
        </w:tc>
        <w:tc>
          <w:tcPr>
            <w:tcW w:w="1080" w:type="dxa"/>
          </w:tcPr>
          <w:p w14:paraId="36C8AEAF" w14:textId="77777777" w:rsidR="009F5790" w:rsidRPr="003675A1" w:rsidRDefault="009F5790" w:rsidP="00CE5290"/>
        </w:tc>
        <w:tc>
          <w:tcPr>
            <w:tcW w:w="1080" w:type="dxa"/>
          </w:tcPr>
          <w:p w14:paraId="4BE23196" w14:textId="77777777" w:rsidR="009F5790" w:rsidRPr="003675A1" w:rsidRDefault="009F5790" w:rsidP="00CE5290"/>
        </w:tc>
        <w:tc>
          <w:tcPr>
            <w:tcW w:w="1080" w:type="dxa"/>
          </w:tcPr>
          <w:p w14:paraId="3F95224E" w14:textId="77777777" w:rsidR="009F5790" w:rsidRPr="003675A1" w:rsidRDefault="009F5790" w:rsidP="00CE5290"/>
        </w:tc>
      </w:tr>
    </w:tbl>
    <w:p w14:paraId="7C85DA30" w14:textId="77777777" w:rsidR="009F5790" w:rsidRPr="003675A1" w:rsidRDefault="009F5790" w:rsidP="00CE5290"/>
    <w:p w14:paraId="36105CE6" w14:textId="77777777" w:rsidR="009F5790" w:rsidRPr="003675A1" w:rsidRDefault="009F5790" w:rsidP="00CE5290"/>
    <w:p w14:paraId="2CC8A7F7" w14:textId="77777777" w:rsidR="009F5790" w:rsidRPr="003675A1" w:rsidRDefault="009F5790" w:rsidP="00CE5290">
      <w:r w:rsidRPr="003675A1">
        <w:t xml:space="preserve">Disclaimer: </w:t>
      </w:r>
    </w:p>
    <w:p w14:paraId="28E0825A" w14:textId="77777777" w:rsidR="009F5790" w:rsidRPr="003675A1" w:rsidRDefault="009F5790" w:rsidP="00CE5290"/>
    <w:p w14:paraId="7FB2220A" w14:textId="79D5AC09" w:rsidR="002F021B" w:rsidRPr="003675A1" w:rsidRDefault="009F5790" w:rsidP="00CE5290">
      <w:r w:rsidRPr="003675A1">
        <w:t>The scope of the project ‘&lt;&lt;Project Name&gt;&gt;’ is restricted to the contents of this signed off use case.</w:t>
      </w:r>
      <w:r w:rsidRPr="003675A1">
        <w:br w:type="page"/>
      </w:r>
      <w:r w:rsidR="002F021B" w:rsidRPr="003675A1">
        <w:lastRenderedPageBreak/>
        <w:t>TABLE OF CONTENTS</w:t>
      </w:r>
    </w:p>
    <w:p w14:paraId="6FD0E30C" w14:textId="245A3D31" w:rsidR="002F021B" w:rsidRDefault="00474C47" w:rsidP="00CE5290">
      <w:pPr>
        <w:pStyle w:val="ListParagraph"/>
        <w:numPr>
          <w:ilvl w:val="0"/>
          <w:numId w:val="20"/>
        </w:numPr>
      </w:pPr>
      <w:r>
        <w:t xml:space="preserve">Use case Name </w:t>
      </w:r>
      <w:r>
        <w:tab/>
      </w:r>
      <w:r>
        <w:tab/>
      </w:r>
      <w:r>
        <w:tab/>
      </w:r>
      <w:r>
        <w:tab/>
      </w:r>
      <w:r>
        <w:tab/>
        <w:t>1</w:t>
      </w:r>
      <w:r w:rsidR="002F021B">
        <w:tab/>
      </w:r>
      <w:r w:rsidR="002F021B">
        <w:tab/>
      </w:r>
    </w:p>
    <w:p w14:paraId="3BA348A8" w14:textId="1B065563" w:rsidR="002F021B" w:rsidRDefault="00474C47" w:rsidP="00CE5290">
      <w:pPr>
        <w:pStyle w:val="ListParagraph"/>
        <w:numPr>
          <w:ilvl w:val="0"/>
          <w:numId w:val="20"/>
        </w:numPr>
      </w:pPr>
      <w:r>
        <w:t>Actor(s)</w:t>
      </w:r>
      <w:r>
        <w:tab/>
      </w:r>
      <w:r>
        <w:tab/>
      </w:r>
      <w:r>
        <w:tab/>
      </w:r>
      <w:r>
        <w:tab/>
      </w:r>
      <w:r>
        <w:tab/>
      </w:r>
      <w:r>
        <w:tab/>
        <w:t>1</w:t>
      </w:r>
    </w:p>
    <w:p w14:paraId="02273445" w14:textId="5A48218F" w:rsidR="002F021B" w:rsidRDefault="00474C47" w:rsidP="00CE5290">
      <w:pPr>
        <w:pStyle w:val="ListParagraph"/>
        <w:numPr>
          <w:ilvl w:val="0"/>
          <w:numId w:val="20"/>
        </w:numPr>
      </w:pPr>
      <w:r>
        <w:t>Preconditions</w:t>
      </w:r>
      <w:r>
        <w:tab/>
      </w:r>
      <w:r>
        <w:tab/>
      </w:r>
      <w:r>
        <w:tab/>
      </w:r>
      <w:r>
        <w:tab/>
      </w:r>
      <w:r>
        <w:tab/>
        <w:t>2</w:t>
      </w:r>
    </w:p>
    <w:p w14:paraId="350CE960" w14:textId="4F4769A2" w:rsidR="002F021B" w:rsidRDefault="00474C47" w:rsidP="00CE5290">
      <w:pPr>
        <w:pStyle w:val="ListParagraph"/>
        <w:numPr>
          <w:ilvl w:val="0"/>
          <w:numId w:val="20"/>
        </w:numPr>
      </w:pPr>
      <w:r>
        <w:t>Flow of events</w:t>
      </w:r>
      <w:r>
        <w:tab/>
      </w:r>
      <w:r>
        <w:tab/>
      </w:r>
      <w:r>
        <w:tab/>
      </w:r>
      <w:r>
        <w:tab/>
      </w:r>
      <w:r>
        <w:tab/>
        <w:t>3</w:t>
      </w:r>
    </w:p>
    <w:p w14:paraId="4B61C518" w14:textId="245EFEAD" w:rsidR="002F021B" w:rsidRDefault="00474C47" w:rsidP="00CE5290">
      <w:pPr>
        <w:pStyle w:val="ListParagraph"/>
        <w:numPr>
          <w:ilvl w:val="1"/>
          <w:numId w:val="20"/>
        </w:numPr>
      </w:pPr>
      <w:r>
        <w:t>Basic Flow</w:t>
      </w:r>
      <w:r>
        <w:tab/>
      </w:r>
      <w:r>
        <w:tab/>
      </w:r>
      <w:r>
        <w:tab/>
      </w:r>
      <w:r>
        <w:tab/>
      </w:r>
      <w:r>
        <w:tab/>
        <w:t>4</w:t>
      </w:r>
    </w:p>
    <w:p w14:paraId="00D30390" w14:textId="67E299F7" w:rsidR="002F021B" w:rsidRDefault="00474C47" w:rsidP="00CE5290">
      <w:pPr>
        <w:pStyle w:val="ListParagraph"/>
        <w:numPr>
          <w:ilvl w:val="1"/>
          <w:numId w:val="20"/>
        </w:numPr>
      </w:pPr>
      <w:r>
        <w:t>Alternate Flow 1</w:t>
      </w:r>
      <w:r>
        <w:tab/>
      </w:r>
      <w:r>
        <w:tab/>
      </w:r>
      <w:r>
        <w:tab/>
      </w:r>
      <w:r>
        <w:tab/>
        <w:t>4</w:t>
      </w:r>
    </w:p>
    <w:p w14:paraId="5559D13B" w14:textId="7B3992A3" w:rsidR="0012282F" w:rsidRDefault="0012282F" w:rsidP="00CE5290">
      <w:pPr>
        <w:pStyle w:val="ListParagraph"/>
        <w:numPr>
          <w:ilvl w:val="1"/>
          <w:numId w:val="20"/>
        </w:numPr>
      </w:pPr>
      <w:r>
        <w:t>Alternate Flow 2</w:t>
      </w:r>
      <w:r w:rsidR="00474C47">
        <w:tab/>
      </w:r>
      <w:r w:rsidR="00474C47">
        <w:tab/>
      </w:r>
      <w:r w:rsidR="00474C47">
        <w:tab/>
      </w:r>
      <w:r w:rsidR="00474C47">
        <w:tab/>
        <w:t>5</w:t>
      </w:r>
    </w:p>
    <w:p w14:paraId="7956F15C" w14:textId="6A034248" w:rsidR="00474C47" w:rsidRDefault="00474C47" w:rsidP="00CE5290">
      <w:pPr>
        <w:pStyle w:val="ListParagraph"/>
        <w:numPr>
          <w:ilvl w:val="1"/>
          <w:numId w:val="20"/>
        </w:numPr>
      </w:pPr>
      <w:r>
        <w:t>Alternate Flow 3</w:t>
      </w:r>
      <w:r>
        <w:tab/>
      </w:r>
      <w:r>
        <w:tab/>
      </w:r>
      <w:r>
        <w:tab/>
      </w:r>
      <w:r>
        <w:tab/>
        <w:t>5</w:t>
      </w:r>
    </w:p>
    <w:p w14:paraId="1AC1A203" w14:textId="2B303B5E" w:rsidR="00474C47" w:rsidRDefault="00474C47" w:rsidP="00CE5290">
      <w:pPr>
        <w:pStyle w:val="ListParagraph"/>
        <w:numPr>
          <w:ilvl w:val="1"/>
          <w:numId w:val="20"/>
        </w:numPr>
      </w:pPr>
      <w:r>
        <w:t>Alternate Flow 4</w:t>
      </w:r>
      <w:r>
        <w:tab/>
      </w:r>
      <w:r>
        <w:tab/>
      </w:r>
      <w:r>
        <w:tab/>
      </w:r>
      <w:r>
        <w:tab/>
        <w:t>6</w:t>
      </w:r>
    </w:p>
    <w:p w14:paraId="3A3C569F" w14:textId="537F5609" w:rsidR="002F021B" w:rsidRDefault="002F021B" w:rsidP="00CE5290">
      <w:pPr>
        <w:pStyle w:val="ListParagraph"/>
        <w:numPr>
          <w:ilvl w:val="0"/>
          <w:numId w:val="20"/>
        </w:numPr>
      </w:pPr>
      <w:r>
        <w:t>Exception Flow</w:t>
      </w:r>
      <w:r w:rsidR="0012282F">
        <w:t>s</w:t>
      </w:r>
    </w:p>
    <w:p w14:paraId="37D3EB27" w14:textId="7B53538E" w:rsidR="002F021B" w:rsidRDefault="00474C47" w:rsidP="00CE5290">
      <w:pPr>
        <w:pStyle w:val="ListParagraph"/>
        <w:numPr>
          <w:ilvl w:val="1"/>
          <w:numId w:val="20"/>
        </w:numPr>
      </w:pPr>
      <w:r>
        <w:t>Exception Flow 1</w:t>
      </w:r>
      <w:r>
        <w:tab/>
      </w:r>
      <w:r>
        <w:tab/>
      </w:r>
      <w:r>
        <w:tab/>
      </w:r>
      <w:r>
        <w:tab/>
        <w:t>7</w:t>
      </w:r>
    </w:p>
    <w:p w14:paraId="57F110DB" w14:textId="5269124D" w:rsidR="002F021B" w:rsidRDefault="00474C47" w:rsidP="00CE5290">
      <w:pPr>
        <w:pStyle w:val="ListParagraph"/>
        <w:numPr>
          <w:ilvl w:val="1"/>
          <w:numId w:val="20"/>
        </w:numPr>
      </w:pPr>
      <w:r>
        <w:t>Exception Flow 2</w:t>
      </w:r>
      <w:r>
        <w:tab/>
      </w:r>
      <w:r>
        <w:tab/>
      </w:r>
      <w:r>
        <w:tab/>
      </w:r>
      <w:r>
        <w:tab/>
        <w:t>7</w:t>
      </w:r>
      <w:r w:rsidR="002F021B" w:rsidRPr="009E5C2E">
        <w:tab/>
      </w:r>
    </w:p>
    <w:p w14:paraId="56208BA8" w14:textId="49321753" w:rsidR="002F021B" w:rsidRDefault="00474C47" w:rsidP="00CE5290">
      <w:pPr>
        <w:pStyle w:val="ListParagraph"/>
        <w:numPr>
          <w:ilvl w:val="1"/>
          <w:numId w:val="20"/>
        </w:numPr>
      </w:pPr>
      <w:r>
        <w:t>Exception Flow 3</w:t>
      </w:r>
      <w:r>
        <w:tab/>
      </w:r>
      <w:r>
        <w:tab/>
      </w:r>
      <w:r>
        <w:tab/>
      </w:r>
      <w:r>
        <w:tab/>
        <w:t>8</w:t>
      </w:r>
    </w:p>
    <w:p w14:paraId="399A8DAA" w14:textId="5256411F" w:rsidR="002F021B" w:rsidRDefault="00474C47" w:rsidP="00CE5290">
      <w:pPr>
        <w:pStyle w:val="ListParagraph"/>
        <w:numPr>
          <w:ilvl w:val="1"/>
          <w:numId w:val="20"/>
        </w:numPr>
      </w:pPr>
      <w:r>
        <w:t>Exception Flow 4</w:t>
      </w:r>
      <w:r>
        <w:tab/>
      </w:r>
      <w:r>
        <w:tab/>
      </w:r>
      <w:r>
        <w:tab/>
      </w:r>
      <w:r>
        <w:tab/>
        <w:t>8</w:t>
      </w:r>
    </w:p>
    <w:p w14:paraId="2DF95098" w14:textId="5FF85534" w:rsidR="002F021B" w:rsidRDefault="002F021B" w:rsidP="00CE5290">
      <w:pPr>
        <w:pStyle w:val="ListParagraph"/>
        <w:numPr>
          <w:ilvl w:val="0"/>
          <w:numId w:val="20"/>
        </w:numPr>
      </w:pPr>
      <w:r>
        <w:t>Post Conditions</w:t>
      </w:r>
      <w:r>
        <w:tab/>
      </w:r>
      <w:r>
        <w:tab/>
      </w:r>
      <w:r>
        <w:tab/>
      </w:r>
      <w:r>
        <w:tab/>
      </w:r>
      <w:r>
        <w:tab/>
      </w:r>
      <w:r w:rsidR="00474C47">
        <w:t>9</w:t>
      </w:r>
    </w:p>
    <w:p w14:paraId="5095A61E" w14:textId="77777777" w:rsidR="002F021B" w:rsidRDefault="002F021B" w:rsidP="00CE5290">
      <w:pPr>
        <w:pStyle w:val="ListParagraph"/>
        <w:numPr>
          <w:ilvl w:val="0"/>
          <w:numId w:val="20"/>
        </w:numPr>
      </w:pPr>
      <w:r>
        <w:t>Special Requirements</w:t>
      </w:r>
    </w:p>
    <w:p w14:paraId="1812B101" w14:textId="22A45018" w:rsidR="002F021B" w:rsidRDefault="002F021B" w:rsidP="00CE5290">
      <w:pPr>
        <w:pStyle w:val="ListParagraph"/>
        <w:numPr>
          <w:ilvl w:val="1"/>
          <w:numId w:val="20"/>
        </w:numPr>
      </w:pPr>
      <w:r>
        <w:t>Performance</w:t>
      </w:r>
      <w:r>
        <w:tab/>
      </w:r>
      <w:r>
        <w:tab/>
      </w:r>
      <w:r>
        <w:tab/>
      </w:r>
      <w:r>
        <w:tab/>
      </w:r>
      <w:r w:rsidR="00474C47">
        <w:t>10</w:t>
      </w:r>
    </w:p>
    <w:p w14:paraId="201D409E" w14:textId="0D9CD8DD" w:rsidR="002F021B" w:rsidRDefault="002F021B" w:rsidP="00CE5290">
      <w:pPr>
        <w:pStyle w:val="ListParagraph"/>
        <w:numPr>
          <w:ilvl w:val="1"/>
          <w:numId w:val="20"/>
        </w:numPr>
      </w:pPr>
      <w:r>
        <w:lastRenderedPageBreak/>
        <w:t>Availability</w:t>
      </w:r>
      <w:r>
        <w:tab/>
      </w:r>
      <w:r>
        <w:tab/>
      </w:r>
      <w:r>
        <w:tab/>
      </w:r>
      <w:r>
        <w:tab/>
      </w:r>
      <w:r w:rsidR="00474C47">
        <w:t>11</w:t>
      </w:r>
      <w:r>
        <w:tab/>
      </w:r>
    </w:p>
    <w:p w14:paraId="1D44AB4B" w14:textId="6E6C4D3D" w:rsidR="002F021B" w:rsidRDefault="002F021B" w:rsidP="00CE5290">
      <w:pPr>
        <w:pStyle w:val="ListParagraph"/>
        <w:numPr>
          <w:ilvl w:val="1"/>
          <w:numId w:val="20"/>
        </w:numPr>
      </w:pPr>
      <w:r>
        <w:t>Business Rules</w:t>
      </w:r>
      <w:r>
        <w:tab/>
      </w:r>
      <w:r>
        <w:tab/>
      </w:r>
      <w:r>
        <w:tab/>
      </w:r>
      <w:r>
        <w:tab/>
      </w:r>
      <w:r w:rsidR="00474C47">
        <w:t>11</w:t>
      </w:r>
    </w:p>
    <w:p w14:paraId="6E6C1111" w14:textId="77777777" w:rsidR="002F021B" w:rsidRDefault="002F021B" w:rsidP="00CE5290">
      <w:pPr>
        <w:pStyle w:val="ListParagraph"/>
        <w:numPr>
          <w:ilvl w:val="0"/>
          <w:numId w:val="20"/>
        </w:numPr>
      </w:pPr>
      <w:r>
        <w:t>Diagrams</w:t>
      </w:r>
      <w:r>
        <w:tab/>
      </w:r>
      <w:r w:rsidRPr="009E5C2E">
        <w:tab/>
      </w:r>
    </w:p>
    <w:p w14:paraId="42D7BB8D" w14:textId="539F0A4A" w:rsidR="002F021B" w:rsidRDefault="002F021B" w:rsidP="00CE5290">
      <w:pPr>
        <w:pStyle w:val="ListParagraph"/>
        <w:numPr>
          <w:ilvl w:val="1"/>
          <w:numId w:val="20"/>
        </w:numPr>
      </w:pPr>
      <w:r>
        <w:t>Use Case Diagram</w:t>
      </w:r>
      <w:r>
        <w:tab/>
      </w:r>
      <w:r>
        <w:tab/>
      </w:r>
      <w:r>
        <w:tab/>
      </w:r>
      <w:r>
        <w:tab/>
      </w:r>
      <w:r w:rsidR="00474C47">
        <w:t>12</w:t>
      </w:r>
    </w:p>
    <w:p w14:paraId="6942EC28" w14:textId="6EBADFA0" w:rsidR="002F021B" w:rsidRDefault="0012282F" w:rsidP="00CE5290">
      <w:pPr>
        <w:pStyle w:val="ListParagraph"/>
        <w:numPr>
          <w:ilvl w:val="2"/>
          <w:numId w:val="20"/>
        </w:numPr>
      </w:pPr>
      <w:r>
        <w:t xml:space="preserve">For Successful </w:t>
      </w:r>
      <w:r w:rsidR="009E6DB4">
        <w:t xml:space="preserve">Log In </w:t>
      </w:r>
      <w:r w:rsidR="00474C47">
        <w:tab/>
      </w:r>
      <w:r w:rsidR="00DB112C">
        <w:t xml:space="preserve">             </w:t>
      </w:r>
      <w:r w:rsidR="00474C47">
        <w:t>13</w:t>
      </w:r>
    </w:p>
    <w:p w14:paraId="476AB5DD" w14:textId="77777777" w:rsidR="002F021B" w:rsidRDefault="002F021B" w:rsidP="00CE5290">
      <w:pPr>
        <w:pStyle w:val="ListParagraph"/>
        <w:numPr>
          <w:ilvl w:val="0"/>
          <w:numId w:val="20"/>
        </w:numPr>
      </w:pPr>
      <w:r>
        <w:t>Scenarios</w:t>
      </w:r>
    </w:p>
    <w:p w14:paraId="63CFB85F" w14:textId="134D16C4" w:rsidR="002F021B" w:rsidRDefault="002F021B" w:rsidP="00CE5290">
      <w:pPr>
        <w:pStyle w:val="ListParagraph"/>
        <w:numPr>
          <w:ilvl w:val="1"/>
          <w:numId w:val="20"/>
        </w:numPr>
      </w:pPr>
      <w:r>
        <w:t>Success Scenarios</w:t>
      </w:r>
      <w:r>
        <w:tab/>
      </w:r>
      <w:r>
        <w:tab/>
      </w:r>
      <w:r>
        <w:tab/>
      </w:r>
      <w:r>
        <w:tab/>
      </w:r>
      <w:r w:rsidR="00474C47">
        <w:t>14</w:t>
      </w:r>
    </w:p>
    <w:p w14:paraId="32E11397" w14:textId="33B74B2F" w:rsidR="002F021B" w:rsidRDefault="002F021B" w:rsidP="00CE5290">
      <w:pPr>
        <w:pStyle w:val="ListParagraph"/>
        <w:numPr>
          <w:ilvl w:val="1"/>
          <w:numId w:val="20"/>
        </w:numPr>
      </w:pPr>
      <w:r>
        <w:t>Failure Scenarios</w:t>
      </w:r>
      <w:r>
        <w:tab/>
      </w:r>
      <w:r>
        <w:tab/>
      </w:r>
      <w:r>
        <w:tab/>
      </w:r>
      <w:r>
        <w:tab/>
        <w:t>1</w:t>
      </w:r>
      <w:r w:rsidR="00474C47">
        <w:t>4</w:t>
      </w:r>
    </w:p>
    <w:p w14:paraId="7FB96417" w14:textId="4725FE35" w:rsidR="002F021B" w:rsidRDefault="002F021B" w:rsidP="00CE5290">
      <w:pPr>
        <w:pStyle w:val="ListParagraph"/>
        <w:numPr>
          <w:ilvl w:val="0"/>
          <w:numId w:val="20"/>
        </w:numPr>
      </w:pPr>
      <w:r>
        <w:t>Issues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474C47">
        <w:t>14</w:t>
      </w:r>
    </w:p>
    <w:p w14:paraId="0641B734" w14:textId="2B68CE30" w:rsidR="002F021B" w:rsidRDefault="002F021B" w:rsidP="00CE5290">
      <w:pPr>
        <w:pStyle w:val="ListParagraph"/>
        <w:numPr>
          <w:ilvl w:val="0"/>
          <w:numId w:val="20"/>
        </w:numPr>
      </w:pPr>
      <w:r w:rsidRPr="009E5C2E">
        <w:t xml:space="preserve">Assumptions </w:t>
      </w:r>
      <w:r w:rsidRPr="009E5C2E">
        <w:tab/>
      </w:r>
      <w:r w:rsidRPr="009E5C2E">
        <w:tab/>
      </w:r>
      <w:r w:rsidRPr="009E5C2E">
        <w:tab/>
      </w:r>
      <w:r w:rsidRPr="009E5C2E">
        <w:tab/>
      </w:r>
      <w:r w:rsidRPr="009E5C2E">
        <w:tab/>
      </w:r>
      <w:r w:rsidR="00DB112C">
        <w:t xml:space="preserve">             </w:t>
      </w:r>
      <w:r w:rsidR="00474C47">
        <w:t>15</w:t>
      </w:r>
    </w:p>
    <w:p w14:paraId="221DE849" w14:textId="1A6B8F65" w:rsidR="002F021B" w:rsidRPr="009E5C2E" w:rsidRDefault="002F021B" w:rsidP="00CE5290">
      <w:pPr>
        <w:pStyle w:val="ListParagraph"/>
        <w:numPr>
          <w:ilvl w:val="0"/>
          <w:numId w:val="20"/>
        </w:numPr>
      </w:pPr>
      <w:r>
        <w:t>Revision</w:t>
      </w:r>
      <w:r w:rsidR="00DB112C">
        <w:t xml:space="preserve"> History of the RESERVATIONS</w:t>
      </w:r>
      <w:r w:rsidR="00474C47">
        <w:tab/>
        <w:t>15</w:t>
      </w:r>
    </w:p>
    <w:p w14:paraId="2663E52A" w14:textId="1CD7553F" w:rsidR="009F5790" w:rsidRPr="003675A1" w:rsidRDefault="009F5790" w:rsidP="00CE5290">
      <w:pPr>
        <w:pStyle w:val="StyleHeading1H1Mainheading1Heading1Heading10Head1h1Sec"/>
      </w:pPr>
      <w:bookmarkStart w:id="0" w:name="_Toc144299909"/>
      <w:bookmarkStart w:id="1" w:name="_Toc145124997"/>
      <w:r w:rsidRPr="003675A1">
        <w:br w:type="page"/>
      </w:r>
      <w:bookmarkStart w:id="2" w:name="_Toc165439502"/>
      <w:bookmarkStart w:id="3" w:name="_Toc186019611"/>
      <w:bookmarkStart w:id="4" w:name="_Toc302030199"/>
      <w:r w:rsidRPr="003675A1">
        <w:lastRenderedPageBreak/>
        <w:t xml:space="preserve">Use Case Name: </w:t>
      </w:r>
      <w:bookmarkEnd w:id="0"/>
      <w:bookmarkEnd w:id="1"/>
      <w:bookmarkEnd w:id="2"/>
      <w:bookmarkEnd w:id="3"/>
      <w:bookmarkEnd w:id="4"/>
      <w:r w:rsidR="00E3330A">
        <w:t>AIRLINE RESERVATION SYSTEM</w:t>
      </w:r>
    </w:p>
    <w:p w14:paraId="615B5306" w14:textId="744F40E5" w:rsidR="009F5790" w:rsidRPr="003675A1" w:rsidRDefault="009F5790" w:rsidP="00CE5290">
      <w:pPr>
        <w:pStyle w:val="BodyText"/>
      </w:pPr>
      <w:r w:rsidRPr="003675A1">
        <w:t xml:space="preserve">Use Case ID:  </w:t>
      </w:r>
      <w:proofErr w:type="spellStart"/>
      <w:r w:rsidR="00ED53CB">
        <w:t>A</w:t>
      </w:r>
      <w:r w:rsidR="002E3541">
        <w:t>sset</w:t>
      </w:r>
      <w:r w:rsidR="009E6DB4">
        <w:t>Log</w:t>
      </w:r>
      <w:proofErr w:type="spellEnd"/>
      <w:r w:rsidR="009E6DB4">
        <w:t xml:space="preserve"> In </w:t>
      </w:r>
    </w:p>
    <w:p w14:paraId="078CF40F" w14:textId="77777777" w:rsidR="009F5790" w:rsidRPr="003675A1" w:rsidRDefault="009F5790" w:rsidP="00CE5290">
      <w:pPr>
        <w:pStyle w:val="BodyText"/>
      </w:pPr>
    </w:p>
    <w:p w14:paraId="339B99C7" w14:textId="646538BC" w:rsidR="009F5790" w:rsidRPr="003675A1" w:rsidRDefault="009F5790" w:rsidP="00CE5290">
      <w:r w:rsidRPr="003675A1">
        <w:t xml:space="preserve">Brief Description: </w:t>
      </w:r>
      <w:r w:rsidR="00AB1BC2" w:rsidRPr="003675A1">
        <w:t xml:space="preserve">This </w:t>
      </w:r>
      <w:proofErr w:type="spellStart"/>
      <w:r w:rsidR="00AB1BC2" w:rsidRPr="003675A1">
        <w:t>usecase</w:t>
      </w:r>
      <w:proofErr w:type="spellEnd"/>
      <w:r w:rsidR="00AB1BC2" w:rsidRPr="003675A1">
        <w:t xml:space="preserve"> diagram in </w:t>
      </w:r>
      <w:r w:rsidR="00767FB2">
        <w:t>an A</w:t>
      </w:r>
      <w:r w:rsidR="002E3541">
        <w:t>S</w:t>
      </w:r>
      <w:r w:rsidR="00767FB2">
        <w:t>S</w:t>
      </w:r>
      <w:r w:rsidR="002E3541">
        <w:t>ET MANAGEMENT S</w:t>
      </w:r>
      <w:r w:rsidR="00767FB2">
        <w:t xml:space="preserve">YSTEM </w:t>
      </w:r>
      <w:r w:rsidR="00767FB2" w:rsidRPr="0026493E">
        <w:t xml:space="preserve">used to search </w:t>
      </w:r>
      <w:r w:rsidR="00CE5290">
        <w:t>for an asset based on search condition, assign a hardware asset to/from an employee based on request, insert new asset details, modify an existing asset details and display all asset allocation request details.</w:t>
      </w:r>
    </w:p>
    <w:p w14:paraId="736729FA" w14:textId="52A171A8" w:rsidR="009F5790" w:rsidRPr="003675A1" w:rsidRDefault="009F5790" w:rsidP="00CE5290">
      <w:pPr>
        <w:pStyle w:val="StyleHeading1H1Mainheading1Heading1Heading10Head1h1Sec"/>
        <w:ind w:left="0"/>
      </w:pPr>
      <w:bookmarkStart w:id="5" w:name="_Toc144299910"/>
      <w:bookmarkStart w:id="6" w:name="_Toc145124998"/>
      <w:bookmarkStart w:id="7" w:name="_Toc165439503"/>
      <w:bookmarkStart w:id="8" w:name="_Toc186019612"/>
      <w:bookmarkStart w:id="9" w:name="_Toc302030200"/>
      <w:r w:rsidRPr="003675A1">
        <w:t>Actor(s)</w:t>
      </w:r>
      <w:bookmarkEnd w:id="5"/>
      <w:bookmarkEnd w:id="6"/>
      <w:bookmarkEnd w:id="7"/>
      <w:bookmarkEnd w:id="8"/>
      <w:bookmarkEnd w:id="9"/>
    </w:p>
    <w:p w14:paraId="46E2AD16" w14:textId="77777777" w:rsidR="00CE5290" w:rsidRDefault="00CE5290" w:rsidP="00CE5290">
      <w:r>
        <w:t>1.</w:t>
      </w:r>
      <w:r w:rsidR="00767FB2">
        <w:t>A</w:t>
      </w:r>
      <w:r w:rsidR="00F762C8">
        <w:t>dministrator</w:t>
      </w:r>
    </w:p>
    <w:p w14:paraId="08B90B37" w14:textId="2AFF9447" w:rsidR="0007128F" w:rsidRPr="003675A1" w:rsidRDefault="00CE5290" w:rsidP="00CE5290">
      <w:r>
        <w:t>2.Asset Management System</w:t>
      </w:r>
    </w:p>
    <w:p w14:paraId="36379E54" w14:textId="77777777" w:rsidR="009F5790" w:rsidRPr="003675A1" w:rsidRDefault="009F5790" w:rsidP="00CE5290"/>
    <w:p w14:paraId="6AA8190C" w14:textId="3F475F24" w:rsidR="0007128F" w:rsidRPr="003675A1" w:rsidRDefault="009F5790" w:rsidP="00CE5290">
      <w:pPr>
        <w:pStyle w:val="StyleHeading1H1Mainheading1Heading1Heading10Head1h1Sec"/>
        <w:ind w:left="0"/>
      </w:pPr>
      <w:bookmarkStart w:id="10" w:name="_Toc144299911"/>
      <w:bookmarkStart w:id="11" w:name="_Toc145124999"/>
      <w:bookmarkStart w:id="12" w:name="_Toc165439504"/>
      <w:bookmarkStart w:id="13" w:name="_Toc186019613"/>
      <w:bookmarkStart w:id="14" w:name="_Toc302030201"/>
      <w:r w:rsidRPr="003675A1">
        <w:t>Preconditions</w:t>
      </w:r>
      <w:bookmarkEnd w:id="10"/>
      <w:bookmarkEnd w:id="11"/>
      <w:bookmarkEnd w:id="12"/>
      <w:bookmarkEnd w:id="13"/>
      <w:bookmarkEnd w:id="14"/>
      <w:r w:rsidR="004D595C" w:rsidRPr="003675A1">
        <w:t>.</w:t>
      </w:r>
    </w:p>
    <w:p w14:paraId="4AE99513" w14:textId="7210F701" w:rsidR="00A74BAB" w:rsidRPr="00A74BAB" w:rsidRDefault="00B95C1C" w:rsidP="00CE5290">
      <w:r>
        <w:t xml:space="preserve">  1.    </w:t>
      </w:r>
      <w:r w:rsidR="004D595C" w:rsidRPr="003675A1">
        <w:t xml:space="preserve">The </w:t>
      </w:r>
      <w:r w:rsidR="00F762C8">
        <w:t>admin</w:t>
      </w:r>
      <w:r w:rsidR="00AB1BC2" w:rsidRPr="003675A1">
        <w:t xml:space="preserve"> has successfully launched into</w:t>
      </w:r>
      <w:r w:rsidR="004D595C" w:rsidRPr="003675A1">
        <w:t xml:space="preserve"> the</w:t>
      </w:r>
      <w:r w:rsidR="0080376B">
        <w:t xml:space="preserve"> admin           </w:t>
      </w:r>
      <w:hyperlink r:id="rId11" w:history="1">
        <w:r w:rsidR="0080376B" w:rsidRPr="00627C48">
          <w:rPr>
            <w:rStyle w:val="Hyperlink"/>
          </w:rPr>
          <w:t>http://ndafile:8081/AssetManagementSystem_Spring/</w:t>
        </w:r>
      </w:hyperlink>
      <w:r w:rsidR="0080376B">
        <w:rPr>
          <w:rStyle w:val="Hyperlink"/>
        </w:rPr>
        <w:t>index.html</w:t>
      </w:r>
    </w:p>
    <w:p w14:paraId="5FFC8CDC" w14:textId="3E31490C" w:rsidR="009F5790" w:rsidRPr="003675A1" w:rsidRDefault="00B95C1C" w:rsidP="00CE5290">
      <w:r>
        <w:t xml:space="preserve">  2.     </w:t>
      </w:r>
      <w:r w:rsidR="00F762C8">
        <w:t>Admin</w:t>
      </w:r>
      <w:r w:rsidR="00AB1BC2" w:rsidRPr="003675A1">
        <w:t xml:space="preserve"> </w:t>
      </w:r>
      <w:r w:rsidR="00185CD7">
        <w:t xml:space="preserve">has </w:t>
      </w:r>
      <w:r w:rsidR="00F762C8">
        <w:t>log</w:t>
      </w:r>
      <w:r w:rsidR="00185CD7">
        <w:t>ged</w:t>
      </w:r>
      <w:r w:rsidR="00F762C8">
        <w:t xml:space="preserve"> in with a registered </w:t>
      </w:r>
      <w:r w:rsidR="00AB1BC2" w:rsidRPr="003675A1">
        <w:t>ID</w:t>
      </w:r>
      <w:r w:rsidR="00F762C8">
        <w:t xml:space="preserve"> and password.</w:t>
      </w:r>
      <w:r w:rsidR="0007128F" w:rsidRPr="003675A1">
        <w:t xml:space="preserve"> </w:t>
      </w:r>
    </w:p>
    <w:p w14:paraId="76B4CB6E" w14:textId="2FA17BFE" w:rsidR="009F5790" w:rsidRPr="003675A1" w:rsidRDefault="009F5790" w:rsidP="00CE5290">
      <w:pPr>
        <w:pStyle w:val="StyleHeading1H1Mainheading1Heading1Heading10Head1h1Sec"/>
      </w:pPr>
      <w:bookmarkStart w:id="15" w:name="_Toc144299912"/>
      <w:bookmarkStart w:id="16" w:name="_Toc145125000"/>
      <w:bookmarkStart w:id="17" w:name="_Toc165439505"/>
      <w:bookmarkStart w:id="18" w:name="_Toc186019614"/>
      <w:bookmarkStart w:id="19" w:name="_Toc302030202"/>
      <w:r w:rsidRPr="003675A1">
        <w:lastRenderedPageBreak/>
        <w:t>Flow of Events</w:t>
      </w:r>
      <w:bookmarkEnd w:id="15"/>
      <w:bookmarkEnd w:id="16"/>
      <w:bookmarkEnd w:id="17"/>
      <w:bookmarkEnd w:id="18"/>
      <w:bookmarkEnd w:id="19"/>
    </w:p>
    <w:p w14:paraId="10ED304D" w14:textId="3EDCEA38" w:rsidR="009F5790" w:rsidRPr="003675A1" w:rsidRDefault="009F5790" w:rsidP="00CE5290">
      <w:pPr>
        <w:pStyle w:val="StyleHeading2Sub-headingH2ChapterNumberAppendixLetterchnh"/>
      </w:pPr>
      <w:bookmarkStart w:id="20" w:name="_Toc144299913"/>
      <w:bookmarkStart w:id="21" w:name="_Toc145125001"/>
      <w:bookmarkStart w:id="22" w:name="_Toc165439506"/>
      <w:bookmarkStart w:id="23" w:name="_Toc186019615"/>
      <w:bookmarkStart w:id="24" w:name="_Toc216505519"/>
      <w:bookmarkStart w:id="25" w:name="_Toc302030203"/>
      <w:r w:rsidRPr="003675A1">
        <w:t>4.1  Basic Flow</w:t>
      </w:r>
      <w:bookmarkEnd w:id="20"/>
      <w:bookmarkEnd w:id="21"/>
      <w:bookmarkEnd w:id="22"/>
      <w:bookmarkEnd w:id="23"/>
      <w:bookmarkEnd w:id="24"/>
      <w:bookmarkEnd w:id="25"/>
    </w:p>
    <w:p w14:paraId="3DC5690E" w14:textId="02B5AEF9" w:rsidR="00513662" w:rsidRPr="003675A1" w:rsidRDefault="00CE228C" w:rsidP="00CE5290">
      <w:pPr>
        <w:pStyle w:val="StyleHeading2Sub-headingH2ChapterNumberAppendixLetterchnh"/>
      </w:pPr>
      <w:r w:rsidRPr="003675A1">
        <w:t xml:space="preserve">   </w:t>
      </w:r>
    </w:p>
    <w:p w14:paraId="6F83F654" w14:textId="29505C91" w:rsidR="00513662" w:rsidRPr="003675A1" w:rsidRDefault="00866B9E" w:rsidP="00CE5290">
      <w:pPr>
        <w:pStyle w:val="Footer"/>
      </w:pPr>
      <w:r w:rsidRPr="003675A1">
        <w:t xml:space="preserve"> </w:t>
      </w:r>
      <w:r w:rsidR="009F5790" w:rsidRPr="003675A1">
        <w:t xml:space="preserve">Name: </w:t>
      </w:r>
      <w:r w:rsidR="00185CD7">
        <w:t xml:space="preserve">Successful </w:t>
      </w:r>
      <w:proofErr w:type="spellStart"/>
      <w:r w:rsidR="00185CD7">
        <w:t>Analyse</w:t>
      </w:r>
      <w:proofErr w:type="spellEnd"/>
      <w:r w:rsidR="00185CD7">
        <w:t xml:space="preserve"> and Update</w:t>
      </w:r>
    </w:p>
    <w:p w14:paraId="37B2B0EB" w14:textId="77777777" w:rsidR="00B06D65" w:rsidRPr="003675A1" w:rsidRDefault="00B06D65" w:rsidP="00CE5290">
      <w:pPr>
        <w:pStyle w:val="Footer"/>
      </w:pPr>
    </w:p>
    <w:p w14:paraId="48556F69" w14:textId="2C838A04" w:rsidR="00727A9B" w:rsidRPr="003675A1" w:rsidRDefault="00185CD7" w:rsidP="00CE5290">
      <w:pPr>
        <w:pStyle w:val="ListParagraph"/>
        <w:numPr>
          <w:ilvl w:val="0"/>
          <w:numId w:val="32"/>
        </w:numPr>
        <w:rPr>
          <w:noProof/>
          <w:lang w:eastAsia="ja-JP"/>
        </w:rPr>
      </w:pPr>
      <w:r>
        <w:rPr>
          <w:noProof/>
          <w:lang w:eastAsia="ja-JP"/>
        </w:rPr>
        <w:t>From the Authority log In Page and</w:t>
      </w:r>
      <w:r w:rsidR="00727A9B" w:rsidRPr="003675A1">
        <w:rPr>
          <w:noProof/>
          <w:lang w:eastAsia="ja-JP"/>
        </w:rPr>
        <w:t xml:space="preserve"> select </w:t>
      </w:r>
      <w:r>
        <w:rPr>
          <w:noProof/>
          <w:lang w:eastAsia="ja-JP"/>
        </w:rPr>
        <w:t>Admin option button</w:t>
      </w:r>
      <w:r w:rsidR="00727A9B" w:rsidRPr="003675A1">
        <w:rPr>
          <w:noProof/>
          <w:lang w:eastAsia="ja-JP"/>
        </w:rPr>
        <w:t>.</w:t>
      </w:r>
    </w:p>
    <w:p w14:paraId="109FF294" w14:textId="59D6B423" w:rsidR="00727A9B" w:rsidRPr="003675A1" w:rsidRDefault="002E7008" w:rsidP="00CE5290">
      <w:pPr>
        <w:pStyle w:val="ListParagraph"/>
        <w:numPr>
          <w:ilvl w:val="0"/>
          <w:numId w:val="32"/>
        </w:numPr>
        <w:rPr>
          <w:noProof/>
          <w:lang w:eastAsia="ja-JP"/>
        </w:rPr>
      </w:pPr>
      <w:r>
        <w:rPr>
          <w:noProof/>
          <w:lang w:eastAsia="ja-JP"/>
        </w:rPr>
        <w:t xml:space="preserve">Admin </w:t>
      </w:r>
      <w:r w:rsidR="00185CD7">
        <w:rPr>
          <w:noProof/>
          <w:lang w:eastAsia="ja-JP"/>
        </w:rPr>
        <w:t>enter</w:t>
      </w:r>
      <w:r>
        <w:rPr>
          <w:noProof/>
          <w:lang w:eastAsia="ja-JP"/>
        </w:rPr>
        <w:t>s</w:t>
      </w:r>
      <w:r w:rsidR="00185CD7">
        <w:rPr>
          <w:noProof/>
          <w:lang w:eastAsia="ja-JP"/>
        </w:rPr>
        <w:t xml:space="preserve"> valid login credentials </w:t>
      </w:r>
      <w:r>
        <w:rPr>
          <w:noProof/>
          <w:lang w:eastAsia="ja-JP"/>
        </w:rPr>
        <w:t xml:space="preserve">and </w:t>
      </w:r>
      <w:r w:rsidR="00727A9B" w:rsidRPr="003675A1">
        <w:rPr>
          <w:noProof/>
          <w:lang w:eastAsia="ja-JP"/>
        </w:rPr>
        <w:t>click</w:t>
      </w:r>
      <w:r>
        <w:rPr>
          <w:noProof/>
          <w:lang w:eastAsia="ja-JP"/>
        </w:rPr>
        <w:t>s</w:t>
      </w:r>
      <w:r w:rsidR="00727A9B" w:rsidRPr="003675A1">
        <w:rPr>
          <w:noProof/>
          <w:lang w:eastAsia="ja-JP"/>
        </w:rPr>
        <w:t xml:space="preserve"> on </w:t>
      </w:r>
      <w:r>
        <w:rPr>
          <w:noProof/>
          <w:lang w:eastAsia="ja-JP"/>
        </w:rPr>
        <w:t>Login button</w:t>
      </w:r>
      <w:r w:rsidR="00727A9B" w:rsidRPr="003675A1">
        <w:rPr>
          <w:noProof/>
          <w:lang w:eastAsia="ja-JP"/>
        </w:rPr>
        <w:t>.</w:t>
      </w:r>
    </w:p>
    <w:p w14:paraId="7899BBD5" w14:textId="64BC2CC5" w:rsidR="00AF3ED9" w:rsidRDefault="002E7008" w:rsidP="00CE5290">
      <w:pPr>
        <w:pStyle w:val="ListParagraph"/>
        <w:numPr>
          <w:ilvl w:val="0"/>
          <w:numId w:val="32"/>
        </w:numPr>
      </w:pPr>
      <w:r>
        <w:rPr>
          <w:noProof/>
          <w:lang w:eastAsia="ja-JP"/>
        </w:rPr>
        <w:t xml:space="preserve">Admin updates and manages </w:t>
      </w:r>
      <w:r w:rsidR="009A3663">
        <w:rPr>
          <w:noProof/>
          <w:lang w:eastAsia="ja-JP"/>
        </w:rPr>
        <w:t>Asset</w:t>
      </w:r>
      <w:r>
        <w:rPr>
          <w:noProof/>
          <w:lang w:eastAsia="ja-JP"/>
        </w:rPr>
        <w:t xml:space="preserve"> schedules.</w:t>
      </w:r>
    </w:p>
    <w:p w14:paraId="199669EB" w14:textId="1D37068C" w:rsidR="002E7008" w:rsidRDefault="002E7008" w:rsidP="00CE5290">
      <w:pPr>
        <w:pStyle w:val="ListParagraph"/>
        <w:numPr>
          <w:ilvl w:val="0"/>
          <w:numId w:val="32"/>
        </w:numPr>
      </w:pPr>
      <w:r>
        <w:rPr>
          <w:noProof/>
          <w:lang w:eastAsia="ja-JP"/>
        </w:rPr>
        <w:t xml:space="preserve">Admin updates and manages </w:t>
      </w:r>
      <w:r w:rsidR="009A3663">
        <w:rPr>
          <w:rFonts w:cs="Arial"/>
        </w:rPr>
        <w:t>Asset</w:t>
      </w:r>
      <w:r w:rsidRPr="002E7008">
        <w:rPr>
          <w:rFonts w:cs="Arial"/>
        </w:rPr>
        <w:t xml:space="preserve"> information.</w:t>
      </w:r>
    </w:p>
    <w:p w14:paraId="06567508" w14:textId="1EDD5EA9" w:rsidR="002E7008" w:rsidRDefault="002E7008" w:rsidP="00CE5290">
      <w:pPr>
        <w:pStyle w:val="ListParagraph"/>
        <w:numPr>
          <w:ilvl w:val="0"/>
          <w:numId w:val="32"/>
        </w:numPr>
      </w:pPr>
      <w:r>
        <w:t>Admin generates and views various reports like:</w:t>
      </w:r>
    </w:p>
    <w:p w14:paraId="5756275F" w14:textId="5C8DB4BC" w:rsidR="002E7008" w:rsidRPr="002E7008" w:rsidRDefault="002E7008" w:rsidP="00CE5290">
      <w:pPr>
        <w:pStyle w:val="ListParagraph"/>
        <w:numPr>
          <w:ilvl w:val="3"/>
          <w:numId w:val="34"/>
        </w:numPr>
      </w:pPr>
      <w:r w:rsidRPr="002E7008">
        <w:t xml:space="preserve">List of </w:t>
      </w:r>
      <w:r w:rsidR="009A3663">
        <w:t>Asset</w:t>
      </w:r>
      <w:r w:rsidRPr="002E7008">
        <w:t>s on a particular day</w:t>
      </w:r>
      <w:r w:rsidR="009A3663">
        <w:t>.</w:t>
      </w:r>
    </w:p>
    <w:p w14:paraId="49E927EF" w14:textId="100B56FA" w:rsidR="002E7008" w:rsidRPr="002E7008" w:rsidRDefault="009A3663" w:rsidP="00CE5290">
      <w:pPr>
        <w:pStyle w:val="ListParagraph"/>
        <w:numPr>
          <w:ilvl w:val="3"/>
          <w:numId w:val="34"/>
        </w:numPr>
      </w:pPr>
      <w:r>
        <w:t>Raising Request</w:t>
      </w:r>
      <w:r w:rsidR="002E7008" w:rsidRPr="002E7008">
        <w:t xml:space="preserve"> of specific </w:t>
      </w:r>
      <w:r>
        <w:t>Asset</w:t>
      </w:r>
    </w:p>
    <w:p w14:paraId="73575AB0" w14:textId="4B05C66E" w:rsidR="002E7008" w:rsidRDefault="009A3663" w:rsidP="00CE5290">
      <w:pPr>
        <w:pStyle w:val="ListParagraph"/>
        <w:numPr>
          <w:ilvl w:val="3"/>
          <w:numId w:val="34"/>
        </w:numPr>
      </w:pPr>
      <w:r>
        <w:t>Employee</w:t>
      </w:r>
      <w:r w:rsidR="002E7008" w:rsidRPr="002E7008">
        <w:t xml:space="preserve"> list of specific </w:t>
      </w:r>
      <w:r>
        <w:t>Asset</w:t>
      </w:r>
    </w:p>
    <w:p w14:paraId="6D02BCFE" w14:textId="73C776EC" w:rsidR="00814B55" w:rsidRPr="002E7008" w:rsidRDefault="00814B55" w:rsidP="00CE5290">
      <w:r>
        <w:t xml:space="preserve">                  </w:t>
      </w:r>
      <w:r w:rsidR="002E7008">
        <w:t xml:space="preserve"> 6.</w:t>
      </w:r>
      <w:r w:rsidRPr="00814B55">
        <w:t xml:space="preserve"> </w:t>
      </w:r>
      <w:r>
        <w:t>Admin Logs Out.</w:t>
      </w:r>
    </w:p>
    <w:p w14:paraId="2BC1B3EC" w14:textId="5C135723" w:rsidR="002E7008" w:rsidRPr="002E7008" w:rsidRDefault="002E7008" w:rsidP="00CE5290"/>
    <w:p w14:paraId="32C50E03" w14:textId="77777777" w:rsidR="009D409D" w:rsidRDefault="009D409D" w:rsidP="00CE5290"/>
    <w:p w14:paraId="5E5AF207" w14:textId="77777777" w:rsidR="00814B55" w:rsidRPr="003675A1" w:rsidRDefault="00814B55" w:rsidP="00CE5290"/>
    <w:p w14:paraId="078DBFF3" w14:textId="2A7B8FF4" w:rsidR="009F5790" w:rsidRPr="003675A1" w:rsidRDefault="009F5790" w:rsidP="00CE5290">
      <w:pPr>
        <w:pStyle w:val="StyleHeading2Sub-headingH2ChapterNumberAppendixLetterchnh"/>
        <w:numPr>
          <w:ilvl w:val="1"/>
          <w:numId w:val="27"/>
        </w:numPr>
      </w:pPr>
      <w:bookmarkStart w:id="26" w:name="_Toc141844799"/>
      <w:bookmarkStart w:id="27" w:name="_Toc143500966"/>
      <w:bookmarkStart w:id="28" w:name="_Toc144299914"/>
      <w:bookmarkStart w:id="29" w:name="_Toc145125002"/>
      <w:bookmarkStart w:id="30" w:name="_Toc165439507"/>
      <w:bookmarkStart w:id="31" w:name="_Toc186019616"/>
      <w:bookmarkStart w:id="32" w:name="_Toc216505520"/>
      <w:bookmarkStart w:id="33" w:name="_Toc302030204"/>
      <w:r w:rsidRPr="003675A1">
        <w:lastRenderedPageBreak/>
        <w:t>Alternative Flow</w:t>
      </w:r>
      <w:bookmarkEnd w:id="26"/>
      <w:bookmarkEnd w:id="27"/>
      <w:bookmarkEnd w:id="28"/>
      <w:r w:rsidRPr="003675A1">
        <w:t>s</w:t>
      </w:r>
      <w:bookmarkEnd w:id="29"/>
      <w:bookmarkEnd w:id="30"/>
      <w:bookmarkEnd w:id="31"/>
      <w:bookmarkEnd w:id="32"/>
      <w:bookmarkEnd w:id="33"/>
    </w:p>
    <w:p w14:paraId="54D5468F" w14:textId="77777777" w:rsidR="009F5790" w:rsidRPr="003675A1" w:rsidRDefault="009F5790" w:rsidP="00CE5290">
      <w:pPr>
        <w:pStyle w:val="infoblue"/>
      </w:pPr>
    </w:p>
    <w:p w14:paraId="76C03819" w14:textId="6A67B90E" w:rsidR="00814B55" w:rsidRPr="003675A1" w:rsidRDefault="00AF20B3" w:rsidP="00CE5290">
      <w:pPr>
        <w:pStyle w:val="StyleHeading2Sub-headingH2ChapterNumberAppendixLetterchnh"/>
      </w:pPr>
      <w:r w:rsidRPr="003675A1">
        <w:t>Alternate Flow 1</w:t>
      </w:r>
      <w:r w:rsidR="00B67E7B" w:rsidRPr="003675A1">
        <w:t xml:space="preserve">: </w:t>
      </w:r>
      <w:r w:rsidR="00814B55">
        <w:t>Successful Analyse and Update</w:t>
      </w:r>
      <w:r w:rsidR="00966CA9" w:rsidRPr="003675A1">
        <w:t xml:space="preserve"> </w:t>
      </w:r>
    </w:p>
    <w:p w14:paraId="4735205A" w14:textId="77777777" w:rsidR="00814B55" w:rsidRPr="003675A1" w:rsidRDefault="00814B55" w:rsidP="00CE5290">
      <w:pPr>
        <w:pStyle w:val="Footer"/>
      </w:pPr>
    </w:p>
    <w:p w14:paraId="5C26ED8B" w14:textId="77777777" w:rsidR="00814B55" w:rsidRPr="003675A1" w:rsidRDefault="00814B55" w:rsidP="00CE5290">
      <w:pPr>
        <w:pStyle w:val="ListParagraph"/>
        <w:numPr>
          <w:ilvl w:val="0"/>
          <w:numId w:val="35"/>
        </w:numPr>
        <w:rPr>
          <w:noProof/>
          <w:lang w:eastAsia="ja-JP"/>
        </w:rPr>
      </w:pPr>
      <w:r>
        <w:rPr>
          <w:noProof/>
          <w:lang w:eastAsia="ja-JP"/>
        </w:rPr>
        <w:t>From the Authority log In Page and</w:t>
      </w:r>
      <w:r w:rsidRPr="003675A1">
        <w:rPr>
          <w:noProof/>
          <w:lang w:eastAsia="ja-JP"/>
        </w:rPr>
        <w:t xml:space="preserve"> select </w:t>
      </w:r>
      <w:r>
        <w:rPr>
          <w:noProof/>
          <w:lang w:eastAsia="ja-JP"/>
        </w:rPr>
        <w:t>Admin option button</w:t>
      </w:r>
      <w:r w:rsidRPr="003675A1">
        <w:rPr>
          <w:noProof/>
          <w:lang w:eastAsia="ja-JP"/>
        </w:rPr>
        <w:t>.</w:t>
      </w:r>
    </w:p>
    <w:p w14:paraId="5C73C6F6" w14:textId="77777777" w:rsidR="00814B55" w:rsidRPr="003675A1" w:rsidRDefault="00814B55" w:rsidP="00CE5290">
      <w:pPr>
        <w:pStyle w:val="ListParagraph"/>
        <w:numPr>
          <w:ilvl w:val="0"/>
          <w:numId w:val="35"/>
        </w:numPr>
        <w:rPr>
          <w:noProof/>
          <w:lang w:eastAsia="ja-JP"/>
        </w:rPr>
      </w:pPr>
      <w:r>
        <w:rPr>
          <w:noProof/>
          <w:lang w:eastAsia="ja-JP"/>
        </w:rPr>
        <w:t xml:space="preserve">Admin enters valid login credentials and </w:t>
      </w:r>
      <w:r w:rsidRPr="003675A1">
        <w:rPr>
          <w:noProof/>
          <w:lang w:eastAsia="ja-JP"/>
        </w:rPr>
        <w:t>click</w:t>
      </w:r>
      <w:r>
        <w:rPr>
          <w:noProof/>
          <w:lang w:eastAsia="ja-JP"/>
        </w:rPr>
        <w:t>s</w:t>
      </w:r>
      <w:r w:rsidRPr="003675A1">
        <w:rPr>
          <w:noProof/>
          <w:lang w:eastAsia="ja-JP"/>
        </w:rPr>
        <w:t xml:space="preserve"> on </w:t>
      </w:r>
      <w:r>
        <w:rPr>
          <w:noProof/>
          <w:lang w:eastAsia="ja-JP"/>
        </w:rPr>
        <w:t>Login button</w:t>
      </w:r>
      <w:r w:rsidRPr="003675A1">
        <w:rPr>
          <w:noProof/>
          <w:lang w:eastAsia="ja-JP"/>
        </w:rPr>
        <w:t>.</w:t>
      </w:r>
    </w:p>
    <w:p w14:paraId="26B07BF2" w14:textId="3379F515" w:rsidR="00814B55" w:rsidRDefault="00814B55" w:rsidP="00CE5290">
      <w:pPr>
        <w:pStyle w:val="ListParagraph"/>
        <w:numPr>
          <w:ilvl w:val="0"/>
          <w:numId w:val="35"/>
        </w:numPr>
      </w:pPr>
      <w:r>
        <w:rPr>
          <w:noProof/>
          <w:lang w:eastAsia="ja-JP"/>
        </w:rPr>
        <w:t xml:space="preserve">Admin updates and manages </w:t>
      </w:r>
      <w:r w:rsidR="009A3663">
        <w:rPr>
          <w:rFonts w:cs="Arial"/>
        </w:rPr>
        <w:t>Asset</w:t>
      </w:r>
      <w:r w:rsidRPr="00814B55">
        <w:rPr>
          <w:rFonts w:cs="Arial"/>
        </w:rPr>
        <w:t xml:space="preserve"> information.</w:t>
      </w:r>
    </w:p>
    <w:p w14:paraId="5B8FBF44" w14:textId="77777777" w:rsidR="00814B55" w:rsidRDefault="00814B55" w:rsidP="00CE5290">
      <w:pPr>
        <w:pStyle w:val="ListParagraph"/>
        <w:numPr>
          <w:ilvl w:val="0"/>
          <w:numId w:val="35"/>
        </w:numPr>
      </w:pPr>
      <w:r>
        <w:t>Admin generates and views various reports like:</w:t>
      </w:r>
    </w:p>
    <w:p w14:paraId="34A97111" w14:textId="0FF1E731" w:rsidR="00814B55" w:rsidRPr="002E7008" w:rsidRDefault="00814B55" w:rsidP="00CE5290">
      <w:pPr>
        <w:pStyle w:val="ListParagraph"/>
        <w:numPr>
          <w:ilvl w:val="3"/>
          <w:numId w:val="34"/>
        </w:numPr>
      </w:pPr>
      <w:r w:rsidRPr="002E7008">
        <w:t xml:space="preserve">List of </w:t>
      </w:r>
      <w:r w:rsidR="009A3663">
        <w:t>Asset</w:t>
      </w:r>
      <w:r w:rsidRPr="002E7008">
        <w:t xml:space="preserve">s on a particular day, to a particular destination </w:t>
      </w:r>
      <w:proofErr w:type="spellStart"/>
      <w:r w:rsidRPr="002E7008">
        <w:t>etc</w:t>
      </w:r>
      <w:proofErr w:type="spellEnd"/>
    </w:p>
    <w:p w14:paraId="63635916" w14:textId="6021B779" w:rsidR="00814B55" w:rsidRPr="002E7008" w:rsidRDefault="00814B55" w:rsidP="00CE5290">
      <w:pPr>
        <w:pStyle w:val="ListParagraph"/>
        <w:numPr>
          <w:ilvl w:val="3"/>
          <w:numId w:val="34"/>
        </w:numPr>
      </w:pPr>
      <w:r w:rsidRPr="002E7008">
        <w:t xml:space="preserve">Bookings of specific </w:t>
      </w:r>
      <w:r w:rsidR="009A3663">
        <w:t>Asset</w:t>
      </w:r>
    </w:p>
    <w:p w14:paraId="755D9EDE" w14:textId="7816CCB3" w:rsidR="00814B55" w:rsidRDefault="00814B55" w:rsidP="00CE5290">
      <w:pPr>
        <w:pStyle w:val="ListParagraph"/>
        <w:numPr>
          <w:ilvl w:val="3"/>
          <w:numId w:val="34"/>
        </w:numPr>
      </w:pPr>
      <w:r w:rsidRPr="002E7008">
        <w:t xml:space="preserve">Passenger list of specific </w:t>
      </w:r>
      <w:r w:rsidR="009A3663">
        <w:t>Asset</w:t>
      </w:r>
    </w:p>
    <w:p w14:paraId="23A4B0D9" w14:textId="59CF2006" w:rsidR="00814B55" w:rsidRPr="002E7008" w:rsidRDefault="00814B55" w:rsidP="00CE5290">
      <w:pPr>
        <w:pStyle w:val="ListParagraph"/>
        <w:numPr>
          <w:ilvl w:val="0"/>
          <w:numId w:val="35"/>
        </w:numPr>
      </w:pPr>
      <w:r>
        <w:t>Admin Logs Out.</w:t>
      </w:r>
    </w:p>
    <w:p w14:paraId="2286863B" w14:textId="77777777" w:rsidR="00613087" w:rsidRDefault="00613087" w:rsidP="00CE5290">
      <w:pPr>
        <w:rPr>
          <w:noProof/>
          <w:lang w:eastAsia="ja-JP"/>
        </w:rPr>
      </w:pPr>
    </w:p>
    <w:p w14:paraId="1E2C6127" w14:textId="77777777" w:rsidR="00613087" w:rsidRDefault="00613087" w:rsidP="00CE5290">
      <w:pPr>
        <w:rPr>
          <w:noProof/>
          <w:lang w:eastAsia="ja-JP"/>
        </w:rPr>
      </w:pPr>
    </w:p>
    <w:p w14:paraId="2797E4AB" w14:textId="77777777" w:rsidR="00613087" w:rsidRDefault="00613087" w:rsidP="00CE5290">
      <w:pPr>
        <w:rPr>
          <w:noProof/>
          <w:lang w:eastAsia="ja-JP"/>
        </w:rPr>
      </w:pPr>
    </w:p>
    <w:p w14:paraId="092C4340" w14:textId="77777777" w:rsidR="00613087" w:rsidRDefault="00613087" w:rsidP="00CE5290">
      <w:pPr>
        <w:rPr>
          <w:noProof/>
          <w:lang w:eastAsia="ja-JP"/>
        </w:rPr>
      </w:pPr>
    </w:p>
    <w:p w14:paraId="021C9A89" w14:textId="77777777" w:rsidR="00613087" w:rsidRDefault="00613087" w:rsidP="00CE5290">
      <w:pPr>
        <w:rPr>
          <w:noProof/>
          <w:lang w:eastAsia="ja-JP"/>
        </w:rPr>
      </w:pPr>
    </w:p>
    <w:p w14:paraId="21961C9B" w14:textId="77777777" w:rsidR="00E3330A" w:rsidRDefault="00E3330A" w:rsidP="00CE5290"/>
    <w:p w14:paraId="3A77FC23" w14:textId="77777777" w:rsidR="00E3330A" w:rsidRDefault="00E3330A" w:rsidP="00CE5290"/>
    <w:p w14:paraId="7913A204" w14:textId="77777777" w:rsidR="00E3330A" w:rsidRDefault="00E3330A" w:rsidP="00CE5290"/>
    <w:p w14:paraId="013B742F" w14:textId="77777777" w:rsidR="00E3330A" w:rsidRDefault="00E3330A" w:rsidP="00CE5290"/>
    <w:p w14:paraId="32F00977" w14:textId="1D63494F" w:rsidR="00E3330A" w:rsidRDefault="00E3330A" w:rsidP="00CE5290">
      <w:pPr>
        <w:pStyle w:val="StyleHeading2Sub-headingH2ChapterNumberAppendixLetterchnh"/>
      </w:pPr>
      <w:r>
        <w:t xml:space="preserve">Alternate Flow </w:t>
      </w:r>
      <w:r w:rsidR="00D7547F">
        <w:t>2</w:t>
      </w:r>
      <w:r w:rsidRPr="003675A1">
        <w:t xml:space="preserve">: </w:t>
      </w:r>
    </w:p>
    <w:p w14:paraId="3DA7F02C" w14:textId="77777777" w:rsidR="00E3330A" w:rsidRPr="003675A1" w:rsidRDefault="00E3330A" w:rsidP="00CE5290">
      <w:pPr>
        <w:pStyle w:val="Footer"/>
      </w:pPr>
      <w:r w:rsidRPr="003675A1">
        <w:t xml:space="preserve">Name: </w:t>
      </w:r>
      <w:r>
        <w:t xml:space="preserve">Successful </w:t>
      </w:r>
      <w:proofErr w:type="spellStart"/>
      <w:r>
        <w:t>Analyse</w:t>
      </w:r>
      <w:proofErr w:type="spellEnd"/>
      <w:r>
        <w:t xml:space="preserve"> and Update</w:t>
      </w:r>
    </w:p>
    <w:p w14:paraId="6EB5AEEF" w14:textId="77777777" w:rsidR="00E3330A" w:rsidRPr="003675A1" w:rsidRDefault="00E3330A" w:rsidP="00CE5290">
      <w:pPr>
        <w:pStyle w:val="Footer"/>
      </w:pPr>
    </w:p>
    <w:p w14:paraId="4B04F6B1" w14:textId="77777777" w:rsidR="00E3330A" w:rsidRPr="003675A1" w:rsidRDefault="00E3330A" w:rsidP="00CE5290">
      <w:pPr>
        <w:pStyle w:val="ListParagraph"/>
        <w:numPr>
          <w:ilvl w:val="0"/>
          <w:numId w:val="38"/>
        </w:numPr>
        <w:rPr>
          <w:noProof/>
          <w:lang w:eastAsia="ja-JP"/>
        </w:rPr>
      </w:pPr>
      <w:r>
        <w:rPr>
          <w:noProof/>
          <w:lang w:eastAsia="ja-JP"/>
        </w:rPr>
        <w:t>From the Authority log In Page and</w:t>
      </w:r>
      <w:r w:rsidRPr="003675A1">
        <w:rPr>
          <w:noProof/>
          <w:lang w:eastAsia="ja-JP"/>
        </w:rPr>
        <w:t xml:space="preserve"> select </w:t>
      </w:r>
      <w:r>
        <w:rPr>
          <w:noProof/>
          <w:lang w:eastAsia="ja-JP"/>
        </w:rPr>
        <w:t>Admin option button</w:t>
      </w:r>
      <w:r w:rsidRPr="003675A1">
        <w:rPr>
          <w:noProof/>
          <w:lang w:eastAsia="ja-JP"/>
        </w:rPr>
        <w:t>.</w:t>
      </w:r>
    </w:p>
    <w:p w14:paraId="1878C57C" w14:textId="77777777" w:rsidR="00E3330A" w:rsidRPr="003675A1" w:rsidRDefault="00E3330A" w:rsidP="00CE5290">
      <w:pPr>
        <w:pStyle w:val="ListParagraph"/>
        <w:numPr>
          <w:ilvl w:val="0"/>
          <w:numId w:val="38"/>
        </w:numPr>
        <w:rPr>
          <w:noProof/>
          <w:lang w:eastAsia="ja-JP"/>
        </w:rPr>
      </w:pPr>
      <w:r>
        <w:rPr>
          <w:noProof/>
          <w:lang w:eastAsia="ja-JP"/>
        </w:rPr>
        <w:t xml:space="preserve">Admin enters valid login credentials and </w:t>
      </w:r>
      <w:r w:rsidRPr="003675A1">
        <w:rPr>
          <w:noProof/>
          <w:lang w:eastAsia="ja-JP"/>
        </w:rPr>
        <w:t>click</w:t>
      </w:r>
      <w:r>
        <w:rPr>
          <w:noProof/>
          <w:lang w:eastAsia="ja-JP"/>
        </w:rPr>
        <w:t>s</w:t>
      </w:r>
      <w:r w:rsidRPr="003675A1">
        <w:rPr>
          <w:noProof/>
          <w:lang w:eastAsia="ja-JP"/>
        </w:rPr>
        <w:t xml:space="preserve"> on </w:t>
      </w:r>
      <w:r>
        <w:rPr>
          <w:noProof/>
          <w:lang w:eastAsia="ja-JP"/>
        </w:rPr>
        <w:t>Login button</w:t>
      </w:r>
      <w:r w:rsidRPr="003675A1">
        <w:rPr>
          <w:noProof/>
          <w:lang w:eastAsia="ja-JP"/>
        </w:rPr>
        <w:t>.</w:t>
      </w:r>
    </w:p>
    <w:p w14:paraId="6C3CF013" w14:textId="4F3F4DA2" w:rsidR="00E3330A" w:rsidRDefault="00E3330A" w:rsidP="00CE5290">
      <w:pPr>
        <w:pStyle w:val="ListParagraph"/>
        <w:numPr>
          <w:ilvl w:val="0"/>
          <w:numId w:val="38"/>
        </w:numPr>
      </w:pPr>
      <w:r>
        <w:rPr>
          <w:noProof/>
          <w:lang w:eastAsia="ja-JP"/>
        </w:rPr>
        <w:t xml:space="preserve">Admin updates and manages </w:t>
      </w:r>
      <w:r w:rsidR="009A3663">
        <w:rPr>
          <w:noProof/>
          <w:lang w:eastAsia="ja-JP"/>
        </w:rPr>
        <w:t>Asset details</w:t>
      </w:r>
      <w:r>
        <w:rPr>
          <w:noProof/>
          <w:lang w:eastAsia="ja-JP"/>
        </w:rPr>
        <w:t>.</w:t>
      </w:r>
    </w:p>
    <w:p w14:paraId="32532324" w14:textId="77777777" w:rsidR="00E3330A" w:rsidRPr="002E7008" w:rsidRDefault="00E3330A" w:rsidP="00CE5290">
      <w:pPr>
        <w:pStyle w:val="ListParagraph"/>
        <w:numPr>
          <w:ilvl w:val="0"/>
          <w:numId w:val="38"/>
        </w:numPr>
      </w:pPr>
      <w:r>
        <w:t>Admin Logs Out.</w:t>
      </w:r>
    </w:p>
    <w:p w14:paraId="4E2275D5" w14:textId="6FA913A1" w:rsidR="00E3330A" w:rsidRDefault="00E3330A" w:rsidP="00CE5290">
      <w:pPr>
        <w:pStyle w:val="StyleHeading2Sub-headingH2ChapterNumberAppendixLetterchnh"/>
        <w:numPr>
          <w:ilvl w:val="0"/>
          <w:numId w:val="38"/>
        </w:numPr>
      </w:pPr>
      <w:r>
        <w:t xml:space="preserve">Alternate Flow </w:t>
      </w:r>
      <w:r w:rsidR="00D7547F">
        <w:t>3</w:t>
      </w:r>
      <w:r w:rsidRPr="003675A1">
        <w:t xml:space="preserve">: </w:t>
      </w:r>
    </w:p>
    <w:p w14:paraId="053A8640" w14:textId="77777777" w:rsidR="00E3330A" w:rsidRPr="002E7008" w:rsidRDefault="00E3330A" w:rsidP="00CE5290"/>
    <w:p w14:paraId="58AD6598" w14:textId="754F5627" w:rsidR="005A43B0" w:rsidRPr="003675A1" w:rsidRDefault="00E3330A" w:rsidP="00CE5290">
      <w:pPr>
        <w:pStyle w:val="StyleHeading2Sub-headingH2ChapterNumberAppendixLetterchnh"/>
      </w:pPr>
      <w:bookmarkStart w:id="34" w:name="_Toc141844800"/>
      <w:bookmarkStart w:id="35" w:name="_Toc143500967"/>
      <w:bookmarkStart w:id="36" w:name="_Toc144299918"/>
      <w:bookmarkStart w:id="37" w:name="_Toc145125005"/>
      <w:r>
        <w:t>Exception Flow  1</w:t>
      </w:r>
      <w:r w:rsidR="005A43B0" w:rsidRPr="003675A1">
        <w:t xml:space="preserve"> </w:t>
      </w:r>
      <w:r w:rsidR="005A43B0">
        <w:t>:</w:t>
      </w:r>
      <w:r w:rsidR="005A43B0" w:rsidRPr="003675A1">
        <w:t xml:space="preserve"> </w:t>
      </w:r>
      <w:r w:rsidR="005A43B0">
        <w:t xml:space="preserve">unsuccessful </w:t>
      </w:r>
      <w:r w:rsidRPr="00E3330A">
        <w:t>Admin log in</w:t>
      </w:r>
      <w:r>
        <w:rPr>
          <w:sz w:val="24"/>
        </w:rPr>
        <w:t xml:space="preserve"> </w:t>
      </w:r>
      <w:r w:rsidR="005A43B0" w:rsidRPr="003675A1">
        <w:t xml:space="preserve">due to </w:t>
      </w:r>
      <w:r>
        <w:t>incorrect login credentials</w:t>
      </w:r>
    </w:p>
    <w:p w14:paraId="15640C2B" w14:textId="77777777" w:rsidR="00E3330A" w:rsidRPr="003675A1" w:rsidRDefault="00E3330A" w:rsidP="00CE5290">
      <w:pPr>
        <w:pStyle w:val="Footer"/>
      </w:pPr>
      <w:r w:rsidRPr="003675A1">
        <w:t xml:space="preserve">Name: </w:t>
      </w:r>
      <w:r>
        <w:t xml:space="preserve">Successful </w:t>
      </w:r>
      <w:proofErr w:type="spellStart"/>
      <w:r>
        <w:t>Analyse</w:t>
      </w:r>
      <w:proofErr w:type="spellEnd"/>
      <w:r>
        <w:t xml:space="preserve"> and Update</w:t>
      </w:r>
    </w:p>
    <w:p w14:paraId="3A33813F" w14:textId="77777777" w:rsidR="00E3330A" w:rsidRPr="003675A1" w:rsidRDefault="00E3330A" w:rsidP="00CE5290">
      <w:pPr>
        <w:pStyle w:val="Footer"/>
      </w:pPr>
    </w:p>
    <w:p w14:paraId="64F22D7E" w14:textId="77777777" w:rsidR="00E3330A" w:rsidRPr="003675A1" w:rsidRDefault="00E3330A" w:rsidP="00CE5290">
      <w:pPr>
        <w:pStyle w:val="ListParagraph"/>
        <w:numPr>
          <w:ilvl w:val="0"/>
          <w:numId w:val="39"/>
        </w:numPr>
        <w:rPr>
          <w:noProof/>
          <w:lang w:eastAsia="ja-JP"/>
        </w:rPr>
      </w:pPr>
      <w:r>
        <w:rPr>
          <w:noProof/>
          <w:lang w:eastAsia="ja-JP"/>
        </w:rPr>
        <w:t>From the Authority log In Page and</w:t>
      </w:r>
      <w:r w:rsidRPr="003675A1">
        <w:rPr>
          <w:noProof/>
          <w:lang w:eastAsia="ja-JP"/>
        </w:rPr>
        <w:t xml:space="preserve"> select </w:t>
      </w:r>
      <w:r>
        <w:rPr>
          <w:noProof/>
          <w:lang w:eastAsia="ja-JP"/>
        </w:rPr>
        <w:t>Admin option button</w:t>
      </w:r>
      <w:r w:rsidRPr="003675A1">
        <w:rPr>
          <w:noProof/>
          <w:lang w:eastAsia="ja-JP"/>
        </w:rPr>
        <w:t>.</w:t>
      </w:r>
    </w:p>
    <w:p w14:paraId="39C83249" w14:textId="289FD54E" w:rsidR="00E3330A" w:rsidRDefault="00E3330A" w:rsidP="00CE5290">
      <w:pPr>
        <w:pStyle w:val="ListParagraph"/>
        <w:numPr>
          <w:ilvl w:val="0"/>
          <w:numId w:val="39"/>
        </w:numPr>
        <w:rPr>
          <w:noProof/>
          <w:lang w:eastAsia="ja-JP"/>
        </w:rPr>
      </w:pPr>
      <w:r>
        <w:rPr>
          <w:noProof/>
          <w:lang w:eastAsia="ja-JP"/>
        </w:rPr>
        <w:lastRenderedPageBreak/>
        <w:t xml:space="preserve">Admin enters Invalid login </w:t>
      </w:r>
      <w:bookmarkStart w:id="38" w:name="_GoBack"/>
      <w:bookmarkEnd w:id="38"/>
      <w:r>
        <w:rPr>
          <w:noProof/>
          <w:lang w:eastAsia="ja-JP"/>
        </w:rPr>
        <w:t xml:space="preserve">credentials and </w:t>
      </w:r>
      <w:r w:rsidRPr="003675A1">
        <w:rPr>
          <w:noProof/>
          <w:lang w:eastAsia="ja-JP"/>
        </w:rPr>
        <w:t>click</w:t>
      </w:r>
      <w:r>
        <w:rPr>
          <w:noProof/>
          <w:lang w:eastAsia="ja-JP"/>
        </w:rPr>
        <w:t>s</w:t>
      </w:r>
      <w:r w:rsidRPr="003675A1">
        <w:rPr>
          <w:noProof/>
          <w:lang w:eastAsia="ja-JP"/>
        </w:rPr>
        <w:t xml:space="preserve"> on </w:t>
      </w:r>
      <w:r>
        <w:rPr>
          <w:noProof/>
          <w:lang w:eastAsia="ja-JP"/>
        </w:rPr>
        <w:t>Login button</w:t>
      </w:r>
      <w:r w:rsidRPr="003675A1">
        <w:rPr>
          <w:noProof/>
          <w:lang w:eastAsia="ja-JP"/>
        </w:rPr>
        <w:t>.</w:t>
      </w:r>
    </w:p>
    <w:p w14:paraId="16C6D8BF" w14:textId="25549D4C" w:rsidR="00E3330A" w:rsidRPr="003675A1" w:rsidRDefault="00E3330A" w:rsidP="00CE5290">
      <w:pPr>
        <w:pStyle w:val="ListParagraph"/>
        <w:numPr>
          <w:ilvl w:val="0"/>
          <w:numId w:val="39"/>
        </w:numPr>
        <w:rPr>
          <w:noProof/>
          <w:lang w:eastAsia="ja-JP"/>
        </w:rPr>
      </w:pPr>
      <w:r>
        <w:rPr>
          <w:noProof/>
          <w:lang w:eastAsia="ja-JP"/>
        </w:rPr>
        <w:t>Admin cannot log in and proper error message is displayed.</w:t>
      </w:r>
    </w:p>
    <w:p w14:paraId="0FAA36A8" w14:textId="77777777" w:rsidR="00613087" w:rsidRPr="003675A1" w:rsidRDefault="00613087" w:rsidP="00CE5290"/>
    <w:p w14:paraId="6FB4F2E6" w14:textId="77777777" w:rsidR="00960EDF" w:rsidRPr="003675A1" w:rsidRDefault="00960EDF" w:rsidP="00CE5290">
      <w:pPr>
        <w:pStyle w:val="ListParagraph"/>
      </w:pPr>
    </w:p>
    <w:p w14:paraId="780B4FD3" w14:textId="62434C24" w:rsidR="002B1A21" w:rsidRPr="003675A1" w:rsidRDefault="00E57E3D" w:rsidP="00CE5290">
      <w:pPr>
        <w:pStyle w:val="StyleHeading2Sub-headingH2ChapterNumberAppendixLetterchnh"/>
      </w:pPr>
      <w:bookmarkStart w:id="39" w:name="_Toc458764038"/>
      <w:r>
        <w:t>Exception Flow 2</w:t>
      </w:r>
      <w:r w:rsidR="002B1A21" w:rsidRPr="003675A1">
        <w:t>: Web Server Down</w:t>
      </w:r>
      <w:bookmarkEnd w:id="39"/>
    </w:p>
    <w:p w14:paraId="70121165" w14:textId="77777777" w:rsidR="00E3330A" w:rsidRPr="003675A1" w:rsidRDefault="00E3330A" w:rsidP="00CE5290">
      <w:pPr>
        <w:pStyle w:val="ListParagraph"/>
        <w:numPr>
          <w:ilvl w:val="0"/>
          <w:numId w:val="7"/>
        </w:numPr>
        <w:rPr>
          <w:noProof/>
          <w:lang w:eastAsia="ja-JP"/>
        </w:rPr>
      </w:pPr>
      <w:r>
        <w:rPr>
          <w:noProof/>
          <w:lang w:eastAsia="ja-JP"/>
        </w:rPr>
        <w:t>From the Authority log In Page and</w:t>
      </w:r>
      <w:r w:rsidRPr="003675A1">
        <w:rPr>
          <w:noProof/>
          <w:lang w:eastAsia="ja-JP"/>
        </w:rPr>
        <w:t xml:space="preserve"> select </w:t>
      </w:r>
      <w:r>
        <w:rPr>
          <w:noProof/>
          <w:lang w:eastAsia="ja-JP"/>
        </w:rPr>
        <w:t>Admin option button</w:t>
      </w:r>
      <w:r w:rsidRPr="003675A1">
        <w:rPr>
          <w:noProof/>
          <w:lang w:eastAsia="ja-JP"/>
        </w:rPr>
        <w:t>.</w:t>
      </w:r>
    </w:p>
    <w:p w14:paraId="00324389" w14:textId="77777777" w:rsidR="00E3330A" w:rsidRPr="003675A1" w:rsidRDefault="00E3330A" w:rsidP="00CE5290">
      <w:pPr>
        <w:pStyle w:val="ListParagraph"/>
        <w:numPr>
          <w:ilvl w:val="0"/>
          <w:numId w:val="7"/>
        </w:numPr>
        <w:rPr>
          <w:noProof/>
          <w:lang w:eastAsia="ja-JP"/>
        </w:rPr>
      </w:pPr>
      <w:r>
        <w:rPr>
          <w:noProof/>
          <w:lang w:eastAsia="ja-JP"/>
        </w:rPr>
        <w:t xml:space="preserve">Admin enters valid login credentials and </w:t>
      </w:r>
      <w:r w:rsidRPr="003675A1">
        <w:rPr>
          <w:noProof/>
          <w:lang w:eastAsia="ja-JP"/>
        </w:rPr>
        <w:t>click</w:t>
      </w:r>
      <w:r>
        <w:rPr>
          <w:noProof/>
          <w:lang w:eastAsia="ja-JP"/>
        </w:rPr>
        <w:t>s</w:t>
      </w:r>
      <w:r w:rsidRPr="003675A1">
        <w:rPr>
          <w:noProof/>
          <w:lang w:eastAsia="ja-JP"/>
        </w:rPr>
        <w:t xml:space="preserve"> on </w:t>
      </w:r>
      <w:r>
        <w:rPr>
          <w:noProof/>
          <w:lang w:eastAsia="ja-JP"/>
        </w:rPr>
        <w:t>Login button</w:t>
      </w:r>
      <w:r w:rsidRPr="003675A1">
        <w:rPr>
          <w:noProof/>
          <w:lang w:eastAsia="ja-JP"/>
        </w:rPr>
        <w:t>.</w:t>
      </w:r>
    </w:p>
    <w:p w14:paraId="23E2FD8E" w14:textId="77777777" w:rsidR="002B1A21" w:rsidRPr="003675A1" w:rsidRDefault="002B1A21" w:rsidP="00CE5290">
      <w:pPr>
        <w:pStyle w:val="ListParagraph"/>
        <w:numPr>
          <w:ilvl w:val="0"/>
          <w:numId w:val="7"/>
        </w:numPr>
      </w:pPr>
      <w:r w:rsidRPr="003675A1">
        <w:t>The system displays an error message regarding web server unavailability problem</w:t>
      </w:r>
    </w:p>
    <w:p w14:paraId="5625E615" w14:textId="32783E34" w:rsidR="002B1A21" w:rsidRPr="003675A1" w:rsidRDefault="00E57E3D" w:rsidP="00CE5290">
      <w:pPr>
        <w:pStyle w:val="StyleHeading2Sub-headingH2ChapterNumberAppendixLetterchnh"/>
      </w:pPr>
      <w:bookmarkStart w:id="40" w:name="_Toc458764039"/>
      <w:r>
        <w:t>Exception Flow 3</w:t>
      </w:r>
      <w:r w:rsidR="002B1A21" w:rsidRPr="003675A1">
        <w:t>: Database Connectivity Error</w:t>
      </w:r>
      <w:bookmarkEnd w:id="40"/>
    </w:p>
    <w:p w14:paraId="096A1232" w14:textId="77777777" w:rsidR="00E3330A" w:rsidRPr="003675A1" w:rsidRDefault="00E3330A" w:rsidP="00CE5290">
      <w:pPr>
        <w:pStyle w:val="ListParagraph"/>
        <w:numPr>
          <w:ilvl w:val="0"/>
          <w:numId w:val="8"/>
        </w:numPr>
        <w:rPr>
          <w:noProof/>
          <w:lang w:eastAsia="ja-JP"/>
        </w:rPr>
      </w:pPr>
      <w:r>
        <w:rPr>
          <w:noProof/>
          <w:lang w:eastAsia="ja-JP"/>
        </w:rPr>
        <w:t>From the Authority log In Page and</w:t>
      </w:r>
      <w:r w:rsidRPr="003675A1">
        <w:rPr>
          <w:noProof/>
          <w:lang w:eastAsia="ja-JP"/>
        </w:rPr>
        <w:t xml:space="preserve"> select </w:t>
      </w:r>
      <w:r>
        <w:rPr>
          <w:noProof/>
          <w:lang w:eastAsia="ja-JP"/>
        </w:rPr>
        <w:t>Admin option button</w:t>
      </w:r>
      <w:r w:rsidRPr="003675A1">
        <w:rPr>
          <w:noProof/>
          <w:lang w:eastAsia="ja-JP"/>
        </w:rPr>
        <w:t>.</w:t>
      </w:r>
    </w:p>
    <w:p w14:paraId="4548B8DE" w14:textId="77777777" w:rsidR="00E3330A" w:rsidRPr="003675A1" w:rsidRDefault="00E3330A" w:rsidP="00CE5290">
      <w:pPr>
        <w:pStyle w:val="ListParagraph"/>
        <w:numPr>
          <w:ilvl w:val="0"/>
          <w:numId w:val="8"/>
        </w:numPr>
        <w:rPr>
          <w:noProof/>
          <w:lang w:eastAsia="ja-JP"/>
        </w:rPr>
      </w:pPr>
      <w:r>
        <w:rPr>
          <w:noProof/>
          <w:lang w:eastAsia="ja-JP"/>
        </w:rPr>
        <w:t xml:space="preserve">Admin enters valid login credentials and </w:t>
      </w:r>
      <w:r w:rsidRPr="003675A1">
        <w:rPr>
          <w:noProof/>
          <w:lang w:eastAsia="ja-JP"/>
        </w:rPr>
        <w:t>click</w:t>
      </w:r>
      <w:r>
        <w:rPr>
          <w:noProof/>
          <w:lang w:eastAsia="ja-JP"/>
        </w:rPr>
        <w:t>s</w:t>
      </w:r>
      <w:r w:rsidRPr="003675A1">
        <w:rPr>
          <w:noProof/>
          <w:lang w:eastAsia="ja-JP"/>
        </w:rPr>
        <w:t xml:space="preserve"> on </w:t>
      </w:r>
      <w:r>
        <w:rPr>
          <w:noProof/>
          <w:lang w:eastAsia="ja-JP"/>
        </w:rPr>
        <w:t>Login button</w:t>
      </w:r>
      <w:r w:rsidRPr="003675A1">
        <w:rPr>
          <w:noProof/>
          <w:lang w:eastAsia="ja-JP"/>
        </w:rPr>
        <w:t>.</w:t>
      </w:r>
    </w:p>
    <w:p w14:paraId="11E8F90A" w14:textId="5786C96B" w:rsidR="00E3330A" w:rsidRDefault="00E3330A" w:rsidP="00CE5290">
      <w:pPr>
        <w:pStyle w:val="ListParagraph"/>
        <w:numPr>
          <w:ilvl w:val="0"/>
          <w:numId w:val="8"/>
        </w:numPr>
      </w:pPr>
      <w:r>
        <w:rPr>
          <w:noProof/>
          <w:lang w:eastAsia="ja-JP"/>
        </w:rPr>
        <w:t xml:space="preserve">Admin updates and manages </w:t>
      </w:r>
      <w:r w:rsidR="009A3663">
        <w:rPr>
          <w:noProof/>
          <w:lang w:eastAsia="ja-JP"/>
        </w:rPr>
        <w:t>Asset</w:t>
      </w:r>
      <w:r>
        <w:rPr>
          <w:noProof/>
          <w:lang w:eastAsia="ja-JP"/>
        </w:rPr>
        <w:t xml:space="preserve"> schedules.</w:t>
      </w:r>
    </w:p>
    <w:p w14:paraId="31A6A6B0" w14:textId="7419D85E" w:rsidR="00E3330A" w:rsidRDefault="00E3330A" w:rsidP="00CE5290">
      <w:pPr>
        <w:pStyle w:val="ListParagraph"/>
        <w:numPr>
          <w:ilvl w:val="0"/>
          <w:numId w:val="8"/>
        </w:numPr>
      </w:pPr>
      <w:r>
        <w:rPr>
          <w:noProof/>
          <w:lang w:eastAsia="ja-JP"/>
        </w:rPr>
        <w:t xml:space="preserve">Admin updates and manages </w:t>
      </w:r>
      <w:r w:rsidR="009A3663">
        <w:rPr>
          <w:rFonts w:cs="Arial"/>
        </w:rPr>
        <w:t>Asset</w:t>
      </w:r>
      <w:r w:rsidRPr="002E7008">
        <w:rPr>
          <w:rFonts w:cs="Arial"/>
        </w:rPr>
        <w:t xml:space="preserve"> information.</w:t>
      </w:r>
    </w:p>
    <w:p w14:paraId="4DEF58EB" w14:textId="77777777" w:rsidR="002B1A21" w:rsidRDefault="002B1A21" w:rsidP="00CE5290">
      <w:pPr>
        <w:pStyle w:val="ListParagraph"/>
        <w:numPr>
          <w:ilvl w:val="0"/>
          <w:numId w:val="8"/>
        </w:numPr>
      </w:pPr>
      <w:r w:rsidRPr="003675A1">
        <w:t>The system displays an error message regarding database connectivity problem.</w:t>
      </w:r>
    </w:p>
    <w:p w14:paraId="46A825EE" w14:textId="77777777" w:rsidR="001D4779" w:rsidRDefault="001D4779" w:rsidP="00CE5290"/>
    <w:p w14:paraId="0EB9C166" w14:textId="77777777" w:rsidR="001D4779" w:rsidRDefault="001D4779" w:rsidP="00CE5290"/>
    <w:p w14:paraId="4ADBFA92" w14:textId="77777777" w:rsidR="00E3330A" w:rsidRDefault="00E3330A" w:rsidP="00CE5290"/>
    <w:p w14:paraId="74289F9B" w14:textId="77777777" w:rsidR="00E3330A" w:rsidRDefault="00E3330A" w:rsidP="00CE5290"/>
    <w:p w14:paraId="72331186" w14:textId="2A5FF769" w:rsidR="002B1A21" w:rsidRPr="003675A1" w:rsidRDefault="00E57E3D" w:rsidP="00CE5290">
      <w:pPr>
        <w:pStyle w:val="StyleHeading2Sub-headingH2ChapterNumberAppendixLetterchnh"/>
      </w:pPr>
      <w:bookmarkStart w:id="41" w:name="_Toc458764040"/>
      <w:r>
        <w:t>Exception Flow 4</w:t>
      </w:r>
      <w:r w:rsidR="002B1A21" w:rsidRPr="003675A1">
        <w:t>: Network Connectivity Error</w:t>
      </w:r>
      <w:bookmarkEnd w:id="41"/>
    </w:p>
    <w:p w14:paraId="2C343FEF" w14:textId="77777777" w:rsidR="002B1A21" w:rsidRPr="003675A1" w:rsidRDefault="002B1A21" w:rsidP="00CE5290"/>
    <w:p w14:paraId="4135BD30" w14:textId="77777777" w:rsidR="00E3330A" w:rsidRPr="003675A1" w:rsidRDefault="00E3330A" w:rsidP="00CE5290">
      <w:pPr>
        <w:pStyle w:val="ListParagraph"/>
        <w:numPr>
          <w:ilvl w:val="0"/>
          <w:numId w:val="9"/>
        </w:numPr>
        <w:rPr>
          <w:noProof/>
          <w:lang w:eastAsia="ja-JP"/>
        </w:rPr>
      </w:pPr>
      <w:r>
        <w:rPr>
          <w:noProof/>
          <w:lang w:eastAsia="ja-JP"/>
        </w:rPr>
        <w:t>From the Authority log In Page and</w:t>
      </w:r>
      <w:r w:rsidRPr="003675A1">
        <w:rPr>
          <w:noProof/>
          <w:lang w:eastAsia="ja-JP"/>
        </w:rPr>
        <w:t xml:space="preserve"> select </w:t>
      </w:r>
      <w:r>
        <w:rPr>
          <w:noProof/>
          <w:lang w:eastAsia="ja-JP"/>
        </w:rPr>
        <w:t>Admin option button</w:t>
      </w:r>
      <w:r w:rsidRPr="003675A1">
        <w:rPr>
          <w:noProof/>
          <w:lang w:eastAsia="ja-JP"/>
        </w:rPr>
        <w:t>.</w:t>
      </w:r>
    </w:p>
    <w:p w14:paraId="45A7A118" w14:textId="77777777" w:rsidR="00E3330A" w:rsidRPr="003675A1" w:rsidRDefault="00E3330A" w:rsidP="00CE5290">
      <w:pPr>
        <w:pStyle w:val="ListParagraph"/>
        <w:numPr>
          <w:ilvl w:val="0"/>
          <w:numId w:val="9"/>
        </w:numPr>
        <w:rPr>
          <w:noProof/>
          <w:lang w:eastAsia="ja-JP"/>
        </w:rPr>
      </w:pPr>
      <w:r>
        <w:rPr>
          <w:noProof/>
          <w:lang w:eastAsia="ja-JP"/>
        </w:rPr>
        <w:t xml:space="preserve">Admin enters valid login credentials and </w:t>
      </w:r>
      <w:r w:rsidRPr="003675A1">
        <w:rPr>
          <w:noProof/>
          <w:lang w:eastAsia="ja-JP"/>
        </w:rPr>
        <w:t>click</w:t>
      </w:r>
      <w:r>
        <w:rPr>
          <w:noProof/>
          <w:lang w:eastAsia="ja-JP"/>
        </w:rPr>
        <w:t>s</w:t>
      </w:r>
      <w:r w:rsidRPr="003675A1">
        <w:rPr>
          <w:noProof/>
          <w:lang w:eastAsia="ja-JP"/>
        </w:rPr>
        <w:t xml:space="preserve"> on </w:t>
      </w:r>
      <w:r>
        <w:rPr>
          <w:noProof/>
          <w:lang w:eastAsia="ja-JP"/>
        </w:rPr>
        <w:t>Login button</w:t>
      </w:r>
      <w:r w:rsidRPr="003675A1">
        <w:rPr>
          <w:noProof/>
          <w:lang w:eastAsia="ja-JP"/>
        </w:rPr>
        <w:t>.</w:t>
      </w:r>
    </w:p>
    <w:p w14:paraId="1C5D931F" w14:textId="77777777" w:rsidR="002B1A21" w:rsidRPr="003675A1" w:rsidRDefault="002B1A21" w:rsidP="00CE5290">
      <w:pPr>
        <w:pStyle w:val="ListParagraph"/>
        <w:numPr>
          <w:ilvl w:val="0"/>
          <w:numId w:val="9"/>
        </w:numPr>
      </w:pPr>
      <w:r w:rsidRPr="003675A1">
        <w:t>The system displays an error message regarding network connectivity problem.</w:t>
      </w:r>
    </w:p>
    <w:p w14:paraId="2150605E" w14:textId="77777777" w:rsidR="00AF20B3" w:rsidRPr="003675A1" w:rsidRDefault="00AF20B3" w:rsidP="00CE5290">
      <w:pPr>
        <w:pStyle w:val="StyleHeading2Sub-headingH2ChapterNumberAppendixLetterchnh"/>
      </w:pPr>
    </w:p>
    <w:p w14:paraId="744C3A77" w14:textId="77777777" w:rsidR="00283CAF" w:rsidRDefault="00283CAF" w:rsidP="00CE5290">
      <w:pPr>
        <w:pStyle w:val="Caption"/>
      </w:pPr>
    </w:p>
    <w:p w14:paraId="2B6BDBF8" w14:textId="77777777" w:rsidR="00283CAF" w:rsidRDefault="00283CAF" w:rsidP="00CE5290">
      <w:pPr>
        <w:pStyle w:val="Caption"/>
      </w:pPr>
    </w:p>
    <w:p w14:paraId="63E292EE" w14:textId="77777777" w:rsidR="00283CAF" w:rsidRDefault="00283CAF" w:rsidP="00CE5290">
      <w:pPr>
        <w:pStyle w:val="Caption"/>
      </w:pPr>
    </w:p>
    <w:p w14:paraId="062BAC80" w14:textId="77777777" w:rsidR="00283CAF" w:rsidRDefault="00283CAF" w:rsidP="00CE5290">
      <w:pPr>
        <w:pStyle w:val="Caption"/>
      </w:pPr>
    </w:p>
    <w:p w14:paraId="54855D86" w14:textId="77777777" w:rsidR="00283CAF" w:rsidRDefault="00283CAF" w:rsidP="00CE5290">
      <w:pPr>
        <w:pStyle w:val="Caption"/>
      </w:pPr>
    </w:p>
    <w:p w14:paraId="1B61D245" w14:textId="77777777" w:rsidR="00283CAF" w:rsidRDefault="00283CAF" w:rsidP="00CE5290">
      <w:pPr>
        <w:pStyle w:val="Caption"/>
      </w:pPr>
    </w:p>
    <w:p w14:paraId="12CC6CD2" w14:textId="77777777" w:rsidR="00283CAF" w:rsidRDefault="00283CAF" w:rsidP="00CE5290">
      <w:pPr>
        <w:pStyle w:val="Caption"/>
      </w:pPr>
    </w:p>
    <w:p w14:paraId="47778044" w14:textId="77777777" w:rsidR="00283CAF" w:rsidRDefault="00283CAF" w:rsidP="00CE5290">
      <w:pPr>
        <w:pStyle w:val="Caption"/>
      </w:pPr>
    </w:p>
    <w:p w14:paraId="4E809196" w14:textId="77777777" w:rsidR="00283CAF" w:rsidRDefault="00283CAF" w:rsidP="00CE5290">
      <w:pPr>
        <w:pStyle w:val="Caption"/>
      </w:pPr>
    </w:p>
    <w:p w14:paraId="348E452A" w14:textId="0631C8C9" w:rsidR="00B67E7B" w:rsidRPr="003675A1" w:rsidRDefault="00B67E7B" w:rsidP="00CE5290">
      <w:pPr>
        <w:pStyle w:val="Caption"/>
      </w:pPr>
      <w:r w:rsidRPr="003675A1">
        <w:tab/>
      </w:r>
    </w:p>
    <w:p w14:paraId="028B5EC2" w14:textId="4EFF19DE" w:rsidR="009F5790" w:rsidRPr="003675A1" w:rsidRDefault="009F5790" w:rsidP="00CE5290">
      <w:pPr>
        <w:pStyle w:val="StyleHeading1H1Mainheading1Heading1Heading10Head1h1Sec"/>
        <w:numPr>
          <w:ilvl w:val="0"/>
          <w:numId w:val="27"/>
        </w:numPr>
      </w:pPr>
      <w:bookmarkStart w:id="42" w:name="_Toc144299927"/>
      <w:bookmarkStart w:id="43" w:name="_Toc145125013"/>
      <w:bookmarkStart w:id="44" w:name="_Toc165439511"/>
      <w:bookmarkStart w:id="45" w:name="_Toc186019620"/>
      <w:bookmarkStart w:id="46" w:name="_Toc302030208"/>
      <w:bookmarkEnd w:id="34"/>
      <w:bookmarkEnd w:id="35"/>
      <w:bookmarkEnd w:id="36"/>
      <w:bookmarkEnd w:id="37"/>
      <w:r w:rsidRPr="003675A1">
        <w:lastRenderedPageBreak/>
        <w:t>Post Conditions</w:t>
      </w:r>
      <w:bookmarkEnd w:id="42"/>
      <w:bookmarkEnd w:id="43"/>
      <w:bookmarkEnd w:id="44"/>
      <w:bookmarkEnd w:id="45"/>
      <w:bookmarkEnd w:id="46"/>
    </w:p>
    <w:p w14:paraId="332A8832" w14:textId="77777777" w:rsidR="009F5790" w:rsidRPr="003675A1" w:rsidRDefault="009F5790" w:rsidP="00CE5290">
      <w:pPr>
        <w:pStyle w:val="BodyText3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61"/>
        <w:gridCol w:w="5677"/>
      </w:tblGrid>
      <w:tr w:rsidR="009F5790" w:rsidRPr="003675A1" w14:paraId="0A18AD99" w14:textId="77777777" w:rsidTr="00283CAF">
        <w:trPr>
          <w:trHeight w:val="485"/>
          <w:tblHeader/>
        </w:trPr>
        <w:tc>
          <w:tcPr>
            <w:tcW w:w="3161" w:type="dxa"/>
          </w:tcPr>
          <w:p w14:paraId="01B7B884" w14:textId="77777777" w:rsidR="009F5790" w:rsidRPr="003675A1" w:rsidRDefault="009F5790" w:rsidP="00CE5290">
            <w:r w:rsidRPr="003675A1">
              <w:t>Flow Name</w:t>
            </w:r>
          </w:p>
        </w:tc>
        <w:tc>
          <w:tcPr>
            <w:tcW w:w="5677" w:type="dxa"/>
          </w:tcPr>
          <w:p w14:paraId="002E44F9" w14:textId="77777777" w:rsidR="009F5790" w:rsidRPr="003675A1" w:rsidRDefault="009F5790" w:rsidP="00CE5290">
            <w:r w:rsidRPr="003675A1">
              <w:t>Post Condition</w:t>
            </w:r>
          </w:p>
        </w:tc>
      </w:tr>
      <w:tr w:rsidR="009F5790" w:rsidRPr="003675A1" w14:paraId="157725F0" w14:textId="77777777" w:rsidTr="00283CAF">
        <w:trPr>
          <w:trHeight w:val="736"/>
        </w:trPr>
        <w:tc>
          <w:tcPr>
            <w:tcW w:w="3161" w:type="dxa"/>
          </w:tcPr>
          <w:p w14:paraId="6FC88656" w14:textId="4A7A7C67" w:rsidR="009F5790" w:rsidRPr="003675A1" w:rsidRDefault="00F02886" w:rsidP="00CE5290">
            <w:r w:rsidRPr="003675A1">
              <w:t xml:space="preserve"> </w:t>
            </w:r>
            <w:r w:rsidR="008D5133" w:rsidRPr="003675A1">
              <w:t>S</w:t>
            </w:r>
            <w:r w:rsidR="00173758" w:rsidRPr="003675A1">
              <w:t xml:space="preserve">uccessful </w:t>
            </w:r>
            <w:r w:rsidR="009E6DB4">
              <w:t xml:space="preserve">Log In </w:t>
            </w:r>
          </w:p>
        </w:tc>
        <w:tc>
          <w:tcPr>
            <w:tcW w:w="5677" w:type="dxa"/>
          </w:tcPr>
          <w:p w14:paraId="7AD6974C" w14:textId="4D7E7241" w:rsidR="009F5790" w:rsidRPr="003675A1" w:rsidRDefault="008D5133" w:rsidP="00CE5290">
            <w:pPr>
              <w:pStyle w:val="infoblue"/>
            </w:pPr>
            <w:r w:rsidRPr="003675A1">
              <w:t xml:space="preserve">System </w:t>
            </w:r>
            <w:r w:rsidR="00E3330A">
              <w:t>lets the Admin</w:t>
            </w:r>
            <w:r w:rsidR="001D4779">
              <w:t xml:space="preserve"> to log</w:t>
            </w:r>
            <w:r w:rsidR="00E3330A">
              <w:t>i</w:t>
            </w:r>
            <w:r w:rsidR="001D4779">
              <w:t xml:space="preserve">n through </w:t>
            </w:r>
            <w:r w:rsidR="00E3330A">
              <w:t xml:space="preserve">Authority </w:t>
            </w:r>
            <w:r w:rsidR="001D4779">
              <w:t xml:space="preserve">Login </w:t>
            </w:r>
            <w:r w:rsidR="009E6DB4">
              <w:t>page</w:t>
            </w:r>
            <w:r w:rsidR="00173758" w:rsidRPr="003675A1">
              <w:t>.</w:t>
            </w:r>
          </w:p>
        </w:tc>
      </w:tr>
      <w:tr w:rsidR="009F5790" w:rsidRPr="003675A1" w14:paraId="17525C3D" w14:textId="77777777" w:rsidTr="00283CAF">
        <w:trPr>
          <w:trHeight w:val="1004"/>
        </w:trPr>
        <w:tc>
          <w:tcPr>
            <w:tcW w:w="3161" w:type="dxa"/>
          </w:tcPr>
          <w:p w14:paraId="29846C38" w14:textId="140FC976" w:rsidR="009F5790" w:rsidRPr="003675A1" w:rsidRDefault="008D5133" w:rsidP="00CE5290">
            <w:r w:rsidRPr="003675A1">
              <w:t xml:space="preserve">Unsuccessful </w:t>
            </w:r>
            <w:r w:rsidR="009E6DB4">
              <w:t xml:space="preserve">Log In </w:t>
            </w:r>
            <w:r w:rsidR="00173758" w:rsidRPr="003675A1">
              <w:t xml:space="preserve"> </w:t>
            </w:r>
          </w:p>
          <w:p w14:paraId="16F72E40" w14:textId="3E30A723" w:rsidR="00173758" w:rsidRPr="003675A1" w:rsidRDefault="00173758" w:rsidP="00CE5290"/>
        </w:tc>
        <w:tc>
          <w:tcPr>
            <w:tcW w:w="5677" w:type="dxa"/>
          </w:tcPr>
          <w:p w14:paraId="23B5FA5C" w14:textId="0F4818A2" w:rsidR="009F5790" w:rsidRPr="003675A1" w:rsidRDefault="008D5133" w:rsidP="00CE5290">
            <w:r w:rsidRPr="003675A1">
              <w:t>System displays the error message “</w:t>
            </w:r>
            <w:r w:rsidR="009E6DB4">
              <w:t>Log In</w:t>
            </w:r>
            <w:r w:rsidR="001D4779">
              <w:t xml:space="preserve"> Unsuccessful</w:t>
            </w:r>
            <w:r w:rsidRPr="003675A1">
              <w:t xml:space="preserve">” with </w:t>
            </w:r>
            <w:r w:rsidR="001D4779">
              <w:t>a message “Please enter valid information only”</w:t>
            </w:r>
            <w:r w:rsidR="00173758" w:rsidRPr="003675A1">
              <w:t>.</w:t>
            </w:r>
          </w:p>
        </w:tc>
      </w:tr>
      <w:tr w:rsidR="001D4779" w:rsidRPr="003675A1" w14:paraId="0863D610" w14:textId="77777777" w:rsidTr="00283CAF">
        <w:trPr>
          <w:trHeight w:val="987"/>
        </w:trPr>
        <w:tc>
          <w:tcPr>
            <w:tcW w:w="3161" w:type="dxa"/>
          </w:tcPr>
          <w:p w14:paraId="572F8BDB" w14:textId="6876A84C" w:rsidR="001D4779" w:rsidRPr="003675A1" w:rsidRDefault="001D4779" w:rsidP="00CE5290">
            <w:r w:rsidRPr="003675A1">
              <w:t xml:space="preserve">Unsuccessful </w:t>
            </w:r>
            <w:r w:rsidR="009E6DB4">
              <w:t xml:space="preserve">Log In  due to </w:t>
            </w:r>
            <w:proofErr w:type="spellStart"/>
            <w:r w:rsidR="009E6DB4">
              <w:t>Invlaid</w:t>
            </w:r>
            <w:proofErr w:type="spellEnd"/>
            <w:r w:rsidR="009E6DB4">
              <w:t xml:space="preserve"> User</w:t>
            </w:r>
            <w:r>
              <w:t xml:space="preserve"> ID</w:t>
            </w:r>
          </w:p>
        </w:tc>
        <w:tc>
          <w:tcPr>
            <w:tcW w:w="5677" w:type="dxa"/>
          </w:tcPr>
          <w:p w14:paraId="561540CD" w14:textId="23757967" w:rsidR="001D4779" w:rsidRPr="003675A1" w:rsidRDefault="001D4779" w:rsidP="00CE5290">
            <w:r w:rsidRPr="003675A1">
              <w:t>System displays the error message “</w:t>
            </w:r>
            <w:r w:rsidR="009E6DB4">
              <w:t xml:space="preserve">Log In </w:t>
            </w:r>
            <w:r>
              <w:t xml:space="preserve"> Unsuccessful</w:t>
            </w:r>
            <w:r w:rsidRPr="003675A1">
              <w:t xml:space="preserve">” with </w:t>
            </w:r>
            <w:r>
              <w:t xml:space="preserve">a message “Please enter a valid </w:t>
            </w:r>
            <w:r w:rsidR="009E6DB4">
              <w:t>User</w:t>
            </w:r>
            <w:r>
              <w:t xml:space="preserve"> ID”</w:t>
            </w:r>
            <w:r w:rsidRPr="003675A1">
              <w:t>.</w:t>
            </w:r>
          </w:p>
        </w:tc>
      </w:tr>
      <w:tr w:rsidR="001D4779" w:rsidRPr="003675A1" w14:paraId="08E5E521" w14:textId="77777777" w:rsidTr="00283CAF">
        <w:trPr>
          <w:trHeight w:val="1255"/>
        </w:trPr>
        <w:tc>
          <w:tcPr>
            <w:tcW w:w="3161" w:type="dxa"/>
          </w:tcPr>
          <w:p w14:paraId="2CAA0D6A" w14:textId="5621D240" w:rsidR="001D4779" w:rsidRPr="003675A1" w:rsidRDefault="001D4779" w:rsidP="00CE5290">
            <w:r w:rsidRPr="003675A1">
              <w:t xml:space="preserve">Unsuccessful </w:t>
            </w:r>
            <w:r w:rsidR="009E6DB4">
              <w:t xml:space="preserve">Log In </w:t>
            </w:r>
            <w:r>
              <w:t xml:space="preserve"> due to Unmatched Password format</w:t>
            </w:r>
          </w:p>
        </w:tc>
        <w:tc>
          <w:tcPr>
            <w:tcW w:w="5677" w:type="dxa"/>
          </w:tcPr>
          <w:p w14:paraId="12D17799" w14:textId="56C42C2D" w:rsidR="001D4779" w:rsidRPr="003675A1" w:rsidRDefault="001D4779" w:rsidP="00CE5290">
            <w:r w:rsidRPr="003675A1">
              <w:t>System displays the error message “</w:t>
            </w:r>
            <w:r w:rsidR="009E6DB4">
              <w:t xml:space="preserve">Log In </w:t>
            </w:r>
            <w:r>
              <w:t xml:space="preserve"> Unsuccessful</w:t>
            </w:r>
            <w:r w:rsidRPr="003675A1">
              <w:t xml:space="preserve">” with </w:t>
            </w:r>
            <w:r>
              <w:t xml:space="preserve">a message “Please enter </w:t>
            </w:r>
            <w:r w:rsidR="009E6DB4">
              <w:t xml:space="preserve">the correct </w:t>
            </w:r>
            <w:r>
              <w:t>password</w:t>
            </w:r>
            <w:r w:rsidR="009E6DB4">
              <w:t>”</w:t>
            </w:r>
            <w:r w:rsidRPr="003675A1">
              <w:t>.</w:t>
            </w:r>
          </w:p>
        </w:tc>
      </w:tr>
      <w:tr w:rsidR="008D5133" w:rsidRPr="003675A1" w14:paraId="01B49643" w14:textId="77777777" w:rsidTr="00283CAF">
        <w:trPr>
          <w:trHeight w:val="736"/>
        </w:trPr>
        <w:tc>
          <w:tcPr>
            <w:tcW w:w="3161" w:type="dxa"/>
          </w:tcPr>
          <w:p w14:paraId="337DB597" w14:textId="60CD96BD" w:rsidR="001D4779" w:rsidRPr="003675A1" w:rsidRDefault="008D5133" w:rsidP="00CE5290">
            <w:r w:rsidRPr="003675A1">
              <w:t>Web Server Down</w:t>
            </w:r>
          </w:p>
        </w:tc>
        <w:tc>
          <w:tcPr>
            <w:tcW w:w="5677" w:type="dxa"/>
          </w:tcPr>
          <w:p w14:paraId="78AC3685" w14:textId="72E4BA5B" w:rsidR="008D5133" w:rsidRPr="003675A1" w:rsidRDefault="008D5133" w:rsidP="00CE5290">
            <w:r w:rsidRPr="003675A1">
              <w:t>The system should display an error message to the user regarding web server unavailability problem</w:t>
            </w:r>
          </w:p>
        </w:tc>
      </w:tr>
      <w:tr w:rsidR="008D5133" w:rsidRPr="003675A1" w14:paraId="45C5ACD6" w14:textId="77777777" w:rsidTr="00283CAF">
        <w:trPr>
          <w:trHeight w:val="736"/>
        </w:trPr>
        <w:tc>
          <w:tcPr>
            <w:tcW w:w="3161" w:type="dxa"/>
          </w:tcPr>
          <w:p w14:paraId="16063666" w14:textId="3FB60A55" w:rsidR="008D5133" w:rsidRPr="003675A1" w:rsidRDefault="008D5133" w:rsidP="00CE5290">
            <w:r w:rsidRPr="003675A1">
              <w:lastRenderedPageBreak/>
              <w:t>Database Connectivity Error</w:t>
            </w:r>
          </w:p>
        </w:tc>
        <w:tc>
          <w:tcPr>
            <w:tcW w:w="5677" w:type="dxa"/>
          </w:tcPr>
          <w:p w14:paraId="0761960A" w14:textId="21555907" w:rsidR="008D5133" w:rsidRPr="003675A1" w:rsidRDefault="008D5133" w:rsidP="00CE5290">
            <w:r w:rsidRPr="003675A1">
              <w:t>The system should display an error message to the user regarding the database connectivity problem</w:t>
            </w:r>
          </w:p>
        </w:tc>
      </w:tr>
      <w:tr w:rsidR="008D5133" w:rsidRPr="003675A1" w14:paraId="5B7190DF" w14:textId="77777777" w:rsidTr="00283CAF">
        <w:trPr>
          <w:trHeight w:val="736"/>
        </w:trPr>
        <w:tc>
          <w:tcPr>
            <w:tcW w:w="3161" w:type="dxa"/>
          </w:tcPr>
          <w:p w14:paraId="5AD8C2AE" w14:textId="0FC58CAC" w:rsidR="008D5133" w:rsidRPr="003675A1" w:rsidRDefault="008D5133" w:rsidP="00CE5290">
            <w:r w:rsidRPr="003675A1">
              <w:t>Network Connectivity Error</w:t>
            </w:r>
          </w:p>
        </w:tc>
        <w:tc>
          <w:tcPr>
            <w:tcW w:w="5677" w:type="dxa"/>
          </w:tcPr>
          <w:p w14:paraId="48B178BC" w14:textId="5D7BA5D2" w:rsidR="008D5133" w:rsidRPr="003675A1" w:rsidRDefault="008D5133" w:rsidP="00CE5290">
            <w:r w:rsidRPr="003675A1">
              <w:t>The system should display an error message to the user regarding the network connectivity problem</w:t>
            </w:r>
          </w:p>
        </w:tc>
      </w:tr>
    </w:tbl>
    <w:p w14:paraId="23EFDC96" w14:textId="77777777" w:rsidR="009F5790" w:rsidRPr="003675A1" w:rsidRDefault="009F5790" w:rsidP="00CE5290"/>
    <w:p w14:paraId="43EE3B16" w14:textId="77777777" w:rsidR="009F5790" w:rsidRPr="003675A1" w:rsidRDefault="009F5790" w:rsidP="00CE5290"/>
    <w:p w14:paraId="255D979B" w14:textId="77777777" w:rsidR="009F5790" w:rsidRPr="003675A1" w:rsidRDefault="009F5790" w:rsidP="00CE5290"/>
    <w:p w14:paraId="128DDC45" w14:textId="77777777" w:rsidR="009F5790" w:rsidRPr="003675A1" w:rsidRDefault="009F5790" w:rsidP="00CE5290"/>
    <w:p w14:paraId="6747F711" w14:textId="77777777" w:rsidR="009F5790" w:rsidRPr="003675A1" w:rsidRDefault="009F5790" w:rsidP="00CE5290"/>
    <w:p w14:paraId="4EDE2343" w14:textId="77777777" w:rsidR="009F5790" w:rsidRPr="003675A1" w:rsidRDefault="009F5790" w:rsidP="00CE5290"/>
    <w:p w14:paraId="3AFBA43F" w14:textId="77777777" w:rsidR="009F5790" w:rsidRPr="003675A1" w:rsidRDefault="009F5790" w:rsidP="00CE5290"/>
    <w:p w14:paraId="62D8D5BC" w14:textId="77777777" w:rsidR="009F5790" w:rsidRPr="003675A1" w:rsidRDefault="009F5790" w:rsidP="00CE5290"/>
    <w:p w14:paraId="338C66C3" w14:textId="070091D0" w:rsidR="009F5790" w:rsidRPr="003675A1" w:rsidRDefault="0012282F" w:rsidP="00CE5290">
      <w:pPr>
        <w:pStyle w:val="StyleHeading1H1Mainheading1Heading1Heading10Head1h1Sec"/>
      </w:pPr>
      <w:bookmarkStart w:id="47" w:name="_Toc144299928"/>
      <w:bookmarkStart w:id="48" w:name="_Toc145125014"/>
      <w:bookmarkStart w:id="49" w:name="_Toc165439512"/>
      <w:bookmarkStart w:id="50" w:name="_Toc186019621"/>
      <w:bookmarkStart w:id="51" w:name="_Toc302030209"/>
      <w:r w:rsidRPr="0012282F">
        <w:rPr>
          <w:sz w:val="32"/>
        </w:rPr>
        <w:t xml:space="preserve">7 </w:t>
      </w:r>
      <w:r>
        <w:t xml:space="preserve"> </w:t>
      </w:r>
      <w:r w:rsidR="009F5790" w:rsidRPr="003675A1">
        <w:t>Special Requirements</w:t>
      </w:r>
      <w:bookmarkEnd w:id="47"/>
      <w:bookmarkEnd w:id="48"/>
      <w:bookmarkEnd w:id="49"/>
      <w:bookmarkEnd w:id="50"/>
      <w:bookmarkEnd w:id="51"/>
    </w:p>
    <w:p w14:paraId="0DDC14E5" w14:textId="3FC6A4E0" w:rsidR="00437744" w:rsidRPr="003675A1" w:rsidRDefault="00437744" w:rsidP="00CE5290">
      <w:pPr>
        <w:pStyle w:val="StyleHeading2Sub-headingH2ChapterNumberAppendixLetterchnh"/>
      </w:pPr>
      <w:bookmarkStart w:id="52" w:name="_Toc458607236"/>
      <w:r w:rsidRPr="003675A1">
        <w:t>Performance</w:t>
      </w:r>
      <w:bookmarkEnd w:id="52"/>
      <w:r w:rsidRPr="003675A1">
        <w:t xml:space="preserve"> </w:t>
      </w:r>
    </w:p>
    <w:p w14:paraId="07BD094E" w14:textId="7CF26C03" w:rsidR="009D05E1" w:rsidRDefault="00283CAF" w:rsidP="00CE5290">
      <w:pPr>
        <w:pStyle w:val="Caption"/>
      </w:pPr>
      <w:bookmarkStart w:id="53" w:name="_Toc458607237"/>
      <w:r>
        <w:t>The application maintains the Event Log File in an XML format to log the details about unsuccessful login attempts to the website.</w:t>
      </w:r>
    </w:p>
    <w:p w14:paraId="3582FB60" w14:textId="7D79D607" w:rsidR="00283CAF" w:rsidRDefault="00283CAF" w:rsidP="00CE5290">
      <w:r>
        <w:lastRenderedPageBreak/>
        <w:t>The system must automatically log out the user af</w:t>
      </w:r>
      <w:r w:rsidR="009E6DB4">
        <w:t>ter a period of inactivity for 1</w:t>
      </w:r>
      <w:r>
        <w:t>0 minutes.</w:t>
      </w:r>
    </w:p>
    <w:p w14:paraId="3E235CA3" w14:textId="621395C2" w:rsidR="00437744" w:rsidRPr="003675A1" w:rsidRDefault="00437744" w:rsidP="00CE5290">
      <w:pPr>
        <w:pStyle w:val="StyleHeading2Sub-headingH2ChapterNumberAppendixLetterchnh"/>
      </w:pPr>
      <w:r w:rsidRPr="003675A1">
        <w:t>Availability</w:t>
      </w:r>
      <w:bookmarkEnd w:id="53"/>
      <w:r w:rsidRPr="003675A1">
        <w:t xml:space="preserve"> </w:t>
      </w:r>
    </w:p>
    <w:p w14:paraId="0AD85A7C" w14:textId="77777777" w:rsidR="00437744" w:rsidRPr="003675A1" w:rsidRDefault="00437744" w:rsidP="00CE5290">
      <w:pPr>
        <w:pStyle w:val="ListParagraph"/>
        <w:numPr>
          <w:ilvl w:val="1"/>
          <w:numId w:val="9"/>
        </w:numPr>
      </w:pPr>
      <w:r w:rsidRPr="003675A1">
        <w:t>Application is up and running 24*7.</w:t>
      </w:r>
    </w:p>
    <w:p w14:paraId="3FFBD451" w14:textId="77777777" w:rsidR="009F5790" w:rsidRPr="003675A1" w:rsidRDefault="009F5790" w:rsidP="00CE5290">
      <w:pPr>
        <w:pStyle w:val="infoblue"/>
      </w:pPr>
    </w:p>
    <w:p w14:paraId="7B4B821C" w14:textId="3B0C0D7B" w:rsidR="009F5790" w:rsidRPr="003675A1" w:rsidRDefault="009F5790" w:rsidP="00CE5290">
      <w:pPr>
        <w:pStyle w:val="StyleHeading1H1Mainheading1Heading1Heading10Head1h1Sec"/>
      </w:pPr>
      <w:bookmarkStart w:id="54" w:name="_Toc144299930"/>
      <w:bookmarkStart w:id="55" w:name="_Toc145125016"/>
      <w:bookmarkStart w:id="56" w:name="_Toc165439515"/>
      <w:bookmarkStart w:id="57" w:name="_Toc186019624"/>
      <w:bookmarkStart w:id="58" w:name="_Toc302030212"/>
      <w:r w:rsidRPr="003675A1">
        <w:t>Business Rules</w:t>
      </w:r>
      <w:bookmarkEnd w:id="54"/>
      <w:bookmarkEnd w:id="55"/>
      <w:bookmarkEnd w:id="56"/>
      <w:bookmarkEnd w:id="57"/>
      <w:bookmarkEnd w:id="5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36"/>
        <w:gridCol w:w="4649"/>
        <w:gridCol w:w="2471"/>
      </w:tblGrid>
      <w:tr w:rsidR="009F5790" w:rsidRPr="003675A1" w14:paraId="5DA241AB" w14:textId="77777777" w:rsidTr="00D91B35">
        <w:trPr>
          <w:tblHeader/>
        </w:trPr>
        <w:tc>
          <w:tcPr>
            <w:tcW w:w="1736" w:type="dxa"/>
            <w:shd w:val="clear" w:color="auto" w:fill="F3F3F3"/>
          </w:tcPr>
          <w:p w14:paraId="1ACB541A" w14:textId="77777777" w:rsidR="009F5790" w:rsidRPr="003675A1" w:rsidRDefault="009F5790" w:rsidP="00CE5290">
            <w:r w:rsidRPr="003675A1">
              <w:t>Business Rule Name</w:t>
            </w:r>
          </w:p>
        </w:tc>
        <w:tc>
          <w:tcPr>
            <w:tcW w:w="4649" w:type="dxa"/>
            <w:shd w:val="clear" w:color="auto" w:fill="F3F3F3"/>
          </w:tcPr>
          <w:p w14:paraId="05661A87" w14:textId="77777777" w:rsidR="009F5790" w:rsidRPr="003675A1" w:rsidRDefault="009F5790" w:rsidP="00CE5290">
            <w:r w:rsidRPr="003675A1">
              <w:t>Business Rule Description</w:t>
            </w:r>
          </w:p>
        </w:tc>
        <w:tc>
          <w:tcPr>
            <w:tcW w:w="2471" w:type="dxa"/>
            <w:shd w:val="clear" w:color="auto" w:fill="F3F3F3"/>
          </w:tcPr>
          <w:p w14:paraId="39145F8C" w14:textId="77777777" w:rsidR="009F5790" w:rsidRPr="003675A1" w:rsidRDefault="009F5790" w:rsidP="00CE5290">
            <w:r w:rsidRPr="003675A1">
              <w:t>System action (if BR fails)</w:t>
            </w:r>
          </w:p>
        </w:tc>
      </w:tr>
      <w:tr w:rsidR="00391FD3" w:rsidRPr="003675A1" w14:paraId="1F452703" w14:textId="77777777" w:rsidTr="00D91B35">
        <w:tc>
          <w:tcPr>
            <w:tcW w:w="1736" w:type="dxa"/>
          </w:tcPr>
          <w:p w14:paraId="244174BB" w14:textId="6061B5E4" w:rsidR="00391FD3" w:rsidRPr="003675A1" w:rsidRDefault="00391FD3" w:rsidP="00CE5290">
            <w:pPr>
              <w:pStyle w:val="infoblue"/>
            </w:pPr>
            <w:r w:rsidRPr="003675A1">
              <w:t>BR03</w:t>
            </w:r>
          </w:p>
        </w:tc>
        <w:tc>
          <w:tcPr>
            <w:tcW w:w="4649" w:type="dxa"/>
          </w:tcPr>
          <w:p w14:paraId="1461817B" w14:textId="120471BD" w:rsidR="00391FD3" w:rsidRDefault="009E6DB4" w:rsidP="00CE5290">
            <w:pPr>
              <w:pStyle w:val="ListParagraph"/>
              <w:numPr>
                <w:ilvl w:val="0"/>
                <w:numId w:val="26"/>
              </w:numPr>
              <w:rPr>
                <w:noProof/>
                <w:lang w:eastAsia="ja-JP"/>
              </w:rPr>
            </w:pPr>
            <w:r>
              <w:rPr>
                <w:noProof/>
                <w:lang w:eastAsia="ja-JP"/>
              </w:rPr>
              <w:t>User</w:t>
            </w:r>
            <w:r w:rsidR="00283CAF">
              <w:rPr>
                <w:noProof/>
                <w:lang w:eastAsia="ja-JP"/>
              </w:rPr>
              <w:t xml:space="preserve"> </w:t>
            </w:r>
            <w:r>
              <w:rPr>
                <w:noProof/>
                <w:lang w:eastAsia="ja-JP"/>
              </w:rPr>
              <w:t>Name</w:t>
            </w:r>
            <w:r w:rsidR="00283CAF">
              <w:rPr>
                <w:noProof/>
                <w:lang w:eastAsia="ja-JP"/>
              </w:rPr>
              <w:t xml:space="preserve"> should accept </w:t>
            </w:r>
            <w:r>
              <w:rPr>
                <w:noProof/>
                <w:lang w:eastAsia="ja-JP"/>
              </w:rPr>
              <w:t>user id.</w:t>
            </w:r>
            <w:r w:rsidR="00283CAF">
              <w:rPr>
                <w:noProof/>
                <w:lang w:eastAsia="ja-JP"/>
              </w:rPr>
              <w:t xml:space="preserve"> </w:t>
            </w:r>
          </w:p>
          <w:p w14:paraId="7E27EE1D" w14:textId="17D59C24" w:rsidR="00283CAF" w:rsidRPr="003675A1" w:rsidRDefault="009E6DB4" w:rsidP="00CE5290">
            <w:pPr>
              <w:pStyle w:val="ListParagraph"/>
              <w:numPr>
                <w:ilvl w:val="0"/>
                <w:numId w:val="26"/>
              </w:numPr>
              <w:rPr>
                <w:noProof/>
                <w:lang w:eastAsia="ja-JP"/>
              </w:rPr>
            </w:pPr>
            <w:r>
              <w:rPr>
                <w:noProof/>
                <w:lang w:eastAsia="ja-JP"/>
              </w:rPr>
              <w:t>User ID should be registered in Airline Rreservation System.</w:t>
            </w:r>
          </w:p>
        </w:tc>
        <w:tc>
          <w:tcPr>
            <w:tcW w:w="2471" w:type="dxa"/>
          </w:tcPr>
          <w:p w14:paraId="5CE6D9FA" w14:textId="03DAD844" w:rsidR="00391FD3" w:rsidRPr="003675A1" w:rsidRDefault="00283CAF" w:rsidP="00CE5290">
            <w:pPr>
              <w:pStyle w:val="infoblue"/>
            </w:pPr>
            <w:r>
              <w:rPr>
                <w:noProof/>
              </w:rPr>
              <w:t xml:space="preserve">Error message if criteria not met. </w:t>
            </w:r>
          </w:p>
        </w:tc>
      </w:tr>
      <w:tr w:rsidR="00391FD3" w:rsidRPr="003675A1" w14:paraId="6DD593E2" w14:textId="77777777" w:rsidTr="00D91B35">
        <w:tc>
          <w:tcPr>
            <w:tcW w:w="1736" w:type="dxa"/>
          </w:tcPr>
          <w:p w14:paraId="52DE3150" w14:textId="54ABAEEF" w:rsidR="00391FD3" w:rsidRPr="003675A1" w:rsidRDefault="00391FD3" w:rsidP="00CE5290">
            <w:pPr>
              <w:pStyle w:val="infoblue"/>
            </w:pPr>
            <w:r w:rsidRPr="003675A1">
              <w:t>BR04</w:t>
            </w:r>
          </w:p>
        </w:tc>
        <w:tc>
          <w:tcPr>
            <w:tcW w:w="4649" w:type="dxa"/>
          </w:tcPr>
          <w:p w14:paraId="3116A2C7" w14:textId="31A89CBF" w:rsidR="00391FD3" w:rsidRPr="003675A1" w:rsidRDefault="00283CAF" w:rsidP="00CE5290">
            <w:pPr>
              <w:pStyle w:val="ListParagraph"/>
              <w:rPr>
                <w:noProof/>
                <w:lang w:eastAsia="ja-JP"/>
              </w:rPr>
            </w:pPr>
            <w:r>
              <w:rPr>
                <w:noProof/>
                <w:lang w:eastAsia="ja-JP"/>
              </w:rPr>
              <w:t>Password must be between 6-8 characters.</w:t>
            </w:r>
          </w:p>
        </w:tc>
        <w:tc>
          <w:tcPr>
            <w:tcW w:w="2471" w:type="dxa"/>
          </w:tcPr>
          <w:p w14:paraId="4C6F8887" w14:textId="055031B8" w:rsidR="00391FD3" w:rsidRPr="003675A1" w:rsidRDefault="00283CAF" w:rsidP="00CE5290">
            <w:pPr>
              <w:pStyle w:val="infoblue"/>
            </w:pPr>
            <w:r>
              <w:rPr>
                <w:noProof/>
              </w:rPr>
              <w:t>Error message if criteria not met or fireld left blank.</w:t>
            </w:r>
          </w:p>
        </w:tc>
      </w:tr>
    </w:tbl>
    <w:p w14:paraId="12195B52" w14:textId="77777777" w:rsidR="009F5790" w:rsidRPr="003675A1" w:rsidRDefault="009F5790" w:rsidP="00CE5290">
      <w:pPr>
        <w:pStyle w:val="CommentText"/>
      </w:pPr>
    </w:p>
    <w:p w14:paraId="71D104B2" w14:textId="77777777" w:rsidR="009F5790" w:rsidRPr="003675A1" w:rsidRDefault="009F5790" w:rsidP="00CE5290">
      <w:pPr>
        <w:pStyle w:val="CommentText"/>
      </w:pPr>
    </w:p>
    <w:p w14:paraId="115133B1" w14:textId="77777777" w:rsidR="003F3124" w:rsidRPr="003675A1" w:rsidRDefault="003F3124" w:rsidP="00CE5290">
      <w:pPr>
        <w:pStyle w:val="StyleHeading1H1Mainheading1Heading1Heading10Head1h1Sec"/>
      </w:pPr>
      <w:bookmarkStart w:id="59" w:name="_Toc144299931"/>
      <w:bookmarkStart w:id="60" w:name="_Toc145125017"/>
      <w:bookmarkStart w:id="61" w:name="_Toc165439516"/>
      <w:bookmarkStart w:id="62" w:name="_Toc186019625"/>
      <w:bookmarkStart w:id="63" w:name="_Toc302030213"/>
    </w:p>
    <w:p w14:paraId="5FCAD465" w14:textId="350A9548" w:rsidR="009F5790" w:rsidRPr="003675A1" w:rsidRDefault="009F5790" w:rsidP="00CE5290">
      <w:pPr>
        <w:pStyle w:val="StyleHeading1H1Mainheading1Heading1Heading10Head1h1Sec"/>
      </w:pPr>
      <w:r w:rsidRPr="003675A1">
        <w:t>Diagrams</w:t>
      </w:r>
      <w:bookmarkEnd w:id="59"/>
      <w:bookmarkEnd w:id="60"/>
      <w:bookmarkEnd w:id="61"/>
      <w:bookmarkEnd w:id="62"/>
      <w:bookmarkEnd w:id="63"/>
    </w:p>
    <w:p w14:paraId="034BDB38" w14:textId="233A5034" w:rsidR="009F5790" w:rsidRPr="003675A1" w:rsidRDefault="009F5790" w:rsidP="00CE5290">
      <w:pPr>
        <w:pStyle w:val="StyleHeading2Sub-headingH2ChapterNumberAppendixLetterchnh"/>
        <w:numPr>
          <w:ilvl w:val="0"/>
          <w:numId w:val="27"/>
        </w:numPr>
      </w:pPr>
      <w:bookmarkStart w:id="64" w:name="_Toc144299932"/>
      <w:bookmarkStart w:id="65" w:name="_Toc145125018"/>
      <w:bookmarkStart w:id="66" w:name="_Toc165439517"/>
      <w:bookmarkStart w:id="67" w:name="_Toc186019626"/>
      <w:bookmarkStart w:id="68" w:name="_Toc302030214"/>
      <w:r w:rsidRPr="003675A1">
        <w:t>Use Case Diagram</w:t>
      </w:r>
      <w:bookmarkEnd w:id="64"/>
      <w:bookmarkEnd w:id="65"/>
      <w:bookmarkEnd w:id="66"/>
      <w:bookmarkEnd w:id="67"/>
      <w:bookmarkEnd w:id="68"/>
    </w:p>
    <w:p w14:paraId="7ABA8419" w14:textId="3E8C98A7" w:rsidR="003D61E1" w:rsidRDefault="003675A1" w:rsidP="00CE5290">
      <w:pPr>
        <w:pStyle w:val="StyleHeading2Sub-headingH2ChapterNumberAppendixLetterchnh"/>
        <w:numPr>
          <w:ilvl w:val="1"/>
          <w:numId w:val="8"/>
        </w:numPr>
      </w:pPr>
      <w:r>
        <w:t xml:space="preserve">For Successful </w:t>
      </w:r>
      <w:r w:rsidR="009E6DB4">
        <w:t xml:space="preserve">Log In </w:t>
      </w:r>
    </w:p>
    <w:p w14:paraId="1D7198B6" w14:textId="2056EBE0" w:rsidR="003D61E1" w:rsidRPr="003675A1" w:rsidRDefault="009E6DB4" w:rsidP="00CE5290">
      <w:pPr>
        <w:pStyle w:val="StyleHeading2Sub-headingH2ChapterNumberAppendixLetterchnh"/>
      </w:pPr>
      <w:r w:rsidRPr="009E6DB4">
        <w:rPr>
          <w:noProof/>
        </w:rPr>
        <w:lastRenderedPageBreak/>
        <w:drawing>
          <wp:inline distT="0" distB="0" distL="0" distR="0" wp14:anchorId="195EED25" wp14:editId="12DF78BD">
            <wp:extent cx="6299233" cy="3385039"/>
            <wp:effectExtent l="0" t="0" r="6350" b="6350"/>
            <wp:docPr id="1" name="Picture 1" descr="D:\Afzal M2\Use cases\Adm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Afzal M2\Use cases\Admin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5193" cy="3404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25B5A9" w14:textId="2B66B5B0" w:rsidR="009F5790" w:rsidRPr="003675A1" w:rsidRDefault="009F5790" w:rsidP="00CE5290"/>
    <w:p w14:paraId="3743A5AF" w14:textId="34D56CC5" w:rsidR="009F5790" w:rsidRPr="003675A1" w:rsidRDefault="009F5790" w:rsidP="00CE5290">
      <w:pPr>
        <w:pStyle w:val="StyleHeading2Sub-headingH2ChapterNumberAppendixLetterchnh"/>
      </w:pPr>
      <w:bookmarkStart w:id="69" w:name="_Toc144299933"/>
      <w:bookmarkStart w:id="70" w:name="_Toc145125019"/>
      <w:r w:rsidRPr="003675A1">
        <w:br w:type="page"/>
      </w:r>
      <w:bookmarkEnd w:id="69"/>
      <w:bookmarkEnd w:id="70"/>
      <w:r w:rsidR="00481777" w:rsidRPr="003675A1">
        <w:lastRenderedPageBreak/>
        <w:t xml:space="preserve"> </w:t>
      </w:r>
    </w:p>
    <w:p w14:paraId="35E2DE9C" w14:textId="4EFAE9C5" w:rsidR="009F5790" w:rsidRPr="003675A1" w:rsidRDefault="00481777" w:rsidP="00CE5290">
      <w:pPr>
        <w:pStyle w:val="TOCHeading"/>
        <w:numPr>
          <w:ilvl w:val="0"/>
          <w:numId w:val="9"/>
        </w:numPr>
      </w:pPr>
      <w:bookmarkStart w:id="71" w:name="_Toc144299934"/>
      <w:bookmarkStart w:id="72" w:name="_Toc145125020"/>
      <w:bookmarkStart w:id="73" w:name="_Toc165439519"/>
      <w:bookmarkStart w:id="74" w:name="_Toc186019628"/>
      <w:bookmarkStart w:id="75" w:name="_Toc302030216"/>
      <w:r w:rsidRPr="003675A1">
        <w:t xml:space="preserve"> </w:t>
      </w:r>
      <w:r w:rsidR="009F5790" w:rsidRPr="003675A1">
        <w:t>Scenarios</w:t>
      </w:r>
      <w:bookmarkEnd w:id="71"/>
      <w:bookmarkEnd w:id="72"/>
      <w:bookmarkEnd w:id="73"/>
      <w:bookmarkEnd w:id="74"/>
      <w:bookmarkEnd w:id="75"/>
    </w:p>
    <w:p w14:paraId="472550AD" w14:textId="40169313" w:rsidR="009F5790" w:rsidRPr="003675A1" w:rsidRDefault="009F5790" w:rsidP="00CE5290">
      <w:pPr>
        <w:pStyle w:val="StyleHeading2Sub-headingH2ChapterNumberAppendixLetterchnh"/>
      </w:pPr>
      <w:bookmarkStart w:id="76" w:name="_Toc144299935"/>
      <w:bookmarkStart w:id="77" w:name="_Toc145125021"/>
      <w:bookmarkStart w:id="78" w:name="_Toc165439520"/>
      <w:bookmarkStart w:id="79" w:name="_Toc186019629"/>
      <w:bookmarkStart w:id="80" w:name="_Toc302030217"/>
      <w:r w:rsidRPr="003675A1">
        <w:t>Success Scenarios</w:t>
      </w:r>
      <w:bookmarkEnd w:id="76"/>
      <w:bookmarkEnd w:id="77"/>
      <w:bookmarkEnd w:id="78"/>
      <w:bookmarkEnd w:id="79"/>
      <w:bookmarkEnd w:id="80"/>
    </w:p>
    <w:p w14:paraId="37B8C6AE" w14:textId="77777777" w:rsidR="002B1A21" w:rsidRPr="003675A1" w:rsidRDefault="002B1A21" w:rsidP="00CE5290">
      <w:pPr>
        <w:pStyle w:val="StyleHeading2Sub-headingH2ChapterNumberAppendixLetterchnh"/>
      </w:pPr>
      <w:bookmarkStart w:id="81" w:name="_Toc144299936"/>
      <w:bookmarkStart w:id="82" w:name="_Toc145125022"/>
      <w:bookmarkStart w:id="83" w:name="_Toc165439521"/>
      <w:bookmarkStart w:id="84" w:name="_Toc186019630"/>
      <w:bookmarkStart w:id="85" w:name="_Toc302030218"/>
    </w:p>
    <w:p w14:paraId="46AAC4DF" w14:textId="691135A3" w:rsidR="002B1A21" w:rsidRPr="003675A1" w:rsidRDefault="002B1A21" w:rsidP="00CE5290">
      <w:pPr>
        <w:pStyle w:val="ListParagraph"/>
        <w:numPr>
          <w:ilvl w:val="0"/>
          <w:numId w:val="10"/>
        </w:numPr>
        <w:rPr>
          <w:rFonts w:eastAsiaTheme="majorEastAsia"/>
        </w:rPr>
      </w:pPr>
      <w:r w:rsidRPr="003675A1">
        <w:rPr>
          <w:rFonts w:eastAsiaTheme="majorEastAsia"/>
        </w:rPr>
        <w:t>Success</w:t>
      </w:r>
      <w:r w:rsidR="009E2863" w:rsidRPr="003675A1">
        <w:rPr>
          <w:rFonts w:eastAsiaTheme="majorEastAsia"/>
        </w:rPr>
        <w:t>ful</w:t>
      </w:r>
      <w:r w:rsidRPr="003675A1">
        <w:rPr>
          <w:rFonts w:eastAsiaTheme="majorEastAsia"/>
        </w:rPr>
        <w:t xml:space="preserve"> </w:t>
      </w:r>
      <w:r w:rsidR="009E6DB4">
        <w:rPr>
          <w:rFonts w:eastAsiaTheme="majorEastAsia"/>
        </w:rPr>
        <w:t xml:space="preserve">Log In </w:t>
      </w:r>
      <w:r w:rsidR="00E6102C" w:rsidRPr="003675A1">
        <w:rPr>
          <w:rFonts w:eastAsiaTheme="majorEastAsia"/>
        </w:rPr>
        <w:t xml:space="preserve"> </w:t>
      </w:r>
    </w:p>
    <w:p w14:paraId="17B36821" w14:textId="74809190" w:rsidR="009F5790" w:rsidRPr="003675A1" w:rsidRDefault="009F5790" w:rsidP="00CE5290">
      <w:pPr>
        <w:pStyle w:val="StyleHeading2Sub-headingH2ChapterNumberAppendixLetterchnh"/>
      </w:pPr>
      <w:r w:rsidRPr="003675A1">
        <w:t>Failure Scenarios</w:t>
      </w:r>
      <w:bookmarkEnd w:id="81"/>
      <w:bookmarkEnd w:id="82"/>
      <w:bookmarkEnd w:id="83"/>
      <w:bookmarkEnd w:id="84"/>
      <w:bookmarkEnd w:id="85"/>
    </w:p>
    <w:p w14:paraId="441AC215" w14:textId="6734DC01" w:rsidR="00342115" w:rsidRDefault="00342115" w:rsidP="00CE5290">
      <w:pPr>
        <w:pStyle w:val="ListParagraph"/>
        <w:numPr>
          <w:ilvl w:val="0"/>
          <w:numId w:val="11"/>
        </w:numPr>
        <w:rPr>
          <w:rFonts w:eastAsiaTheme="majorEastAsia"/>
        </w:rPr>
      </w:pPr>
      <w:r w:rsidRPr="003675A1">
        <w:rPr>
          <w:rFonts w:eastAsiaTheme="majorEastAsia"/>
        </w:rPr>
        <w:t xml:space="preserve">Failed submission </w:t>
      </w:r>
      <w:r w:rsidR="003675A1">
        <w:rPr>
          <w:rFonts w:eastAsiaTheme="majorEastAsia"/>
        </w:rPr>
        <w:t xml:space="preserve">of </w:t>
      </w:r>
      <w:r w:rsidR="003675A1">
        <w:t xml:space="preserve">unsuccessful </w:t>
      </w:r>
      <w:r w:rsidR="009E6DB4">
        <w:t xml:space="preserve">Log In </w:t>
      </w:r>
      <w:r w:rsidRPr="003675A1">
        <w:rPr>
          <w:rFonts w:eastAsiaTheme="majorEastAsia"/>
        </w:rPr>
        <w:t xml:space="preserve"> due to</w:t>
      </w:r>
      <w:r w:rsidR="00DD402A" w:rsidRPr="003675A1">
        <w:rPr>
          <w:rFonts w:eastAsiaTheme="majorEastAsia"/>
        </w:rPr>
        <w:t xml:space="preserve"> entering invalid </w:t>
      </w:r>
      <w:r w:rsidR="009E6DB4">
        <w:rPr>
          <w:rFonts w:eastAsiaTheme="majorEastAsia"/>
        </w:rPr>
        <w:t>User</w:t>
      </w:r>
      <w:r w:rsidR="003D61E1">
        <w:rPr>
          <w:rFonts w:eastAsiaTheme="majorEastAsia"/>
        </w:rPr>
        <w:t xml:space="preserve"> ID</w:t>
      </w:r>
      <w:r w:rsidR="00DD402A" w:rsidRPr="003675A1">
        <w:rPr>
          <w:rFonts w:eastAsiaTheme="majorEastAsia"/>
        </w:rPr>
        <w:t>.</w:t>
      </w:r>
    </w:p>
    <w:p w14:paraId="3A7296E5" w14:textId="102793A7" w:rsidR="003D61E1" w:rsidRPr="003675A1" w:rsidRDefault="003D61E1" w:rsidP="00CE5290">
      <w:pPr>
        <w:pStyle w:val="ListParagraph"/>
        <w:numPr>
          <w:ilvl w:val="0"/>
          <w:numId w:val="11"/>
        </w:numPr>
        <w:rPr>
          <w:rFonts w:eastAsiaTheme="majorEastAsia"/>
        </w:rPr>
      </w:pPr>
      <w:r w:rsidRPr="003675A1">
        <w:rPr>
          <w:rFonts w:eastAsiaTheme="majorEastAsia"/>
        </w:rPr>
        <w:t xml:space="preserve">Failed submission </w:t>
      </w:r>
      <w:r>
        <w:rPr>
          <w:rFonts w:eastAsiaTheme="majorEastAsia"/>
        </w:rPr>
        <w:t xml:space="preserve">of </w:t>
      </w:r>
      <w:r>
        <w:t xml:space="preserve">unsuccessful </w:t>
      </w:r>
      <w:r w:rsidR="009E6DB4">
        <w:t xml:space="preserve">Log In </w:t>
      </w:r>
      <w:r w:rsidRPr="003675A1">
        <w:rPr>
          <w:rFonts w:eastAsiaTheme="majorEastAsia"/>
        </w:rPr>
        <w:t xml:space="preserve"> due to</w:t>
      </w:r>
      <w:r>
        <w:rPr>
          <w:rFonts w:eastAsiaTheme="majorEastAsia"/>
        </w:rPr>
        <w:t xml:space="preserve"> entering </w:t>
      </w:r>
      <w:r w:rsidR="009E6DB4">
        <w:rPr>
          <w:rFonts w:eastAsiaTheme="majorEastAsia"/>
        </w:rPr>
        <w:t>unmatched</w:t>
      </w:r>
      <w:r>
        <w:rPr>
          <w:rFonts w:eastAsiaTheme="majorEastAsia"/>
        </w:rPr>
        <w:t xml:space="preserve"> password</w:t>
      </w:r>
      <w:r w:rsidRPr="003675A1">
        <w:rPr>
          <w:rFonts w:eastAsiaTheme="majorEastAsia"/>
        </w:rPr>
        <w:t>.</w:t>
      </w:r>
    </w:p>
    <w:p w14:paraId="3B25E33C" w14:textId="300C7A23" w:rsidR="00DD402A" w:rsidRDefault="003675A1" w:rsidP="00CE5290">
      <w:pPr>
        <w:pStyle w:val="ListParagraph"/>
        <w:numPr>
          <w:ilvl w:val="0"/>
          <w:numId w:val="11"/>
        </w:numPr>
        <w:rPr>
          <w:rFonts w:eastAsiaTheme="majorEastAsia"/>
        </w:rPr>
      </w:pPr>
      <w:r>
        <w:rPr>
          <w:rFonts w:eastAsiaTheme="majorEastAsia"/>
        </w:rPr>
        <w:t xml:space="preserve">Failed submission of unsuccessful </w:t>
      </w:r>
      <w:r w:rsidR="009E6DB4">
        <w:rPr>
          <w:rFonts w:eastAsiaTheme="majorEastAsia"/>
        </w:rPr>
        <w:t xml:space="preserve">Log In </w:t>
      </w:r>
      <w:r>
        <w:rPr>
          <w:rFonts w:eastAsiaTheme="majorEastAsia"/>
        </w:rPr>
        <w:t xml:space="preserve"> due to web server down.</w:t>
      </w:r>
    </w:p>
    <w:p w14:paraId="37567CAB" w14:textId="16A11592" w:rsidR="003675A1" w:rsidRDefault="003675A1" w:rsidP="00CE5290">
      <w:pPr>
        <w:pStyle w:val="ListParagraph"/>
        <w:numPr>
          <w:ilvl w:val="0"/>
          <w:numId w:val="11"/>
        </w:numPr>
        <w:rPr>
          <w:rFonts w:eastAsiaTheme="majorEastAsia"/>
        </w:rPr>
      </w:pPr>
      <w:r>
        <w:rPr>
          <w:rFonts w:eastAsiaTheme="majorEastAsia"/>
        </w:rPr>
        <w:t xml:space="preserve">Failed submission of unsuccessful </w:t>
      </w:r>
      <w:r w:rsidR="009E6DB4">
        <w:rPr>
          <w:rFonts w:eastAsiaTheme="majorEastAsia"/>
        </w:rPr>
        <w:t xml:space="preserve">Log In </w:t>
      </w:r>
      <w:r>
        <w:rPr>
          <w:rFonts w:eastAsiaTheme="majorEastAsia"/>
        </w:rPr>
        <w:t xml:space="preserve"> due to database connectivity error.</w:t>
      </w:r>
    </w:p>
    <w:p w14:paraId="1260B627" w14:textId="7624094B" w:rsidR="009F5790" w:rsidRPr="00444627" w:rsidRDefault="003675A1" w:rsidP="00CE5290">
      <w:pPr>
        <w:pStyle w:val="ListParagraph"/>
        <w:numPr>
          <w:ilvl w:val="0"/>
          <w:numId w:val="11"/>
        </w:numPr>
        <w:rPr>
          <w:rFonts w:eastAsiaTheme="majorEastAsia"/>
        </w:rPr>
      </w:pPr>
      <w:r>
        <w:rPr>
          <w:rFonts w:eastAsiaTheme="majorEastAsia"/>
        </w:rPr>
        <w:t xml:space="preserve">Failed submission of unsuccessful </w:t>
      </w:r>
      <w:r w:rsidR="009E6DB4">
        <w:rPr>
          <w:rFonts w:eastAsiaTheme="majorEastAsia"/>
        </w:rPr>
        <w:t xml:space="preserve">Log In </w:t>
      </w:r>
      <w:r>
        <w:rPr>
          <w:rFonts w:eastAsiaTheme="majorEastAsia"/>
        </w:rPr>
        <w:t xml:space="preserve"> due to </w:t>
      </w:r>
      <w:proofErr w:type="spellStart"/>
      <w:r>
        <w:rPr>
          <w:rFonts w:eastAsiaTheme="majorEastAsia"/>
        </w:rPr>
        <w:t>netwok</w:t>
      </w:r>
      <w:proofErr w:type="spellEnd"/>
      <w:r>
        <w:rPr>
          <w:rFonts w:eastAsiaTheme="majorEastAsia"/>
        </w:rPr>
        <w:t xml:space="preserve"> connectivity error</w:t>
      </w:r>
      <w:r w:rsidR="00444627">
        <w:rPr>
          <w:rFonts w:eastAsiaTheme="majorEastAsia"/>
        </w:rPr>
        <w:t>.</w:t>
      </w:r>
    </w:p>
    <w:p w14:paraId="2338ADB1" w14:textId="77777777" w:rsidR="009F5790" w:rsidRPr="003675A1" w:rsidRDefault="009F5790" w:rsidP="00CE5290"/>
    <w:p w14:paraId="506C29A1" w14:textId="0380C6F8" w:rsidR="009F5790" w:rsidRPr="003675A1" w:rsidRDefault="0012282F" w:rsidP="00CE5290">
      <w:pPr>
        <w:pStyle w:val="StyleHeading1H1Mainheading1Heading1Heading10Head1h1Sec"/>
        <w:numPr>
          <w:ilvl w:val="0"/>
          <w:numId w:val="9"/>
        </w:numPr>
      </w:pPr>
      <w:bookmarkStart w:id="86" w:name="_Toc144299937"/>
      <w:bookmarkStart w:id="87" w:name="_Toc145125023"/>
      <w:bookmarkStart w:id="88" w:name="_Toc165439522"/>
      <w:bookmarkStart w:id="89" w:name="_Toc186019631"/>
      <w:bookmarkStart w:id="90" w:name="_Toc302030219"/>
      <w:r>
        <w:t xml:space="preserve"> </w:t>
      </w:r>
      <w:r w:rsidR="009F5790" w:rsidRPr="003675A1">
        <w:t>Issues</w:t>
      </w:r>
      <w:bookmarkEnd w:id="86"/>
      <w:bookmarkEnd w:id="87"/>
      <w:bookmarkEnd w:id="88"/>
      <w:bookmarkEnd w:id="89"/>
      <w:bookmarkEnd w:id="90"/>
    </w:p>
    <w:p w14:paraId="44060F7D" w14:textId="23F00337" w:rsidR="00005D4D" w:rsidRPr="003675A1" w:rsidRDefault="00005D4D" w:rsidP="00CE5290">
      <w:pPr>
        <w:pStyle w:val="NoSpacing"/>
        <w:numPr>
          <w:ilvl w:val="0"/>
          <w:numId w:val="12"/>
        </w:numPr>
      </w:pPr>
      <w:r w:rsidRPr="003675A1">
        <w:t>What is to be done if web server is down?</w:t>
      </w:r>
    </w:p>
    <w:p w14:paraId="2A94A7A4" w14:textId="083D35A2" w:rsidR="00005D4D" w:rsidRPr="003675A1" w:rsidRDefault="00005D4D" w:rsidP="00CE5290">
      <w:pPr>
        <w:pStyle w:val="NoSpacing"/>
        <w:numPr>
          <w:ilvl w:val="0"/>
          <w:numId w:val="12"/>
        </w:numPr>
      </w:pPr>
      <w:r w:rsidRPr="003675A1">
        <w:lastRenderedPageBreak/>
        <w:t>What is to be done if there is data connectivity error?</w:t>
      </w:r>
    </w:p>
    <w:p w14:paraId="0A1EEE56" w14:textId="77777777" w:rsidR="009F5790" w:rsidRPr="003675A1" w:rsidRDefault="009F5790" w:rsidP="00CE5290"/>
    <w:p w14:paraId="50AD47E6" w14:textId="77A71981" w:rsidR="009F5790" w:rsidRPr="003675A1" w:rsidRDefault="00A03D86" w:rsidP="00CE5290">
      <w:pPr>
        <w:pStyle w:val="StyleHeading1H1Mainheading1Heading1Heading10Head1h1Sec"/>
      </w:pPr>
      <w:bookmarkStart w:id="91" w:name="_Toc144299941"/>
      <w:bookmarkStart w:id="92" w:name="_Toc145125027"/>
      <w:bookmarkStart w:id="93" w:name="_Toc165439526"/>
      <w:bookmarkStart w:id="94" w:name="_Toc186019635"/>
      <w:bookmarkStart w:id="95" w:name="_Toc302030223"/>
      <w:r w:rsidRPr="003675A1">
        <w:t xml:space="preserve">  </w:t>
      </w:r>
      <w:r w:rsidR="009F5790" w:rsidRPr="003675A1">
        <w:t>Assumptions</w:t>
      </w:r>
      <w:bookmarkEnd w:id="91"/>
      <w:bookmarkEnd w:id="92"/>
      <w:bookmarkEnd w:id="93"/>
      <w:bookmarkEnd w:id="94"/>
      <w:bookmarkEnd w:id="95"/>
    </w:p>
    <w:p w14:paraId="133AC3F5" w14:textId="21380795" w:rsidR="009F5790" w:rsidRPr="003675A1" w:rsidRDefault="00444627" w:rsidP="00CE5290">
      <w:pPr>
        <w:pStyle w:val="NoSpacing"/>
        <w:numPr>
          <w:ilvl w:val="0"/>
          <w:numId w:val="19"/>
        </w:numPr>
      </w:pPr>
      <w:r>
        <w:t>Only registered users can avail this service.</w:t>
      </w:r>
    </w:p>
    <w:p w14:paraId="446E364F" w14:textId="24726053" w:rsidR="009F5790" w:rsidRPr="002F021B" w:rsidRDefault="009F5790" w:rsidP="00CE5290">
      <w:r w:rsidRPr="002F021B">
        <w:t xml:space="preserve">REVISION HISTORY OF THE </w:t>
      </w:r>
      <w:r w:rsidR="009E6DB4">
        <w:t>RESERVATIONS.</w:t>
      </w:r>
    </w:p>
    <w:p w14:paraId="53265488" w14:textId="0EEBBB8F" w:rsidR="009F5790" w:rsidRPr="003675A1" w:rsidRDefault="009F5790" w:rsidP="00CE5290">
      <w:r w:rsidRPr="003675A1">
        <w:t>&lt;to be maintained by projects&gt;</w:t>
      </w:r>
    </w:p>
    <w:p w14:paraId="0085CB76" w14:textId="77777777" w:rsidR="009F5790" w:rsidRPr="003675A1" w:rsidRDefault="009F5790" w:rsidP="00CE5290"/>
    <w:p w14:paraId="27DB307B" w14:textId="77777777" w:rsidR="009F5790" w:rsidRPr="003675A1" w:rsidRDefault="009F5790" w:rsidP="00CE5290"/>
    <w:tbl>
      <w:tblPr>
        <w:tblStyle w:val="PlainTable2"/>
        <w:tblW w:w="9576" w:type="dxa"/>
        <w:tblLayout w:type="fixed"/>
        <w:tblLook w:val="0000" w:firstRow="0" w:lastRow="0" w:firstColumn="0" w:lastColumn="0" w:noHBand="0" w:noVBand="0"/>
      </w:tblPr>
      <w:tblGrid>
        <w:gridCol w:w="359"/>
        <w:gridCol w:w="1828"/>
        <w:gridCol w:w="1047"/>
        <w:gridCol w:w="1750"/>
        <w:gridCol w:w="2296"/>
        <w:gridCol w:w="2296"/>
      </w:tblGrid>
      <w:tr w:rsidR="009F5790" w:rsidRPr="003675A1" w14:paraId="25E5122B" w14:textId="77777777" w:rsidTr="008370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9" w:type="dxa"/>
          </w:tcPr>
          <w:p w14:paraId="1EDFA485" w14:textId="77777777" w:rsidR="009F5790" w:rsidRPr="003675A1" w:rsidRDefault="009F5790" w:rsidP="00CE5290">
            <w:r w:rsidRPr="003675A1">
              <w:t>#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28" w:type="dxa"/>
          </w:tcPr>
          <w:p w14:paraId="04B74C63" w14:textId="77777777" w:rsidR="009F5790" w:rsidRPr="003675A1" w:rsidRDefault="009F5790" w:rsidP="00CE5290">
            <w:r w:rsidRPr="003675A1">
              <w:t>Date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47" w:type="dxa"/>
          </w:tcPr>
          <w:p w14:paraId="06FA276E" w14:textId="77777777" w:rsidR="009F5790" w:rsidRPr="003675A1" w:rsidRDefault="009F5790" w:rsidP="00CE5290">
            <w:r w:rsidRPr="003675A1">
              <w:t>Version #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50" w:type="dxa"/>
          </w:tcPr>
          <w:p w14:paraId="45C75E4C" w14:textId="77777777" w:rsidR="009F5790" w:rsidRPr="003675A1" w:rsidRDefault="009F5790" w:rsidP="00CE5290">
            <w:r w:rsidRPr="003675A1">
              <w:t>Section Changed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96" w:type="dxa"/>
          </w:tcPr>
          <w:p w14:paraId="0C7955B4" w14:textId="77777777" w:rsidR="009F5790" w:rsidRPr="003675A1" w:rsidRDefault="009F5790" w:rsidP="00CE5290">
            <w:r w:rsidRPr="003675A1">
              <w:t>Details of changes made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296" w:type="dxa"/>
          </w:tcPr>
          <w:p w14:paraId="25D98C38" w14:textId="77777777" w:rsidR="009F5790" w:rsidRPr="003675A1" w:rsidRDefault="009F5790" w:rsidP="00CE5290">
            <w:r w:rsidRPr="003675A1">
              <w:t>Approved By</w:t>
            </w:r>
          </w:p>
        </w:tc>
      </w:tr>
      <w:tr w:rsidR="009F5790" w:rsidRPr="003675A1" w14:paraId="67C28D7D" w14:textId="77777777" w:rsidTr="008370B7">
        <w:trPr>
          <w:trHeight w:val="45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9" w:type="dxa"/>
          </w:tcPr>
          <w:p w14:paraId="5FF6BC95" w14:textId="77777777" w:rsidR="009F5790" w:rsidRPr="003675A1" w:rsidRDefault="009F5790" w:rsidP="00CE5290">
            <w:r w:rsidRPr="003675A1">
              <w:t>1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28" w:type="dxa"/>
          </w:tcPr>
          <w:p w14:paraId="17AD8C7A" w14:textId="77777777" w:rsidR="009F5790" w:rsidRPr="003675A1" w:rsidRDefault="009F5790" w:rsidP="00CE5290"/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47" w:type="dxa"/>
          </w:tcPr>
          <w:p w14:paraId="77F2F0D2" w14:textId="77777777" w:rsidR="009F5790" w:rsidRPr="003675A1" w:rsidRDefault="009F5790" w:rsidP="00CE5290"/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50" w:type="dxa"/>
          </w:tcPr>
          <w:p w14:paraId="3E0D9396" w14:textId="77777777" w:rsidR="009F5790" w:rsidRPr="003675A1" w:rsidRDefault="009F5790" w:rsidP="00CE5290"/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96" w:type="dxa"/>
          </w:tcPr>
          <w:p w14:paraId="29E3BF87" w14:textId="77777777" w:rsidR="009F5790" w:rsidRPr="003675A1" w:rsidRDefault="009F5790" w:rsidP="00CE5290"/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296" w:type="dxa"/>
          </w:tcPr>
          <w:p w14:paraId="21377650" w14:textId="77777777" w:rsidR="009F5790" w:rsidRPr="003675A1" w:rsidRDefault="009F5790" w:rsidP="00CE5290"/>
        </w:tc>
      </w:tr>
      <w:tr w:rsidR="009F5790" w:rsidRPr="003675A1" w14:paraId="2B06FFCE" w14:textId="77777777" w:rsidTr="008370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9" w:type="dxa"/>
          </w:tcPr>
          <w:p w14:paraId="2DBAD79E" w14:textId="77777777" w:rsidR="009F5790" w:rsidRPr="003675A1" w:rsidRDefault="009F5790" w:rsidP="00CE5290">
            <w:r w:rsidRPr="003675A1">
              <w:t>2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28" w:type="dxa"/>
          </w:tcPr>
          <w:p w14:paraId="73EE8EC1" w14:textId="77777777" w:rsidR="009F5790" w:rsidRPr="003675A1" w:rsidRDefault="009F5790" w:rsidP="00CE5290"/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47" w:type="dxa"/>
          </w:tcPr>
          <w:p w14:paraId="21E77175" w14:textId="77777777" w:rsidR="009F5790" w:rsidRPr="003675A1" w:rsidRDefault="009F5790" w:rsidP="00CE5290"/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50" w:type="dxa"/>
          </w:tcPr>
          <w:p w14:paraId="46F86C32" w14:textId="77777777" w:rsidR="009F5790" w:rsidRPr="003675A1" w:rsidRDefault="009F5790" w:rsidP="00CE5290"/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96" w:type="dxa"/>
          </w:tcPr>
          <w:p w14:paraId="435B9A13" w14:textId="77777777" w:rsidR="009F5790" w:rsidRPr="003675A1" w:rsidRDefault="009F5790" w:rsidP="00CE5290"/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296" w:type="dxa"/>
          </w:tcPr>
          <w:p w14:paraId="2C329190" w14:textId="77777777" w:rsidR="009F5790" w:rsidRPr="003675A1" w:rsidRDefault="009F5790" w:rsidP="00CE5290"/>
        </w:tc>
      </w:tr>
    </w:tbl>
    <w:p w14:paraId="4690480B" w14:textId="77777777" w:rsidR="009F5790" w:rsidRPr="003675A1" w:rsidRDefault="009F5790" w:rsidP="00CE5290"/>
    <w:p w14:paraId="5E49A99B" w14:textId="687C11B2" w:rsidR="00DD3DC0" w:rsidRPr="003675A1" w:rsidRDefault="00DD3DC0" w:rsidP="00CE5290"/>
    <w:sectPr w:rsidR="00DD3DC0" w:rsidRPr="003675A1" w:rsidSect="00E218F1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pgSz w:w="11906" w:h="16838" w:code="9"/>
      <w:pgMar w:top="851" w:right="851" w:bottom="360" w:left="851" w:header="851" w:footer="2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1A7B64" w14:textId="77777777" w:rsidR="002F7768" w:rsidRDefault="002F7768" w:rsidP="00CE5290">
      <w:r>
        <w:separator/>
      </w:r>
    </w:p>
    <w:p w14:paraId="77FC62B2" w14:textId="77777777" w:rsidR="002F7768" w:rsidRDefault="002F7768" w:rsidP="00CE5290"/>
    <w:p w14:paraId="28634FC9" w14:textId="77777777" w:rsidR="002F7768" w:rsidRDefault="002F7768" w:rsidP="00CE5290"/>
    <w:p w14:paraId="04F89516" w14:textId="77777777" w:rsidR="002F7768" w:rsidRDefault="002F7768" w:rsidP="00CE5290"/>
    <w:p w14:paraId="4F7C0FE8" w14:textId="77777777" w:rsidR="002F7768" w:rsidRDefault="002F7768" w:rsidP="00CE5290"/>
    <w:p w14:paraId="657B29D8" w14:textId="77777777" w:rsidR="002F7768" w:rsidRDefault="002F7768" w:rsidP="00CE5290"/>
    <w:p w14:paraId="41013942" w14:textId="77777777" w:rsidR="002F7768" w:rsidRDefault="002F7768" w:rsidP="00CE5290"/>
    <w:p w14:paraId="66FE6121" w14:textId="77777777" w:rsidR="002F7768" w:rsidRDefault="002F7768" w:rsidP="00CE5290"/>
  </w:endnote>
  <w:endnote w:type="continuationSeparator" w:id="0">
    <w:p w14:paraId="246661C7" w14:textId="77777777" w:rsidR="002F7768" w:rsidRDefault="002F7768" w:rsidP="00CE5290">
      <w:r>
        <w:continuationSeparator/>
      </w:r>
    </w:p>
    <w:p w14:paraId="06C1D1D5" w14:textId="77777777" w:rsidR="002F7768" w:rsidRDefault="002F7768" w:rsidP="00CE5290"/>
    <w:p w14:paraId="549B973E" w14:textId="77777777" w:rsidR="002F7768" w:rsidRDefault="002F7768" w:rsidP="00CE5290"/>
    <w:p w14:paraId="70060E92" w14:textId="77777777" w:rsidR="002F7768" w:rsidRDefault="002F7768" w:rsidP="00CE5290"/>
    <w:p w14:paraId="3369EA34" w14:textId="77777777" w:rsidR="002F7768" w:rsidRDefault="002F7768" w:rsidP="00CE5290"/>
    <w:p w14:paraId="014AADC7" w14:textId="77777777" w:rsidR="002F7768" w:rsidRDefault="002F7768" w:rsidP="00CE5290"/>
    <w:p w14:paraId="28F95973" w14:textId="77777777" w:rsidR="002F7768" w:rsidRDefault="002F7768" w:rsidP="00CE5290"/>
    <w:p w14:paraId="00E9666D" w14:textId="77777777" w:rsidR="002F7768" w:rsidRDefault="002F7768" w:rsidP="00CE529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49A9DC" w14:textId="77777777" w:rsidR="001D4779" w:rsidRDefault="001D4779" w:rsidP="00CE5290">
    <w:pPr>
      <w:pStyle w:val="Footer"/>
    </w:pPr>
  </w:p>
  <w:p w14:paraId="5E49A9DD" w14:textId="77777777" w:rsidR="001D4779" w:rsidRDefault="001D4779" w:rsidP="00CE5290"/>
  <w:p w14:paraId="4DF0965D" w14:textId="77777777" w:rsidR="001D4779" w:rsidRDefault="001D4779" w:rsidP="00CE5290"/>
  <w:p w14:paraId="38BEF98F" w14:textId="77777777" w:rsidR="001D4779" w:rsidRDefault="001D4779" w:rsidP="00CE5290"/>
  <w:p w14:paraId="636FA3F3" w14:textId="77777777" w:rsidR="001D4779" w:rsidRDefault="001D4779" w:rsidP="00CE5290"/>
  <w:p w14:paraId="682443FF" w14:textId="77777777" w:rsidR="001D4779" w:rsidRDefault="001D4779" w:rsidP="00CE5290"/>
  <w:p w14:paraId="362D5945" w14:textId="77777777" w:rsidR="001D4779" w:rsidRDefault="001D4779" w:rsidP="00CE5290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3C566E" w14:textId="77777777" w:rsidR="001D4779" w:rsidRDefault="001D4779" w:rsidP="00CE5290">
    <w:r w:rsidRPr="00DD3832">
      <w:t>©201</w:t>
    </w:r>
    <w:r>
      <w:t>5</w:t>
    </w:r>
    <w:r w:rsidRPr="00DD3832">
      <w:t xml:space="preserve"> Capgemini. All rights reserved.</w:t>
    </w:r>
    <w:r>
      <w:br/>
    </w:r>
    <w:r w:rsidRPr="00DD3832">
      <w:t>The information contained in this document is proprietary and confidential. For Capgemini only.</w:t>
    </w:r>
    <w:r w:rsidRPr="000E00E7">
      <w:rPr>
        <w:color w:val="808080" w:themeColor="background1" w:themeShade="80"/>
      </w:rPr>
      <w:t xml:space="preserve">   </w:t>
    </w:r>
    <w:r w:rsidRPr="008B6B15">
      <w:t xml:space="preserve">| </w:t>
    </w:r>
  </w:p>
  <w:p w14:paraId="5E49A9DE" w14:textId="5998B68E" w:rsidR="001D4779" w:rsidRPr="00D318E1" w:rsidRDefault="001D4779" w:rsidP="00CE5290">
    <w:pPr>
      <w:rPr>
        <w:color w:val="808080" w:themeColor="background1" w:themeShade="80"/>
      </w:rPr>
    </w:pPr>
    <w:r w:rsidRPr="00155339">
      <w:t>DMT/RM01/TMP</w:t>
    </w:r>
    <w:r w:rsidR="009E6DB4">
      <w:t xml:space="preserve"> 27 September 2018</w:t>
    </w:r>
    <w:r w:rsidRPr="008B6B15">
      <w:t xml:space="preserve"> |</w:t>
    </w:r>
    <w:r w:rsidRPr="000E00E7">
      <w:rPr>
        <w:color w:val="808080" w:themeColor="background1" w:themeShade="80"/>
      </w:rPr>
      <w:t xml:space="preserve">  </w:t>
    </w:r>
    <w:r>
      <w:t xml:space="preserve"> Version   |   1.1</w:t>
    </w:r>
    <w:r w:rsidRPr="000E00E7">
      <w:rPr>
        <w:color w:val="808080" w:themeColor="background1" w:themeShade="80"/>
      </w:rPr>
      <w:t xml:space="preserve">   |   </w:t>
    </w:r>
    <w:sdt>
      <w:sdtPr>
        <w:rPr>
          <w:color w:val="808080" w:themeColor="background1" w:themeShade="80"/>
          <w:lang w:val="fr-FR"/>
        </w:rPr>
        <w:id w:val="-1994481583"/>
        <w:docPartObj>
          <w:docPartGallery w:val="Page Numbers (Top of Page)"/>
          <w:docPartUnique/>
        </w:docPartObj>
      </w:sdtPr>
      <w:sdtEndPr>
        <w:rPr>
          <w:color w:val="auto"/>
        </w:rPr>
      </w:sdtEndPr>
      <w:sdtContent>
        <w:r w:rsidRPr="00DD3832">
          <w:rPr>
            <w:lang w:val="fr-FR"/>
          </w:rPr>
          <w:fldChar w:fldCharType="begin"/>
        </w:r>
        <w:r w:rsidRPr="00DD3832">
          <w:rPr>
            <w:lang w:val="fr-FR"/>
          </w:rPr>
          <w:instrText xml:space="preserve"> PAGE </w:instrText>
        </w:r>
        <w:r w:rsidRPr="00DD3832">
          <w:rPr>
            <w:lang w:val="fr-FR"/>
          </w:rPr>
          <w:fldChar w:fldCharType="separate"/>
        </w:r>
        <w:r w:rsidR="007921F9">
          <w:rPr>
            <w:noProof/>
            <w:lang w:val="fr-FR"/>
          </w:rPr>
          <w:t>21</w:t>
        </w:r>
        <w:r w:rsidRPr="00DD3832">
          <w:rPr>
            <w:lang w:val="fr-FR"/>
          </w:rPr>
          <w:fldChar w:fldCharType="end"/>
        </w:r>
        <w:r>
          <w:rPr>
            <w:lang w:val="fr-FR"/>
          </w:rPr>
          <w:t xml:space="preserve"> / </w:t>
        </w:r>
        <w:r>
          <w:rPr>
            <w:lang w:val="fr-FR"/>
          </w:rPr>
          <w:fldChar w:fldCharType="begin"/>
        </w:r>
        <w:r>
          <w:rPr>
            <w:lang w:val="fr-FR"/>
          </w:rPr>
          <w:instrText xml:space="preserve"> NUMPAGES  </w:instrText>
        </w:r>
        <w:r>
          <w:rPr>
            <w:lang w:val="fr-FR"/>
          </w:rPr>
          <w:fldChar w:fldCharType="separate"/>
        </w:r>
        <w:r w:rsidR="007921F9">
          <w:rPr>
            <w:noProof/>
            <w:lang w:val="fr-FR"/>
          </w:rPr>
          <w:t>22</w:t>
        </w:r>
        <w:r>
          <w:rPr>
            <w:lang w:val="fr-FR"/>
          </w:rPr>
          <w:fldChar w:fldCharType="end"/>
        </w:r>
      </w:sdtContent>
    </w:sdt>
  </w:p>
  <w:p w14:paraId="5E49A9DF" w14:textId="77777777" w:rsidR="001D4779" w:rsidRDefault="001D4779" w:rsidP="00CE5290"/>
  <w:p w14:paraId="5E49A9E0" w14:textId="77777777" w:rsidR="001D4779" w:rsidRDefault="001D4779" w:rsidP="00CE5290"/>
  <w:p w14:paraId="5E49A9E1" w14:textId="77777777" w:rsidR="001D4779" w:rsidRDefault="001D4779" w:rsidP="00CE5290"/>
  <w:p w14:paraId="5E49A9E2" w14:textId="77777777" w:rsidR="001D4779" w:rsidRDefault="001D4779" w:rsidP="00CE5290"/>
  <w:p w14:paraId="3FAD3DB2" w14:textId="77777777" w:rsidR="001D4779" w:rsidRDefault="001D4779" w:rsidP="00CE5290"/>
  <w:p w14:paraId="58C10764" w14:textId="77777777" w:rsidR="001D4779" w:rsidRDefault="001D4779" w:rsidP="00CE5290"/>
  <w:p w14:paraId="527A0314" w14:textId="77777777" w:rsidR="001D4779" w:rsidRDefault="001D4779" w:rsidP="00CE5290"/>
  <w:p w14:paraId="53498FE9" w14:textId="77777777" w:rsidR="001D4779" w:rsidRDefault="001D4779" w:rsidP="00CE5290"/>
  <w:p w14:paraId="729D5BA8" w14:textId="77777777" w:rsidR="001D4779" w:rsidRDefault="001D4779" w:rsidP="00CE529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B619AB" w14:textId="77777777" w:rsidR="002F7768" w:rsidRDefault="002F7768" w:rsidP="00CE5290">
      <w:r>
        <w:separator/>
      </w:r>
    </w:p>
    <w:p w14:paraId="6103825F" w14:textId="77777777" w:rsidR="002F7768" w:rsidRDefault="002F7768" w:rsidP="00CE5290"/>
    <w:p w14:paraId="5EAD5AC4" w14:textId="77777777" w:rsidR="002F7768" w:rsidRDefault="002F7768" w:rsidP="00CE5290"/>
    <w:p w14:paraId="3B7FEC64" w14:textId="77777777" w:rsidR="002F7768" w:rsidRDefault="002F7768" w:rsidP="00CE5290"/>
    <w:p w14:paraId="359C9457" w14:textId="77777777" w:rsidR="002F7768" w:rsidRDefault="002F7768" w:rsidP="00CE5290"/>
    <w:p w14:paraId="52F3A98B" w14:textId="77777777" w:rsidR="002F7768" w:rsidRDefault="002F7768" w:rsidP="00CE5290"/>
    <w:p w14:paraId="68BC0E76" w14:textId="77777777" w:rsidR="002F7768" w:rsidRDefault="002F7768" w:rsidP="00CE5290"/>
    <w:p w14:paraId="1183C453" w14:textId="77777777" w:rsidR="002F7768" w:rsidRDefault="002F7768" w:rsidP="00CE5290"/>
  </w:footnote>
  <w:footnote w:type="continuationSeparator" w:id="0">
    <w:p w14:paraId="72766F19" w14:textId="77777777" w:rsidR="002F7768" w:rsidRDefault="002F7768" w:rsidP="00CE5290">
      <w:r>
        <w:continuationSeparator/>
      </w:r>
    </w:p>
    <w:p w14:paraId="449102ED" w14:textId="77777777" w:rsidR="002F7768" w:rsidRDefault="002F7768" w:rsidP="00CE5290"/>
    <w:p w14:paraId="0A2A06DB" w14:textId="77777777" w:rsidR="002F7768" w:rsidRDefault="002F7768" w:rsidP="00CE5290"/>
    <w:p w14:paraId="0955C159" w14:textId="77777777" w:rsidR="002F7768" w:rsidRDefault="002F7768" w:rsidP="00CE5290"/>
    <w:p w14:paraId="39E7393E" w14:textId="77777777" w:rsidR="002F7768" w:rsidRDefault="002F7768" w:rsidP="00CE5290"/>
    <w:p w14:paraId="768BC50E" w14:textId="77777777" w:rsidR="002F7768" w:rsidRDefault="002F7768" w:rsidP="00CE5290"/>
    <w:p w14:paraId="6B139981" w14:textId="77777777" w:rsidR="002F7768" w:rsidRDefault="002F7768" w:rsidP="00CE5290"/>
    <w:p w14:paraId="69F4C799" w14:textId="77777777" w:rsidR="002F7768" w:rsidRDefault="002F7768" w:rsidP="00CE529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49A9D7" w14:textId="77777777" w:rsidR="001D4779" w:rsidRDefault="002F7768" w:rsidP="00CE5290">
    <w:pPr>
      <w:pStyle w:val="Header"/>
    </w:pPr>
    <w:r>
      <w:rPr>
        <w:noProof/>
      </w:rPr>
      <w:pict w14:anchorId="5E49A9E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90098072" o:spid="_x0000_s2050" type="#_x0000_t136" style="position:absolute;left:0;text-align:left;margin-left:0;margin-top:0;width:283.5pt;height:41.25pt;rotation:315;z-index:-251652096;mso-position-horizontal:center;mso-position-horizontal-relative:margin;mso-position-vertical:center;mso-position-vertical-relative:margin" o:allowincell="f" fillcolor="#bfbfbf [2412]" stroked="f">
          <v:fill opacity=".5"/>
          <v:textpath style="font-family:&quot;Arial&quot;" string="Company Internal"/>
          <w10:wrap anchorx="margin" anchory="margin"/>
        </v:shape>
      </w:pict>
    </w:r>
  </w:p>
  <w:p w14:paraId="5E49A9D8" w14:textId="77777777" w:rsidR="001D4779" w:rsidRDefault="001D4779" w:rsidP="00CE5290"/>
  <w:p w14:paraId="165F0158" w14:textId="77777777" w:rsidR="001D4779" w:rsidRDefault="001D4779" w:rsidP="00CE5290"/>
  <w:p w14:paraId="6ED18205" w14:textId="77777777" w:rsidR="001D4779" w:rsidRDefault="001D4779" w:rsidP="00CE5290"/>
  <w:p w14:paraId="720818EC" w14:textId="77777777" w:rsidR="001D4779" w:rsidRDefault="001D4779" w:rsidP="00CE5290"/>
  <w:p w14:paraId="4B0F06A3" w14:textId="77777777" w:rsidR="001D4779" w:rsidRDefault="001D4779" w:rsidP="00CE5290"/>
  <w:p w14:paraId="4806AFF5" w14:textId="77777777" w:rsidR="001D4779" w:rsidRDefault="001D4779" w:rsidP="00CE5290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49A9D9" w14:textId="50C89381" w:rsidR="001D4779" w:rsidRPr="003308F8" w:rsidRDefault="002F7768" w:rsidP="00CE5290">
    <w:pPr>
      <w:pStyle w:val="Header"/>
    </w:pPr>
    <w:r>
      <w:rPr>
        <w:noProof/>
      </w:rPr>
      <w:pict w14:anchorId="5E49A9E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90098073" o:spid="_x0000_s2051" type="#_x0000_t136" style="position:absolute;left:0;text-align:left;margin-left:0;margin-top:0;width:283.5pt;height:41.25pt;rotation:315;z-index:-251650048;mso-position-horizontal:center;mso-position-horizontal-relative:margin;mso-position-vertical:center;mso-position-vertical-relative:margin" o:allowincell="f" fillcolor="#bfbfbf [2412]" stroked="f">
          <v:fill opacity=".5"/>
          <v:textpath style="font-family:&quot;Arial&quot;" string="Company Internal"/>
          <w10:wrap anchorx="margin" anchory="margin"/>
        </v:shape>
      </w:pict>
    </w:r>
    <w:r w:rsidR="001D4779" w:rsidRPr="003308F8">
      <w:rPr>
        <w:noProof/>
        <w:lang w:eastAsia="en-US"/>
      </w:rPr>
      <w:drawing>
        <wp:anchor distT="0" distB="0" distL="114300" distR="114300" simplePos="0" relativeHeight="251660800" behindDoc="0" locked="1" layoutInCell="1" allowOverlap="0" wp14:anchorId="5E49A9E6" wp14:editId="5E49A9E7">
          <wp:simplePos x="0" y="0"/>
          <wp:positionH relativeFrom="page">
            <wp:posOffset>533400</wp:posOffset>
          </wp:positionH>
          <wp:positionV relativeFrom="page">
            <wp:posOffset>542925</wp:posOffset>
          </wp:positionV>
          <wp:extent cx="2162175" cy="533400"/>
          <wp:effectExtent l="19050" t="0" r="9525" b="0"/>
          <wp:wrapNone/>
          <wp:docPr id="8" name="Image 5" descr="capgemini_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apgemini_rgb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162175" cy="533400"/>
                  </a:xfrm>
                  <a:prstGeom prst="rect">
                    <a:avLst/>
                  </a:prstGeom>
                  <a:solidFill>
                    <a:srgbClr val="FFFFFF"/>
                  </a:solidFill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1D4779">
      <w:t>Use Case Specification</w:t>
    </w:r>
  </w:p>
  <w:p w14:paraId="5E49A9DA" w14:textId="77777777" w:rsidR="001D4779" w:rsidRDefault="001D4779" w:rsidP="00CE5290"/>
  <w:p w14:paraId="5E49A9DB" w14:textId="77777777" w:rsidR="001D4779" w:rsidRDefault="001D4779" w:rsidP="00CE5290"/>
  <w:p w14:paraId="2D9A4C6C" w14:textId="77777777" w:rsidR="001D4779" w:rsidRDefault="001D4779" w:rsidP="00CE5290"/>
  <w:p w14:paraId="6FEB565F" w14:textId="77777777" w:rsidR="001D4779" w:rsidRDefault="001D4779" w:rsidP="00CE5290"/>
  <w:p w14:paraId="291B6EC6" w14:textId="77777777" w:rsidR="001D4779" w:rsidRDefault="001D4779" w:rsidP="00CE5290"/>
  <w:p w14:paraId="3847E23D" w14:textId="77777777" w:rsidR="001D4779" w:rsidRDefault="001D4779" w:rsidP="00CE5290"/>
  <w:p w14:paraId="5FB36EBE" w14:textId="77777777" w:rsidR="001D4779" w:rsidRDefault="001D4779" w:rsidP="00CE529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49A9E3" w14:textId="77777777" w:rsidR="001D4779" w:rsidRDefault="002F7768" w:rsidP="00CE5290">
    <w:pPr>
      <w:pStyle w:val="Header"/>
    </w:pPr>
    <w:r>
      <w:rPr>
        <w:noProof/>
      </w:rPr>
      <w:pict w14:anchorId="5E49A9E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90098071" o:spid="_x0000_s2049" type="#_x0000_t136" style="position:absolute;left:0;text-align:left;margin-left:0;margin-top:0;width:283.5pt;height:41.25pt;rotation:315;z-index:-251654144;mso-position-horizontal:center;mso-position-horizontal-relative:margin;mso-position-vertical:center;mso-position-vertical-relative:margin" o:allowincell="f" fillcolor="#bfbfbf [2412]" stroked="f">
          <v:fill opacity=".5"/>
          <v:textpath style="font-family:&quot;Arial&quot;" string="Company Internal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883EB3"/>
    <w:multiLevelType w:val="hybridMultilevel"/>
    <w:tmpl w:val="43965058"/>
    <w:lvl w:ilvl="0" w:tplc="0409000F">
      <w:start w:val="1"/>
      <w:numFmt w:val="decimal"/>
      <w:lvlText w:val="%1.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09006798"/>
    <w:multiLevelType w:val="hybridMultilevel"/>
    <w:tmpl w:val="E8661124"/>
    <w:lvl w:ilvl="0" w:tplc="D476684A">
      <w:start w:val="1"/>
      <w:numFmt w:val="decimal"/>
      <w:lvlText w:val="%1."/>
      <w:lvlJc w:val="left"/>
      <w:pPr>
        <w:ind w:left="169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2" w15:restartNumberingAfterBreak="0">
    <w:nsid w:val="096C1796"/>
    <w:multiLevelType w:val="multilevel"/>
    <w:tmpl w:val="24E6F91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1D963DE"/>
    <w:multiLevelType w:val="hybridMultilevel"/>
    <w:tmpl w:val="FE8E12C2"/>
    <w:lvl w:ilvl="0" w:tplc="0409000F">
      <w:start w:val="1"/>
      <w:numFmt w:val="decimal"/>
      <w:pStyle w:val="Bullet2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EF287B"/>
    <w:multiLevelType w:val="hybridMultilevel"/>
    <w:tmpl w:val="EC14787C"/>
    <w:lvl w:ilvl="0" w:tplc="EF4A9A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EE4E73"/>
    <w:multiLevelType w:val="multilevel"/>
    <w:tmpl w:val="AB9067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0B239B"/>
    <w:multiLevelType w:val="multilevel"/>
    <w:tmpl w:val="EF9E22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3A6A67"/>
    <w:multiLevelType w:val="hybridMultilevel"/>
    <w:tmpl w:val="EE98CC46"/>
    <w:lvl w:ilvl="0" w:tplc="7438E716">
      <w:start w:val="1"/>
      <w:numFmt w:val="lowerLetter"/>
      <w:pStyle w:val="Number2"/>
      <w:lvlText w:val="%1."/>
      <w:lvlJc w:val="left"/>
      <w:pPr>
        <w:tabs>
          <w:tab w:val="num" w:pos="2282"/>
        </w:tabs>
        <w:ind w:left="228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4C85843"/>
    <w:multiLevelType w:val="hybridMultilevel"/>
    <w:tmpl w:val="39E08EAE"/>
    <w:lvl w:ilvl="0" w:tplc="D476684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263B6178"/>
    <w:multiLevelType w:val="hybridMultilevel"/>
    <w:tmpl w:val="2512907E"/>
    <w:lvl w:ilvl="0" w:tplc="06E4D1C6">
      <w:start w:val="1"/>
      <w:numFmt w:val="bullet"/>
      <w:pStyle w:val="Figure"/>
      <w:lvlText w:val=""/>
      <w:lvlJc w:val="left"/>
      <w:pPr>
        <w:tabs>
          <w:tab w:val="num" w:pos="1560"/>
        </w:tabs>
        <w:ind w:left="1560" w:hanging="36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0A79B1"/>
    <w:multiLevelType w:val="hybridMultilevel"/>
    <w:tmpl w:val="99AAB1D4"/>
    <w:lvl w:ilvl="0" w:tplc="0409000F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1" w15:restartNumberingAfterBreak="0">
    <w:nsid w:val="2C917B6B"/>
    <w:multiLevelType w:val="hybridMultilevel"/>
    <w:tmpl w:val="F6A26A98"/>
    <w:lvl w:ilvl="0" w:tplc="0409000F">
      <w:start w:val="1"/>
      <w:numFmt w:val="decimal"/>
      <w:lvlText w:val="%1.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 w15:restartNumberingAfterBreak="0">
    <w:nsid w:val="2E9B3319"/>
    <w:multiLevelType w:val="hybridMultilevel"/>
    <w:tmpl w:val="EAB0E026"/>
    <w:lvl w:ilvl="0" w:tplc="D476684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88" w:hanging="360"/>
      </w:pPr>
    </w:lvl>
    <w:lvl w:ilvl="2" w:tplc="0409001B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338C41A4"/>
    <w:multiLevelType w:val="hybridMultilevel"/>
    <w:tmpl w:val="D60870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961125"/>
    <w:multiLevelType w:val="hybridMultilevel"/>
    <w:tmpl w:val="C7EE71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B66C95"/>
    <w:multiLevelType w:val="hybridMultilevel"/>
    <w:tmpl w:val="5F2CA5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5B2166"/>
    <w:multiLevelType w:val="hybridMultilevel"/>
    <w:tmpl w:val="F342D176"/>
    <w:lvl w:ilvl="0" w:tplc="0409000F">
      <w:start w:val="1"/>
      <w:numFmt w:val="decimal"/>
      <w:lvlText w:val="%1."/>
      <w:lvlJc w:val="left"/>
      <w:pPr>
        <w:ind w:left="1428" w:hanging="360"/>
      </w:pPr>
    </w:lvl>
    <w:lvl w:ilvl="1" w:tplc="04090019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7" w15:restartNumberingAfterBreak="0">
    <w:nsid w:val="39762E84"/>
    <w:multiLevelType w:val="hybridMultilevel"/>
    <w:tmpl w:val="DE02A67E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B">
      <w:start w:val="1"/>
      <w:numFmt w:val="bullet"/>
      <w:lvlText w:val="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 w15:restartNumberingAfterBreak="0">
    <w:nsid w:val="3AA227E5"/>
    <w:multiLevelType w:val="hybridMultilevel"/>
    <w:tmpl w:val="3EFE015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B7835E5"/>
    <w:multiLevelType w:val="hybridMultilevel"/>
    <w:tmpl w:val="F76A27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D162759"/>
    <w:multiLevelType w:val="hybridMultilevel"/>
    <w:tmpl w:val="39E08EAE"/>
    <w:lvl w:ilvl="0" w:tplc="D476684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4626522A"/>
    <w:multiLevelType w:val="hybridMultilevel"/>
    <w:tmpl w:val="39E08EAE"/>
    <w:lvl w:ilvl="0" w:tplc="D476684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 w15:restartNumberingAfterBreak="0">
    <w:nsid w:val="464E69A2"/>
    <w:multiLevelType w:val="hybridMultilevel"/>
    <w:tmpl w:val="862A603C"/>
    <w:lvl w:ilvl="0" w:tplc="0409000F">
      <w:start w:val="1"/>
      <w:numFmt w:val="decimal"/>
      <w:lvlText w:val="%1."/>
      <w:lvlJc w:val="left"/>
      <w:pPr>
        <w:ind w:left="1428" w:hanging="360"/>
      </w:pPr>
    </w:lvl>
    <w:lvl w:ilvl="1" w:tplc="0409000F">
      <w:start w:val="1"/>
      <w:numFmt w:val="decimal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3" w15:restartNumberingAfterBreak="0">
    <w:nsid w:val="47316042"/>
    <w:multiLevelType w:val="hybridMultilevel"/>
    <w:tmpl w:val="05365410"/>
    <w:lvl w:ilvl="0" w:tplc="0409000F">
      <w:start w:val="1"/>
      <w:numFmt w:val="decimal"/>
      <w:lvlText w:val="%1.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4" w15:restartNumberingAfterBreak="0">
    <w:nsid w:val="4AD87FD3"/>
    <w:multiLevelType w:val="hybridMultilevel"/>
    <w:tmpl w:val="6A666CD6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25" w15:restartNumberingAfterBreak="0">
    <w:nsid w:val="50301708"/>
    <w:multiLevelType w:val="hybridMultilevel"/>
    <w:tmpl w:val="7AA6BB3A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26" w15:restartNumberingAfterBreak="0">
    <w:nsid w:val="614D11AD"/>
    <w:multiLevelType w:val="multilevel"/>
    <w:tmpl w:val="A33CB9D2"/>
    <w:lvl w:ilvl="0">
      <w:start w:val="5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7" w15:restartNumberingAfterBreak="0">
    <w:nsid w:val="61BA67F7"/>
    <w:multiLevelType w:val="hybridMultilevel"/>
    <w:tmpl w:val="8D846CD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2866C2F"/>
    <w:multiLevelType w:val="hybridMultilevel"/>
    <w:tmpl w:val="2C3C5F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51B0DE2"/>
    <w:multiLevelType w:val="hybridMultilevel"/>
    <w:tmpl w:val="39E08EAE"/>
    <w:lvl w:ilvl="0" w:tplc="D476684A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30" w15:restartNumberingAfterBreak="0">
    <w:nsid w:val="6DA80D6F"/>
    <w:multiLevelType w:val="hybridMultilevel"/>
    <w:tmpl w:val="2A4E6DB4"/>
    <w:lvl w:ilvl="0" w:tplc="0409000F">
      <w:start w:val="1"/>
      <w:numFmt w:val="decimal"/>
      <w:lvlText w:val="%1."/>
      <w:lvlJc w:val="left"/>
      <w:pPr>
        <w:ind w:left="1350" w:hanging="360"/>
      </w:p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31" w15:restartNumberingAfterBreak="0">
    <w:nsid w:val="710D4552"/>
    <w:multiLevelType w:val="hybridMultilevel"/>
    <w:tmpl w:val="48EE49B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13B298F"/>
    <w:multiLevelType w:val="hybridMultilevel"/>
    <w:tmpl w:val="3EFE015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39156E5"/>
    <w:multiLevelType w:val="hybridMultilevel"/>
    <w:tmpl w:val="39E08EAE"/>
    <w:lvl w:ilvl="0" w:tplc="D476684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4" w15:restartNumberingAfterBreak="0">
    <w:nsid w:val="760028ED"/>
    <w:multiLevelType w:val="hybridMultilevel"/>
    <w:tmpl w:val="39E08EAE"/>
    <w:lvl w:ilvl="0" w:tplc="D476684A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35" w15:restartNumberingAfterBreak="0">
    <w:nsid w:val="791F60A1"/>
    <w:multiLevelType w:val="hybridMultilevel"/>
    <w:tmpl w:val="7A5697F6"/>
    <w:lvl w:ilvl="0" w:tplc="D476684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6" w15:restartNumberingAfterBreak="0">
    <w:nsid w:val="7ADC0FBF"/>
    <w:multiLevelType w:val="hybridMultilevel"/>
    <w:tmpl w:val="A9C2E280"/>
    <w:lvl w:ilvl="0" w:tplc="CEF65F70">
      <w:start w:val="1"/>
      <w:numFmt w:val="decimal"/>
      <w:pStyle w:val="NormalNotesBulleted"/>
      <w:lvlText w:val="%1."/>
      <w:lvlJc w:val="left"/>
      <w:pPr>
        <w:tabs>
          <w:tab w:val="num" w:pos="720"/>
        </w:tabs>
        <w:ind w:left="720" w:hanging="360"/>
      </w:pPr>
    </w:lvl>
    <w:lvl w:ilvl="1" w:tplc="D7D234A8">
      <w:start w:val="3085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6ECED3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78C77B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80EB2A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0EEF47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2A6B68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A28169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3068B2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C356248"/>
    <w:multiLevelType w:val="hybridMultilevel"/>
    <w:tmpl w:val="CD7000E2"/>
    <w:lvl w:ilvl="0" w:tplc="F12CD9B0">
      <w:start w:val="1"/>
      <w:numFmt w:val="decimal"/>
      <w:pStyle w:val="Number1"/>
      <w:lvlText w:val="%1."/>
      <w:lvlJc w:val="left"/>
      <w:pPr>
        <w:tabs>
          <w:tab w:val="num" w:pos="1560"/>
        </w:tabs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7EC110B4"/>
    <w:multiLevelType w:val="hybridMultilevel"/>
    <w:tmpl w:val="133416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6"/>
  </w:num>
  <w:num w:numId="2">
    <w:abstractNumId w:val="3"/>
  </w:num>
  <w:num w:numId="3">
    <w:abstractNumId w:val="9"/>
  </w:num>
  <w:num w:numId="4">
    <w:abstractNumId w:val="37"/>
  </w:num>
  <w:num w:numId="5">
    <w:abstractNumId w:val="7"/>
  </w:num>
  <w:num w:numId="6">
    <w:abstractNumId w:val="2"/>
  </w:num>
  <w:num w:numId="7">
    <w:abstractNumId w:val="4"/>
  </w:num>
  <w:num w:numId="8">
    <w:abstractNumId w:val="6"/>
  </w:num>
  <w:num w:numId="9">
    <w:abstractNumId w:val="5"/>
  </w:num>
  <w:num w:numId="10">
    <w:abstractNumId w:val="24"/>
  </w:num>
  <w:num w:numId="11">
    <w:abstractNumId w:val="25"/>
  </w:num>
  <w:num w:numId="12">
    <w:abstractNumId w:val="38"/>
  </w:num>
  <w:num w:numId="13">
    <w:abstractNumId w:val="28"/>
  </w:num>
  <w:num w:numId="14">
    <w:abstractNumId w:val="20"/>
  </w:num>
  <w:num w:numId="15">
    <w:abstractNumId w:val="15"/>
  </w:num>
  <w:num w:numId="16">
    <w:abstractNumId w:val="33"/>
  </w:num>
  <w:num w:numId="17">
    <w:abstractNumId w:val="34"/>
  </w:num>
  <w:num w:numId="18">
    <w:abstractNumId w:val="29"/>
  </w:num>
  <w:num w:numId="19">
    <w:abstractNumId w:val="35"/>
  </w:num>
  <w:num w:numId="20">
    <w:abstractNumId w:val="12"/>
  </w:num>
  <w:num w:numId="21">
    <w:abstractNumId w:val="21"/>
  </w:num>
  <w:num w:numId="22">
    <w:abstractNumId w:val="8"/>
  </w:num>
  <w:num w:numId="23">
    <w:abstractNumId w:val="1"/>
  </w:num>
  <w:num w:numId="24">
    <w:abstractNumId w:val="10"/>
  </w:num>
  <w:num w:numId="25">
    <w:abstractNumId w:val="30"/>
  </w:num>
  <w:num w:numId="26">
    <w:abstractNumId w:val="11"/>
  </w:num>
  <w:num w:numId="27">
    <w:abstractNumId w:val="26"/>
  </w:num>
  <w:num w:numId="28">
    <w:abstractNumId w:val="16"/>
  </w:num>
  <w:num w:numId="29">
    <w:abstractNumId w:val="22"/>
  </w:num>
  <w:num w:numId="30">
    <w:abstractNumId w:val="14"/>
  </w:num>
  <w:num w:numId="31">
    <w:abstractNumId w:val="17"/>
  </w:num>
  <w:num w:numId="32">
    <w:abstractNumId w:val="0"/>
  </w:num>
  <w:num w:numId="33">
    <w:abstractNumId w:val="31"/>
  </w:num>
  <w:num w:numId="34">
    <w:abstractNumId w:val="27"/>
  </w:num>
  <w:num w:numId="35">
    <w:abstractNumId w:val="23"/>
  </w:num>
  <w:num w:numId="36">
    <w:abstractNumId w:val="19"/>
  </w:num>
  <w:num w:numId="37">
    <w:abstractNumId w:val="13"/>
  </w:num>
  <w:num w:numId="38">
    <w:abstractNumId w:val="32"/>
  </w:num>
  <w:num w:numId="39">
    <w:abstractNumId w:val="18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/>
  <w:attachedTemplate r:id="rId1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08F8"/>
    <w:rsid w:val="00000E96"/>
    <w:rsid w:val="000019F0"/>
    <w:rsid w:val="00005D4D"/>
    <w:rsid w:val="000063BE"/>
    <w:rsid w:val="000126FA"/>
    <w:rsid w:val="00014210"/>
    <w:rsid w:val="00022258"/>
    <w:rsid w:val="00032EBA"/>
    <w:rsid w:val="00052896"/>
    <w:rsid w:val="0007128F"/>
    <w:rsid w:val="0008331A"/>
    <w:rsid w:val="000932FF"/>
    <w:rsid w:val="00095F3A"/>
    <w:rsid w:val="00096043"/>
    <w:rsid w:val="000C5717"/>
    <w:rsid w:val="000D4C6D"/>
    <w:rsid w:val="000D54FB"/>
    <w:rsid w:val="000E00E7"/>
    <w:rsid w:val="00103298"/>
    <w:rsid w:val="0012282F"/>
    <w:rsid w:val="0012666F"/>
    <w:rsid w:val="001305F6"/>
    <w:rsid w:val="00133B5F"/>
    <w:rsid w:val="00141B52"/>
    <w:rsid w:val="00150EC1"/>
    <w:rsid w:val="00155262"/>
    <w:rsid w:val="00155339"/>
    <w:rsid w:val="00164AD1"/>
    <w:rsid w:val="001671BC"/>
    <w:rsid w:val="0017290A"/>
    <w:rsid w:val="00173758"/>
    <w:rsid w:val="0017477B"/>
    <w:rsid w:val="001804C0"/>
    <w:rsid w:val="0018520E"/>
    <w:rsid w:val="00185CD7"/>
    <w:rsid w:val="0019751B"/>
    <w:rsid w:val="001A1E4F"/>
    <w:rsid w:val="001B192C"/>
    <w:rsid w:val="001B2278"/>
    <w:rsid w:val="001C0AE1"/>
    <w:rsid w:val="001C4D77"/>
    <w:rsid w:val="001D02AF"/>
    <w:rsid w:val="001D4779"/>
    <w:rsid w:val="001D4B4E"/>
    <w:rsid w:val="001E34B8"/>
    <w:rsid w:val="00201D1D"/>
    <w:rsid w:val="00207CB3"/>
    <w:rsid w:val="00222C1D"/>
    <w:rsid w:val="00233482"/>
    <w:rsid w:val="00235DCF"/>
    <w:rsid w:val="002572DB"/>
    <w:rsid w:val="002732CE"/>
    <w:rsid w:val="00280276"/>
    <w:rsid w:val="00283CAF"/>
    <w:rsid w:val="00286E8D"/>
    <w:rsid w:val="00293322"/>
    <w:rsid w:val="002955BC"/>
    <w:rsid w:val="002A46FA"/>
    <w:rsid w:val="002B1A21"/>
    <w:rsid w:val="002D0988"/>
    <w:rsid w:val="002E3541"/>
    <w:rsid w:val="002E7008"/>
    <w:rsid w:val="002E72C7"/>
    <w:rsid w:val="002E783D"/>
    <w:rsid w:val="002F021B"/>
    <w:rsid w:val="002F046F"/>
    <w:rsid w:val="002F7768"/>
    <w:rsid w:val="00303E5A"/>
    <w:rsid w:val="00317A67"/>
    <w:rsid w:val="003308F8"/>
    <w:rsid w:val="00332A79"/>
    <w:rsid w:val="00334B92"/>
    <w:rsid w:val="00342115"/>
    <w:rsid w:val="003675A1"/>
    <w:rsid w:val="003721F8"/>
    <w:rsid w:val="00391FD3"/>
    <w:rsid w:val="00395294"/>
    <w:rsid w:val="003C3D96"/>
    <w:rsid w:val="003D61E1"/>
    <w:rsid w:val="003D6552"/>
    <w:rsid w:val="003F3124"/>
    <w:rsid w:val="00401E4E"/>
    <w:rsid w:val="004027C9"/>
    <w:rsid w:val="004347D3"/>
    <w:rsid w:val="00437744"/>
    <w:rsid w:val="00444627"/>
    <w:rsid w:val="00455CB1"/>
    <w:rsid w:val="00460878"/>
    <w:rsid w:val="00471E0F"/>
    <w:rsid w:val="00472619"/>
    <w:rsid w:val="00472DB3"/>
    <w:rsid w:val="00474C47"/>
    <w:rsid w:val="00480948"/>
    <w:rsid w:val="00481777"/>
    <w:rsid w:val="00486147"/>
    <w:rsid w:val="00490C50"/>
    <w:rsid w:val="004938A2"/>
    <w:rsid w:val="004A2A5D"/>
    <w:rsid w:val="004A7DCD"/>
    <w:rsid w:val="004B5885"/>
    <w:rsid w:val="004C3902"/>
    <w:rsid w:val="004D38A8"/>
    <w:rsid w:val="004D595C"/>
    <w:rsid w:val="004E7445"/>
    <w:rsid w:val="00513662"/>
    <w:rsid w:val="00526199"/>
    <w:rsid w:val="0053080D"/>
    <w:rsid w:val="00530E5A"/>
    <w:rsid w:val="0053544D"/>
    <w:rsid w:val="005436C2"/>
    <w:rsid w:val="00552AEE"/>
    <w:rsid w:val="0055539F"/>
    <w:rsid w:val="00566464"/>
    <w:rsid w:val="00570CCD"/>
    <w:rsid w:val="00581F27"/>
    <w:rsid w:val="0058557E"/>
    <w:rsid w:val="005A43B0"/>
    <w:rsid w:val="005B3604"/>
    <w:rsid w:val="005B6F1C"/>
    <w:rsid w:val="005C2E61"/>
    <w:rsid w:val="005C53C9"/>
    <w:rsid w:val="005D4827"/>
    <w:rsid w:val="005E5169"/>
    <w:rsid w:val="005F60F9"/>
    <w:rsid w:val="00605B2D"/>
    <w:rsid w:val="00605B8B"/>
    <w:rsid w:val="00613087"/>
    <w:rsid w:val="006246B5"/>
    <w:rsid w:val="0063203F"/>
    <w:rsid w:val="006349A0"/>
    <w:rsid w:val="006403D2"/>
    <w:rsid w:val="0064586A"/>
    <w:rsid w:val="00667576"/>
    <w:rsid w:val="006A2465"/>
    <w:rsid w:val="006A615C"/>
    <w:rsid w:val="006B0A33"/>
    <w:rsid w:val="006E0AEC"/>
    <w:rsid w:val="007048B1"/>
    <w:rsid w:val="00727A9B"/>
    <w:rsid w:val="007369A0"/>
    <w:rsid w:val="00763779"/>
    <w:rsid w:val="00767FB2"/>
    <w:rsid w:val="00775844"/>
    <w:rsid w:val="00790A92"/>
    <w:rsid w:val="007921F9"/>
    <w:rsid w:val="007A16C6"/>
    <w:rsid w:val="007B4E6B"/>
    <w:rsid w:val="007C55B5"/>
    <w:rsid w:val="007C7699"/>
    <w:rsid w:val="007F1239"/>
    <w:rsid w:val="007F3A8A"/>
    <w:rsid w:val="008036AF"/>
    <w:rsid w:val="0080376B"/>
    <w:rsid w:val="00814B55"/>
    <w:rsid w:val="008154DC"/>
    <w:rsid w:val="008370B7"/>
    <w:rsid w:val="00850205"/>
    <w:rsid w:val="00866B9E"/>
    <w:rsid w:val="00875F4D"/>
    <w:rsid w:val="008813EB"/>
    <w:rsid w:val="00882A5D"/>
    <w:rsid w:val="008A1B70"/>
    <w:rsid w:val="008A7999"/>
    <w:rsid w:val="008B6B15"/>
    <w:rsid w:val="008D1CF1"/>
    <w:rsid w:val="008D5133"/>
    <w:rsid w:val="008D634D"/>
    <w:rsid w:val="008D72DB"/>
    <w:rsid w:val="0091275A"/>
    <w:rsid w:val="00935785"/>
    <w:rsid w:val="0094001B"/>
    <w:rsid w:val="009410F1"/>
    <w:rsid w:val="00944438"/>
    <w:rsid w:val="009457E2"/>
    <w:rsid w:val="00960EDF"/>
    <w:rsid w:val="00966CA9"/>
    <w:rsid w:val="009768DB"/>
    <w:rsid w:val="00985348"/>
    <w:rsid w:val="0098706E"/>
    <w:rsid w:val="009943F5"/>
    <w:rsid w:val="009A3663"/>
    <w:rsid w:val="009A6B54"/>
    <w:rsid w:val="009A7052"/>
    <w:rsid w:val="009B4999"/>
    <w:rsid w:val="009D05E1"/>
    <w:rsid w:val="009D31C0"/>
    <w:rsid w:val="009D409D"/>
    <w:rsid w:val="009E2863"/>
    <w:rsid w:val="009E6DB4"/>
    <w:rsid w:val="009F5790"/>
    <w:rsid w:val="00A03D86"/>
    <w:rsid w:val="00A10DE5"/>
    <w:rsid w:val="00A1407A"/>
    <w:rsid w:val="00A2456E"/>
    <w:rsid w:val="00A33C06"/>
    <w:rsid w:val="00A34430"/>
    <w:rsid w:val="00A44796"/>
    <w:rsid w:val="00A46255"/>
    <w:rsid w:val="00A503B2"/>
    <w:rsid w:val="00A65EC7"/>
    <w:rsid w:val="00A74BAB"/>
    <w:rsid w:val="00A94E9F"/>
    <w:rsid w:val="00A971EE"/>
    <w:rsid w:val="00AA3B75"/>
    <w:rsid w:val="00AB1BC2"/>
    <w:rsid w:val="00AC4943"/>
    <w:rsid w:val="00AD3160"/>
    <w:rsid w:val="00AE1BD8"/>
    <w:rsid w:val="00AE6300"/>
    <w:rsid w:val="00AE6C7C"/>
    <w:rsid w:val="00AE763E"/>
    <w:rsid w:val="00AF20B3"/>
    <w:rsid w:val="00AF255E"/>
    <w:rsid w:val="00AF3ED9"/>
    <w:rsid w:val="00AF402D"/>
    <w:rsid w:val="00AF5631"/>
    <w:rsid w:val="00AF6BA0"/>
    <w:rsid w:val="00B06D65"/>
    <w:rsid w:val="00B136BF"/>
    <w:rsid w:val="00B14272"/>
    <w:rsid w:val="00B231E6"/>
    <w:rsid w:val="00B33715"/>
    <w:rsid w:val="00B34985"/>
    <w:rsid w:val="00B45EA4"/>
    <w:rsid w:val="00B4736E"/>
    <w:rsid w:val="00B6375A"/>
    <w:rsid w:val="00B67E7B"/>
    <w:rsid w:val="00B737AB"/>
    <w:rsid w:val="00B80750"/>
    <w:rsid w:val="00B82C16"/>
    <w:rsid w:val="00B95C1C"/>
    <w:rsid w:val="00BD011C"/>
    <w:rsid w:val="00BD68A3"/>
    <w:rsid w:val="00BE1323"/>
    <w:rsid w:val="00C13A48"/>
    <w:rsid w:val="00C17D0B"/>
    <w:rsid w:val="00C24AC2"/>
    <w:rsid w:val="00C24BB2"/>
    <w:rsid w:val="00C25870"/>
    <w:rsid w:val="00C347D1"/>
    <w:rsid w:val="00C3602B"/>
    <w:rsid w:val="00C37DC8"/>
    <w:rsid w:val="00C57E5C"/>
    <w:rsid w:val="00C65776"/>
    <w:rsid w:val="00C70B8B"/>
    <w:rsid w:val="00C72B74"/>
    <w:rsid w:val="00C82F93"/>
    <w:rsid w:val="00C84AE8"/>
    <w:rsid w:val="00C934E4"/>
    <w:rsid w:val="00C97676"/>
    <w:rsid w:val="00CD1568"/>
    <w:rsid w:val="00CE1C8A"/>
    <w:rsid w:val="00CE228C"/>
    <w:rsid w:val="00CE5290"/>
    <w:rsid w:val="00CF5FF4"/>
    <w:rsid w:val="00D00798"/>
    <w:rsid w:val="00D12ADC"/>
    <w:rsid w:val="00D16345"/>
    <w:rsid w:val="00D316EB"/>
    <w:rsid w:val="00D318E1"/>
    <w:rsid w:val="00D323B6"/>
    <w:rsid w:val="00D40824"/>
    <w:rsid w:val="00D55179"/>
    <w:rsid w:val="00D62EB9"/>
    <w:rsid w:val="00D6335A"/>
    <w:rsid w:val="00D70BC1"/>
    <w:rsid w:val="00D7547F"/>
    <w:rsid w:val="00D82498"/>
    <w:rsid w:val="00D85DB9"/>
    <w:rsid w:val="00D91B35"/>
    <w:rsid w:val="00DA3196"/>
    <w:rsid w:val="00DA34EE"/>
    <w:rsid w:val="00DB112C"/>
    <w:rsid w:val="00DB749B"/>
    <w:rsid w:val="00DC40E6"/>
    <w:rsid w:val="00DC59C4"/>
    <w:rsid w:val="00DD3832"/>
    <w:rsid w:val="00DD3DC0"/>
    <w:rsid w:val="00DD402A"/>
    <w:rsid w:val="00DE1D6C"/>
    <w:rsid w:val="00E10FC5"/>
    <w:rsid w:val="00E12319"/>
    <w:rsid w:val="00E218F1"/>
    <w:rsid w:val="00E25CC5"/>
    <w:rsid w:val="00E26304"/>
    <w:rsid w:val="00E3330A"/>
    <w:rsid w:val="00E4317A"/>
    <w:rsid w:val="00E45678"/>
    <w:rsid w:val="00E57E3D"/>
    <w:rsid w:val="00E6102C"/>
    <w:rsid w:val="00E8271E"/>
    <w:rsid w:val="00E929C7"/>
    <w:rsid w:val="00E95A04"/>
    <w:rsid w:val="00EA0B77"/>
    <w:rsid w:val="00EA36BC"/>
    <w:rsid w:val="00EA5F77"/>
    <w:rsid w:val="00EB0D41"/>
    <w:rsid w:val="00ED3402"/>
    <w:rsid w:val="00ED53CB"/>
    <w:rsid w:val="00ED7534"/>
    <w:rsid w:val="00EE13B2"/>
    <w:rsid w:val="00EE618D"/>
    <w:rsid w:val="00EE7853"/>
    <w:rsid w:val="00F02886"/>
    <w:rsid w:val="00F11BF2"/>
    <w:rsid w:val="00F12CE5"/>
    <w:rsid w:val="00F27F5E"/>
    <w:rsid w:val="00F31BF2"/>
    <w:rsid w:val="00F54CEE"/>
    <w:rsid w:val="00F56846"/>
    <w:rsid w:val="00F72367"/>
    <w:rsid w:val="00F762C8"/>
    <w:rsid w:val="00F76F15"/>
    <w:rsid w:val="00F8410D"/>
    <w:rsid w:val="00F86B5E"/>
    <w:rsid w:val="00F9425C"/>
    <w:rsid w:val="00F95169"/>
    <w:rsid w:val="00F9573D"/>
    <w:rsid w:val="00FB046C"/>
    <w:rsid w:val="00FC181B"/>
    <w:rsid w:val="00FF4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5E49A99B"/>
  <w15:docId w15:val="{C3CC38A3-9E99-4902-ADAA-1DFB24AA3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iPriority="0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autoRedefine/>
    <w:qFormat/>
    <w:rsid w:val="00CE5290"/>
    <w:pPr>
      <w:tabs>
        <w:tab w:val="left" w:pos="2340"/>
      </w:tabs>
      <w:spacing w:after="0" w:line="360" w:lineRule="auto"/>
    </w:pPr>
    <w:rPr>
      <w:rFonts w:ascii="Times New Roman" w:eastAsia="Times New Roman" w:hAnsi="Times New Roman" w:cs="Times New Roman"/>
      <w:b/>
      <w:szCs w:val="20"/>
      <w:lang w:eastAsia="fr-FR" w:bidi="ar-SA"/>
    </w:rPr>
  </w:style>
  <w:style w:type="paragraph" w:styleId="Heading1">
    <w:name w:val="heading 1"/>
    <w:aliases w:val="H1,Main heading,1 Heading 1,Heading 10,Head1,h1,Section,GE Heading 1,Main Heading,l1,Header 1,Chapter Heading,Titre§,II+,I,Section Head,Perot,L1,MainHeader,ASAPHeading 1,ShaileshHeading 1,Part,Heading apps,BMS Heading 1,Part1,Part2"/>
    <w:basedOn w:val="Normal"/>
    <w:next w:val="Normal"/>
    <w:link w:val="Heading1Char"/>
    <w:qFormat/>
    <w:rsid w:val="00F56846"/>
    <w:pPr>
      <w:spacing w:before="300" w:after="40" w:line="276" w:lineRule="auto"/>
      <w:outlineLvl w:val="0"/>
    </w:pPr>
    <w:rPr>
      <w:rFonts w:asciiTheme="majorHAnsi" w:eastAsiaTheme="majorEastAsia" w:hAnsiTheme="majorHAnsi" w:cstheme="majorBidi"/>
      <w:b w:val="0"/>
      <w:bCs/>
      <w:color w:val="ED771A" w:themeColor="accent2"/>
      <w:sz w:val="24"/>
      <w:szCs w:val="22"/>
    </w:rPr>
  </w:style>
  <w:style w:type="paragraph" w:styleId="Heading2">
    <w:name w:val="heading 2"/>
    <w:basedOn w:val="Normal"/>
    <w:next w:val="Normal"/>
    <w:link w:val="Heading2Char"/>
    <w:unhideWhenUsed/>
    <w:qFormat/>
    <w:rsid w:val="00E26304"/>
    <w:pPr>
      <w:spacing w:before="300" w:after="40" w:line="276" w:lineRule="auto"/>
      <w:ind w:left="144"/>
      <w:contextualSpacing/>
      <w:outlineLvl w:val="1"/>
    </w:pPr>
    <w:rPr>
      <w:rFonts w:asciiTheme="majorHAnsi" w:eastAsiaTheme="majorEastAsia" w:hAnsiTheme="majorHAnsi" w:cstheme="majorBidi"/>
      <w:b w:val="0"/>
      <w:bCs/>
      <w:color w:val="ED771A" w:themeColor="accent2"/>
      <w:szCs w:val="22"/>
    </w:rPr>
  </w:style>
  <w:style w:type="paragraph" w:styleId="Heading3">
    <w:name w:val="heading 3"/>
    <w:basedOn w:val="Normal"/>
    <w:next w:val="Normal"/>
    <w:link w:val="Heading3Char"/>
    <w:unhideWhenUsed/>
    <w:qFormat/>
    <w:rsid w:val="002D0988"/>
    <w:pPr>
      <w:pBdr>
        <w:left w:val="single" w:sz="48" w:space="2" w:color="ED771A" w:themeColor="accent2"/>
        <w:bottom w:val="single" w:sz="4" w:space="0" w:color="ED771A" w:themeColor="accent2"/>
      </w:pBdr>
      <w:spacing w:before="200" w:after="100"/>
      <w:ind w:left="144"/>
      <w:contextualSpacing/>
      <w:outlineLvl w:val="2"/>
    </w:pPr>
    <w:rPr>
      <w:rFonts w:asciiTheme="majorHAnsi" w:eastAsiaTheme="majorEastAsia" w:hAnsiTheme="majorHAnsi" w:cstheme="majorBidi"/>
      <w:b w:val="0"/>
      <w:bCs/>
      <w:color w:val="B6580E" w:themeColor="accent2" w:themeShade="BF"/>
      <w:szCs w:val="22"/>
    </w:rPr>
  </w:style>
  <w:style w:type="paragraph" w:styleId="Heading4">
    <w:name w:val="heading 4"/>
    <w:basedOn w:val="Normal"/>
    <w:next w:val="Normal"/>
    <w:link w:val="Heading4Char"/>
    <w:unhideWhenUsed/>
    <w:qFormat/>
    <w:rsid w:val="002D0988"/>
    <w:pPr>
      <w:pBdr>
        <w:left w:val="single" w:sz="4" w:space="2" w:color="ED771A" w:themeColor="accent2"/>
        <w:bottom w:val="single" w:sz="4" w:space="2" w:color="ED771A" w:themeColor="accent2"/>
      </w:pBdr>
      <w:spacing w:before="200" w:after="100"/>
      <w:ind w:left="86"/>
      <w:contextualSpacing/>
      <w:outlineLvl w:val="3"/>
    </w:pPr>
    <w:rPr>
      <w:rFonts w:asciiTheme="majorHAnsi" w:eastAsiaTheme="majorEastAsia" w:hAnsiTheme="majorHAnsi" w:cstheme="majorBidi"/>
      <w:b w:val="0"/>
      <w:bCs/>
      <w:color w:val="B6580E" w:themeColor="accent2" w:themeShade="BF"/>
      <w:szCs w:val="22"/>
    </w:rPr>
  </w:style>
  <w:style w:type="paragraph" w:styleId="Heading5">
    <w:name w:val="heading 5"/>
    <w:basedOn w:val="Normal"/>
    <w:next w:val="Normal"/>
    <w:link w:val="Heading5Char"/>
    <w:unhideWhenUsed/>
    <w:qFormat/>
    <w:rsid w:val="002D0988"/>
    <w:pPr>
      <w:pBdr>
        <w:left w:val="dotted" w:sz="4" w:space="2" w:color="ED771A" w:themeColor="accent2"/>
        <w:bottom w:val="dotted" w:sz="4" w:space="2" w:color="ED771A" w:themeColor="accent2"/>
      </w:pBdr>
      <w:spacing w:before="200" w:after="100"/>
      <w:ind w:left="86"/>
      <w:contextualSpacing/>
      <w:outlineLvl w:val="4"/>
    </w:pPr>
    <w:rPr>
      <w:rFonts w:asciiTheme="majorHAnsi" w:eastAsiaTheme="majorEastAsia" w:hAnsiTheme="majorHAnsi" w:cstheme="majorBidi"/>
      <w:b w:val="0"/>
      <w:bCs/>
      <w:color w:val="B6580E" w:themeColor="accent2" w:themeShade="BF"/>
      <w:szCs w:val="22"/>
    </w:rPr>
  </w:style>
  <w:style w:type="paragraph" w:styleId="Heading6">
    <w:name w:val="heading 6"/>
    <w:basedOn w:val="Normal"/>
    <w:next w:val="Normal"/>
    <w:link w:val="Heading6Char"/>
    <w:unhideWhenUsed/>
    <w:qFormat/>
    <w:rsid w:val="002D0988"/>
    <w:pPr>
      <w:pBdr>
        <w:bottom w:val="single" w:sz="4" w:space="2" w:color="F7C8A3" w:themeColor="accent2" w:themeTint="66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color w:val="B6580E" w:themeColor="accent2" w:themeShade="BF"/>
      <w:szCs w:val="22"/>
    </w:rPr>
  </w:style>
  <w:style w:type="paragraph" w:styleId="Heading7">
    <w:name w:val="heading 7"/>
    <w:basedOn w:val="Normal"/>
    <w:next w:val="Normal"/>
    <w:link w:val="Heading7Char"/>
    <w:unhideWhenUsed/>
    <w:qFormat/>
    <w:rsid w:val="002D0988"/>
    <w:pPr>
      <w:pBdr>
        <w:bottom w:val="dotted" w:sz="4" w:space="2" w:color="F4AD75" w:themeColor="accent2" w:themeTint="99"/>
      </w:pBdr>
      <w:spacing w:before="200" w:after="100"/>
      <w:contextualSpacing/>
      <w:outlineLvl w:val="6"/>
    </w:pPr>
    <w:rPr>
      <w:rFonts w:asciiTheme="majorHAnsi" w:eastAsiaTheme="majorEastAsia" w:hAnsiTheme="majorHAnsi" w:cstheme="majorBidi"/>
      <w:color w:val="B6580E" w:themeColor="accent2" w:themeShade="BF"/>
      <w:szCs w:val="22"/>
    </w:rPr>
  </w:style>
  <w:style w:type="paragraph" w:styleId="Heading8">
    <w:name w:val="heading 8"/>
    <w:basedOn w:val="Normal"/>
    <w:next w:val="Normal"/>
    <w:link w:val="Heading8Char"/>
    <w:unhideWhenUsed/>
    <w:qFormat/>
    <w:rsid w:val="002D0988"/>
    <w:pPr>
      <w:spacing w:before="200" w:after="100"/>
      <w:contextualSpacing/>
      <w:outlineLvl w:val="7"/>
    </w:pPr>
    <w:rPr>
      <w:rFonts w:asciiTheme="majorHAnsi" w:eastAsiaTheme="majorEastAsia" w:hAnsiTheme="majorHAnsi" w:cstheme="majorBidi"/>
      <w:color w:val="ED771A" w:themeColor="accent2"/>
      <w:szCs w:val="22"/>
    </w:rPr>
  </w:style>
  <w:style w:type="paragraph" w:styleId="Heading9">
    <w:name w:val="heading 9"/>
    <w:basedOn w:val="Normal"/>
    <w:next w:val="Normal"/>
    <w:link w:val="Heading9Char"/>
    <w:unhideWhenUsed/>
    <w:qFormat/>
    <w:rsid w:val="002D0988"/>
    <w:pPr>
      <w:spacing w:before="200" w:after="100"/>
      <w:contextualSpacing/>
      <w:outlineLvl w:val="8"/>
    </w:pPr>
    <w:rPr>
      <w:rFonts w:asciiTheme="majorHAnsi" w:eastAsiaTheme="majorEastAsia" w:hAnsiTheme="majorHAnsi" w:cstheme="majorBidi"/>
      <w:color w:val="ED771A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,Main heading Char,1 Heading 1 Char,Heading 10 Char,Head1 Char,h1 Char,Section Char,GE Heading 1 Char,Main Heading Char,l1 Char,Header 1 Char,Chapter Heading Char,Titre§ Char,II+ Char,I Char,Section Head Char,Perot Char,L1 Char"/>
    <w:basedOn w:val="DefaultParagraphFont"/>
    <w:link w:val="Heading1"/>
    <w:rsid w:val="00F56846"/>
    <w:rPr>
      <w:rFonts w:asciiTheme="majorHAnsi" w:eastAsiaTheme="majorEastAsia" w:hAnsiTheme="majorHAnsi" w:cstheme="majorBidi"/>
      <w:b/>
      <w:bCs/>
      <w:color w:val="ED771A" w:themeColor="accent2"/>
      <w:sz w:val="24"/>
      <w:lang w:eastAsia="fr-FR" w:bidi="ar-SA"/>
    </w:rPr>
  </w:style>
  <w:style w:type="character" w:customStyle="1" w:styleId="Heading2Char">
    <w:name w:val="Heading 2 Char"/>
    <w:basedOn w:val="DefaultParagraphFont"/>
    <w:link w:val="Heading2"/>
    <w:rsid w:val="00E26304"/>
    <w:rPr>
      <w:rFonts w:asciiTheme="majorHAnsi" w:eastAsiaTheme="majorEastAsia" w:hAnsiTheme="majorHAnsi" w:cstheme="majorBidi"/>
      <w:b/>
      <w:bCs/>
      <w:color w:val="ED771A" w:themeColor="accent2"/>
      <w:lang w:eastAsia="fr-FR" w:bidi="ar-S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0988"/>
    <w:rPr>
      <w:rFonts w:asciiTheme="majorHAnsi" w:eastAsiaTheme="majorEastAsia" w:hAnsiTheme="majorHAnsi" w:cstheme="majorBidi"/>
      <w:b/>
      <w:bCs/>
      <w:i/>
      <w:iCs/>
      <w:color w:val="B6580E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0988"/>
    <w:rPr>
      <w:rFonts w:asciiTheme="majorHAnsi" w:eastAsiaTheme="majorEastAsia" w:hAnsiTheme="majorHAnsi" w:cstheme="majorBidi"/>
      <w:b/>
      <w:bCs/>
      <w:i/>
      <w:iCs/>
      <w:color w:val="B6580E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0988"/>
    <w:rPr>
      <w:rFonts w:asciiTheme="majorHAnsi" w:eastAsiaTheme="majorEastAsia" w:hAnsiTheme="majorHAnsi" w:cstheme="majorBidi"/>
      <w:b/>
      <w:bCs/>
      <w:i/>
      <w:iCs/>
      <w:color w:val="B6580E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0988"/>
    <w:rPr>
      <w:rFonts w:asciiTheme="majorHAnsi" w:eastAsiaTheme="majorEastAsia" w:hAnsiTheme="majorHAnsi" w:cstheme="majorBidi"/>
      <w:i/>
      <w:iCs/>
      <w:color w:val="B6580E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0988"/>
    <w:rPr>
      <w:rFonts w:asciiTheme="majorHAnsi" w:eastAsiaTheme="majorEastAsia" w:hAnsiTheme="majorHAnsi" w:cstheme="majorBidi"/>
      <w:i/>
      <w:iCs/>
      <w:color w:val="B6580E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0988"/>
    <w:rPr>
      <w:rFonts w:asciiTheme="majorHAnsi" w:eastAsiaTheme="majorEastAsia" w:hAnsiTheme="majorHAnsi" w:cstheme="majorBidi"/>
      <w:i/>
      <w:iCs/>
      <w:color w:val="ED771A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0988"/>
    <w:rPr>
      <w:rFonts w:asciiTheme="majorHAnsi" w:eastAsiaTheme="majorEastAsia" w:hAnsiTheme="majorHAnsi" w:cstheme="majorBidi"/>
      <w:i/>
      <w:iCs/>
      <w:color w:val="ED771A" w:themeColor="accent2"/>
      <w:sz w:val="20"/>
      <w:szCs w:val="20"/>
    </w:rPr>
  </w:style>
  <w:style w:type="paragraph" w:styleId="Caption">
    <w:name w:val="caption"/>
    <w:aliases w:val="FigureCaption"/>
    <w:basedOn w:val="Normal"/>
    <w:next w:val="Normal"/>
    <w:unhideWhenUsed/>
    <w:qFormat/>
    <w:rsid w:val="00F27F5E"/>
    <w:rPr>
      <w:rFonts w:ascii="Arial Bold" w:hAnsi="Arial Bold"/>
      <w:b w:val="0"/>
      <w:bCs/>
      <w:sz w:val="18"/>
      <w:szCs w:val="18"/>
    </w:rPr>
  </w:style>
  <w:style w:type="paragraph" w:styleId="Title">
    <w:name w:val="Title"/>
    <w:basedOn w:val="Normal"/>
    <w:next w:val="Normal"/>
    <w:link w:val="TitleChar"/>
    <w:qFormat/>
    <w:rsid w:val="002D0988"/>
    <w:pPr>
      <w:pBdr>
        <w:top w:val="single" w:sz="48" w:space="0" w:color="ED771A" w:themeColor="accent2"/>
        <w:bottom w:val="single" w:sz="48" w:space="0" w:color="ED771A" w:themeColor="accent2"/>
      </w:pBdr>
      <w:shd w:val="clear" w:color="auto" w:fill="ED771A" w:themeFill="accent2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rsid w:val="002D0988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ED771A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0988"/>
    <w:pPr>
      <w:pBdr>
        <w:bottom w:val="dotted" w:sz="8" w:space="10" w:color="ED771A" w:themeColor="accent2"/>
      </w:pBdr>
      <w:spacing w:before="200" w:after="900"/>
    </w:pPr>
    <w:rPr>
      <w:rFonts w:asciiTheme="majorHAnsi" w:eastAsiaTheme="majorEastAsia" w:hAnsiTheme="majorHAnsi" w:cstheme="majorBidi"/>
      <w:color w:val="793A09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D0988"/>
    <w:rPr>
      <w:rFonts w:asciiTheme="majorHAnsi" w:eastAsiaTheme="majorEastAsia" w:hAnsiTheme="majorHAnsi" w:cstheme="majorBidi"/>
      <w:i/>
      <w:iCs/>
      <w:color w:val="793A09" w:themeColor="accent2" w:themeShade="7F"/>
      <w:sz w:val="24"/>
      <w:szCs w:val="24"/>
    </w:rPr>
  </w:style>
  <w:style w:type="character" w:styleId="Strong">
    <w:name w:val="Strong"/>
    <w:uiPriority w:val="22"/>
    <w:qFormat/>
    <w:rsid w:val="002D0988"/>
    <w:rPr>
      <w:b/>
      <w:bCs/>
      <w:spacing w:val="0"/>
    </w:rPr>
  </w:style>
  <w:style w:type="character" w:styleId="Emphasis">
    <w:name w:val="Emphasis"/>
    <w:qFormat/>
    <w:rsid w:val="002D0988"/>
    <w:rPr>
      <w:rFonts w:asciiTheme="majorHAnsi" w:eastAsiaTheme="majorEastAsia" w:hAnsiTheme="majorHAnsi" w:cstheme="majorBidi"/>
      <w:b/>
      <w:bCs/>
      <w:i/>
      <w:iCs/>
      <w:color w:val="ED771A" w:themeColor="accent2"/>
      <w:bdr w:val="single" w:sz="18" w:space="0" w:color="FBE3D0" w:themeColor="accent2" w:themeTint="33"/>
      <w:shd w:val="clear" w:color="auto" w:fill="FBE3D0" w:themeFill="accent2" w:themeFillTint="33"/>
    </w:rPr>
  </w:style>
  <w:style w:type="paragraph" w:styleId="NoSpacing">
    <w:name w:val="No Spacing"/>
    <w:basedOn w:val="Normal"/>
    <w:link w:val="NoSpacingChar"/>
    <w:uiPriority w:val="1"/>
    <w:qFormat/>
    <w:rsid w:val="002D0988"/>
  </w:style>
  <w:style w:type="character" w:customStyle="1" w:styleId="NoSpacingChar">
    <w:name w:val="No Spacing Char"/>
    <w:basedOn w:val="DefaultParagraphFont"/>
    <w:link w:val="NoSpacing"/>
    <w:uiPriority w:val="1"/>
    <w:locked/>
    <w:rsid w:val="002D0988"/>
    <w:rPr>
      <w:i/>
      <w:iCs/>
      <w:sz w:val="20"/>
      <w:szCs w:val="20"/>
    </w:rPr>
  </w:style>
  <w:style w:type="paragraph" w:styleId="ListParagraph">
    <w:name w:val="List Paragraph"/>
    <w:basedOn w:val="Normal"/>
    <w:uiPriority w:val="34"/>
    <w:qFormat/>
    <w:rsid w:val="002D098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D0988"/>
    <w:rPr>
      <w:color w:val="B6580E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2D0988"/>
    <w:rPr>
      <w:color w:val="B6580E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0988"/>
    <w:pPr>
      <w:pBdr>
        <w:top w:val="dotted" w:sz="8" w:space="10" w:color="ED771A" w:themeColor="accent2"/>
        <w:bottom w:val="dotted" w:sz="8" w:space="10" w:color="ED771A" w:themeColor="accent2"/>
      </w:pBdr>
      <w:spacing w:line="300" w:lineRule="auto"/>
      <w:ind w:left="2160" w:right="2160"/>
    </w:pPr>
    <w:rPr>
      <w:rFonts w:asciiTheme="majorHAnsi" w:eastAsiaTheme="majorEastAsia" w:hAnsiTheme="majorHAnsi" w:cstheme="majorBidi"/>
      <w:b w:val="0"/>
      <w:bCs/>
      <w:color w:val="ED771A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0988"/>
    <w:rPr>
      <w:rFonts w:asciiTheme="majorHAnsi" w:eastAsiaTheme="majorEastAsia" w:hAnsiTheme="majorHAnsi" w:cstheme="majorBidi"/>
      <w:b/>
      <w:bCs/>
      <w:i/>
      <w:iCs/>
      <w:color w:val="ED771A" w:themeColor="accent2"/>
      <w:sz w:val="20"/>
      <w:szCs w:val="20"/>
    </w:rPr>
  </w:style>
  <w:style w:type="character" w:styleId="SubtleEmphasis">
    <w:name w:val="Subtle Emphasis"/>
    <w:uiPriority w:val="19"/>
    <w:qFormat/>
    <w:rsid w:val="002D0988"/>
    <w:rPr>
      <w:rFonts w:asciiTheme="majorHAnsi" w:eastAsiaTheme="majorEastAsia" w:hAnsiTheme="majorHAnsi" w:cstheme="majorBidi"/>
      <w:i/>
      <w:iCs/>
      <w:color w:val="ED771A" w:themeColor="accent2"/>
    </w:rPr>
  </w:style>
  <w:style w:type="character" w:styleId="IntenseEmphasis">
    <w:name w:val="Intense Emphasis"/>
    <w:uiPriority w:val="21"/>
    <w:qFormat/>
    <w:rsid w:val="002D0988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ED771A" w:themeColor="accent2"/>
      <w:shd w:val="clear" w:color="auto" w:fill="ED771A" w:themeFill="accent2"/>
      <w:vertAlign w:val="baseline"/>
    </w:rPr>
  </w:style>
  <w:style w:type="character" w:styleId="SubtleReference">
    <w:name w:val="Subtle Reference"/>
    <w:uiPriority w:val="31"/>
    <w:qFormat/>
    <w:rsid w:val="002D0988"/>
    <w:rPr>
      <w:i/>
      <w:iCs/>
      <w:smallCaps/>
      <w:color w:val="ED771A" w:themeColor="accent2"/>
      <w:u w:color="ED771A" w:themeColor="accent2"/>
    </w:rPr>
  </w:style>
  <w:style w:type="character" w:styleId="IntenseReference">
    <w:name w:val="Intense Reference"/>
    <w:uiPriority w:val="32"/>
    <w:qFormat/>
    <w:rsid w:val="002D0988"/>
    <w:rPr>
      <w:b/>
      <w:bCs/>
      <w:i/>
      <w:iCs/>
      <w:smallCaps/>
      <w:color w:val="ED771A" w:themeColor="accent2"/>
      <w:u w:color="ED771A" w:themeColor="accent2"/>
    </w:rPr>
  </w:style>
  <w:style w:type="character" w:styleId="BookTitle">
    <w:name w:val="Book Title"/>
    <w:uiPriority w:val="33"/>
    <w:qFormat/>
    <w:rsid w:val="002D0988"/>
    <w:rPr>
      <w:rFonts w:asciiTheme="majorHAnsi" w:eastAsiaTheme="majorEastAsia" w:hAnsiTheme="majorHAnsi" w:cstheme="majorBidi"/>
      <w:b/>
      <w:bCs/>
      <w:i/>
      <w:iCs/>
      <w:smallCaps/>
      <w:color w:val="B6580E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2D0988"/>
    <w:pPr>
      <w:outlineLvl w:val="9"/>
    </w:pPr>
  </w:style>
  <w:style w:type="paragraph" w:styleId="Header">
    <w:name w:val="header"/>
    <w:basedOn w:val="Normal"/>
    <w:next w:val="Normal"/>
    <w:link w:val="HeaderChar"/>
    <w:autoRedefine/>
    <w:rsid w:val="003308F8"/>
    <w:pPr>
      <w:tabs>
        <w:tab w:val="left" w:pos="8505"/>
      </w:tabs>
      <w:spacing w:before="300" w:after="720"/>
      <w:jc w:val="right"/>
    </w:pPr>
    <w:rPr>
      <w:iCs/>
      <w:smallCaps/>
      <w:color w:val="909090" w:themeColor="background2"/>
      <w:sz w:val="28"/>
    </w:rPr>
  </w:style>
  <w:style w:type="character" w:customStyle="1" w:styleId="HeaderChar">
    <w:name w:val="Header Char"/>
    <w:basedOn w:val="DefaultParagraphFont"/>
    <w:link w:val="Header"/>
    <w:semiHidden/>
    <w:rsid w:val="003308F8"/>
    <w:rPr>
      <w:rFonts w:ascii="Arial" w:eastAsia="Times New Roman" w:hAnsi="Arial" w:cs="Arial"/>
      <w:iCs/>
      <w:smallCaps/>
      <w:color w:val="909090" w:themeColor="background2"/>
      <w:sz w:val="28"/>
      <w:szCs w:val="16"/>
      <w:lang w:eastAsia="fr-FR" w:bidi="ar-SA"/>
    </w:rPr>
  </w:style>
  <w:style w:type="paragraph" w:styleId="Footer">
    <w:name w:val="footer"/>
    <w:basedOn w:val="Normal"/>
    <w:link w:val="FooterChar"/>
    <w:unhideWhenUsed/>
    <w:rsid w:val="00B45EA4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B45EA4"/>
    <w:rPr>
      <w:i/>
      <w:iCs/>
      <w:sz w:val="20"/>
      <w:szCs w:val="20"/>
    </w:rPr>
  </w:style>
  <w:style w:type="table" w:styleId="TableGrid">
    <w:name w:val="Table Grid"/>
    <w:basedOn w:val="TableNormal"/>
    <w:uiPriority w:val="59"/>
    <w:rsid w:val="00B45E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er">
    <w:name w:val="Table_Header"/>
    <w:basedOn w:val="Normal"/>
    <w:rsid w:val="003308F8"/>
    <w:pPr>
      <w:shd w:val="pct20" w:color="auto" w:fill="FFFFFF"/>
      <w:autoSpaceDE w:val="0"/>
      <w:autoSpaceDN w:val="0"/>
    </w:pPr>
    <w:rPr>
      <w:lang w:eastAsia="en-US"/>
    </w:rPr>
  </w:style>
  <w:style w:type="paragraph" w:styleId="BalloonText">
    <w:name w:val="Balloon Text"/>
    <w:basedOn w:val="Normal"/>
    <w:link w:val="BalloonTextChar"/>
    <w:semiHidden/>
    <w:unhideWhenUsed/>
    <w:rsid w:val="00C57E5C"/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7E5C"/>
    <w:rPr>
      <w:rFonts w:ascii="Tahoma" w:eastAsia="Times New Roman" w:hAnsi="Tahoma" w:cs="Tahoma"/>
      <w:sz w:val="16"/>
      <w:szCs w:val="16"/>
      <w:lang w:eastAsia="fr-FR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4C3902"/>
    <w:pPr>
      <w:spacing w:after="100"/>
    </w:pPr>
  </w:style>
  <w:style w:type="character" w:styleId="Hyperlink">
    <w:name w:val="Hyperlink"/>
    <w:uiPriority w:val="99"/>
    <w:rsid w:val="004C3902"/>
    <w:rPr>
      <w:color w:val="0000FF"/>
      <w:u w:val="single"/>
    </w:rPr>
  </w:style>
  <w:style w:type="paragraph" w:customStyle="1" w:styleId="Default">
    <w:name w:val="Default"/>
    <w:rsid w:val="00B231E6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bidi="ar-SA"/>
    </w:rPr>
  </w:style>
  <w:style w:type="paragraph" w:styleId="TOC2">
    <w:name w:val="toc 2"/>
    <w:basedOn w:val="Normal"/>
    <w:next w:val="Normal"/>
    <w:autoRedefine/>
    <w:uiPriority w:val="39"/>
    <w:unhideWhenUsed/>
    <w:rsid w:val="00164AD1"/>
    <w:pPr>
      <w:spacing w:after="100"/>
      <w:ind w:left="160"/>
    </w:pPr>
  </w:style>
  <w:style w:type="paragraph" w:styleId="TOC3">
    <w:name w:val="toc 3"/>
    <w:basedOn w:val="Normal"/>
    <w:next w:val="Normal"/>
    <w:autoRedefine/>
    <w:unhideWhenUsed/>
    <w:rsid w:val="00164AD1"/>
    <w:pPr>
      <w:spacing w:after="100"/>
      <w:ind w:left="320"/>
    </w:pPr>
  </w:style>
  <w:style w:type="paragraph" w:customStyle="1" w:styleId="List1Exp">
    <w:name w:val="List1_Exp"/>
    <w:basedOn w:val="Normal"/>
    <w:rsid w:val="00164AD1"/>
    <w:pPr>
      <w:keepLines/>
      <w:spacing w:before="20"/>
      <w:ind w:left="1080"/>
    </w:pPr>
    <w:rPr>
      <w:rFonts w:eastAsia="MS Mincho"/>
      <w:szCs w:val="21"/>
      <w:lang w:eastAsia="en-US"/>
    </w:rPr>
  </w:style>
  <w:style w:type="paragraph" w:customStyle="1" w:styleId="TableText">
    <w:name w:val="TableText"/>
    <w:basedOn w:val="Normal"/>
    <w:rsid w:val="00164AD1"/>
    <w:pPr>
      <w:keepLines/>
      <w:spacing w:before="40" w:after="40"/>
    </w:pPr>
    <w:rPr>
      <w:rFonts w:eastAsia="MS Mincho"/>
      <w:sz w:val="18"/>
      <w:lang w:eastAsia="en-US"/>
    </w:rPr>
  </w:style>
  <w:style w:type="paragraph" w:customStyle="1" w:styleId="TableHead">
    <w:name w:val="TableHead"/>
    <w:basedOn w:val="TableText"/>
    <w:rsid w:val="00164AD1"/>
    <w:pPr>
      <w:keepNext/>
      <w:spacing w:after="60"/>
    </w:pPr>
    <w:rPr>
      <w:rFonts w:ascii="Arial Bold" w:hAnsi="Arial Bold"/>
      <w:b w:val="0"/>
      <w:sz w:val="20"/>
    </w:rPr>
  </w:style>
  <w:style w:type="paragraph" w:customStyle="1" w:styleId="Title1">
    <w:name w:val="Title1"/>
    <w:basedOn w:val="Normal"/>
    <w:next w:val="Normal"/>
    <w:rsid w:val="00164AD1"/>
    <w:pPr>
      <w:spacing w:before="480"/>
      <w:ind w:left="1915" w:hanging="1915"/>
    </w:pPr>
    <w:rPr>
      <w:rFonts w:eastAsia="MS Mincho"/>
      <w:b w:val="0"/>
      <w:bCs/>
      <w:caps/>
      <w:spacing w:val="-4"/>
      <w:sz w:val="36"/>
      <w:szCs w:val="48"/>
      <w:lang w:eastAsia="ja-JP"/>
    </w:rPr>
  </w:style>
  <w:style w:type="paragraph" w:customStyle="1" w:styleId="Subtitle1">
    <w:name w:val="Subtitle1"/>
    <w:basedOn w:val="Normal"/>
    <w:next w:val="List1Exp"/>
    <w:rsid w:val="00164AD1"/>
    <w:pPr>
      <w:spacing w:before="40" w:line="280" w:lineRule="atLeast"/>
      <w:ind w:left="720"/>
      <w:outlineLvl w:val="1"/>
    </w:pPr>
    <w:rPr>
      <w:rFonts w:eastAsia="MS Mincho"/>
      <w:b w:val="0"/>
      <w:bCs/>
      <w:caps/>
      <w:spacing w:val="-4"/>
      <w:szCs w:val="32"/>
      <w:lang w:eastAsia="en-US"/>
    </w:rPr>
  </w:style>
  <w:style w:type="paragraph" w:customStyle="1" w:styleId="Normal1">
    <w:name w:val="Normal1"/>
    <w:basedOn w:val="Normal"/>
    <w:rsid w:val="00164AD1"/>
    <w:pPr>
      <w:ind w:left="720"/>
    </w:pPr>
    <w:rPr>
      <w:rFonts w:eastAsia="MS Mincho"/>
      <w:szCs w:val="24"/>
      <w:lang w:eastAsia="en-US"/>
    </w:rPr>
  </w:style>
  <w:style w:type="paragraph" w:customStyle="1" w:styleId="RevisionTitle1">
    <w:name w:val="RevisionTitle1"/>
    <w:basedOn w:val="Normal"/>
    <w:rsid w:val="00164AD1"/>
    <w:pPr>
      <w:pageBreakBefore/>
      <w:spacing w:before="400"/>
      <w:ind w:left="720"/>
    </w:pPr>
    <w:rPr>
      <w:rFonts w:ascii="Arial Bold" w:hAnsi="Arial Bold"/>
      <w:b w:val="0"/>
      <w:sz w:val="32"/>
      <w:szCs w:val="22"/>
      <w:lang w:eastAsia="en-US"/>
    </w:rPr>
  </w:style>
  <w:style w:type="paragraph" w:customStyle="1" w:styleId="Subhead">
    <w:name w:val="Subhead"/>
    <w:basedOn w:val="Normal"/>
    <w:rsid w:val="00164AD1"/>
    <w:pPr>
      <w:spacing w:before="60"/>
      <w:ind w:left="720"/>
    </w:pPr>
    <w:rPr>
      <w:rFonts w:eastAsia="MS Mincho"/>
      <w:b w:val="0"/>
      <w:szCs w:val="24"/>
      <w:lang w:eastAsia="en-US"/>
    </w:rPr>
  </w:style>
  <w:style w:type="paragraph" w:customStyle="1" w:styleId="Instructions">
    <w:name w:val="Instructions"/>
    <w:basedOn w:val="Normal"/>
    <w:next w:val="Normal"/>
    <w:link w:val="InstructionsChar"/>
    <w:rsid w:val="00164AD1"/>
    <w:pPr>
      <w:overflowPunct w:val="0"/>
      <w:autoSpaceDE w:val="0"/>
      <w:autoSpaceDN w:val="0"/>
      <w:adjustRightInd w:val="0"/>
      <w:ind w:left="720"/>
      <w:textAlignment w:val="baseline"/>
    </w:pPr>
    <w:rPr>
      <w:i/>
      <w:color w:val="FF0000"/>
      <w:lang w:val="en-CA" w:eastAsia="en-US"/>
    </w:rPr>
  </w:style>
  <w:style w:type="character" w:customStyle="1" w:styleId="InstructionsChar">
    <w:name w:val="Instructions Char"/>
    <w:link w:val="Instructions"/>
    <w:rsid w:val="00164AD1"/>
    <w:rPr>
      <w:rFonts w:ascii="Arial" w:eastAsia="Times New Roman" w:hAnsi="Arial" w:cs="Times New Roman"/>
      <w:i/>
      <w:color w:val="FF0000"/>
      <w:sz w:val="20"/>
      <w:szCs w:val="20"/>
      <w:lang w:val="en-CA" w:bidi="ar-SA"/>
    </w:rPr>
  </w:style>
  <w:style w:type="paragraph" w:customStyle="1" w:styleId="NormalNotesBulleted">
    <w:name w:val="Normal Notes Bulleted"/>
    <w:basedOn w:val="Normal"/>
    <w:rsid w:val="00164AD1"/>
    <w:pPr>
      <w:numPr>
        <w:numId w:val="1"/>
      </w:numPr>
    </w:pPr>
    <w:rPr>
      <w:rFonts w:ascii="Trebuchet MS" w:hAnsi="Trebuchet MS"/>
      <w:bCs/>
      <w:color w:val="000000"/>
      <w:szCs w:val="22"/>
      <w:lang w:eastAsia="en-US"/>
    </w:rPr>
  </w:style>
  <w:style w:type="paragraph" w:customStyle="1" w:styleId="Bullet1">
    <w:name w:val="Bullet1"/>
    <w:basedOn w:val="List1Exp"/>
    <w:rsid w:val="00D55179"/>
    <w:pPr>
      <w:tabs>
        <w:tab w:val="num" w:pos="360"/>
        <w:tab w:val="num" w:pos="720"/>
      </w:tabs>
      <w:ind w:hanging="360"/>
    </w:pPr>
  </w:style>
  <w:style w:type="paragraph" w:customStyle="1" w:styleId="Figure">
    <w:name w:val="Figure"/>
    <w:basedOn w:val="List1Exp"/>
    <w:next w:val="Caption"/>
    <w:rsid w:val="00D55179"/>
    <w:pPr>
      <w:keepNext/>
      <w:numPr>
        <w:numId w:val="3"/>
      </w:numPr>
      <w:tabs>
        <w:tab w:val="clear" w:pos="1560"/>
      </w:tabs>
      <w:ind w:left="720" w:firstLine="0"/>
    </w:pPr>
  </w:style>
  <w:style w:type="paragraph" w:customStyle="1" w:styleId="Number1">
    <w:name w:val="Number1"/>
    <w:basedOn w:val="Bullet1"/>
    <w:rsid w:val="00D55179"/>
    <w:pPr>
      <w:numPr>
        <w:numId w:val="4"/>
      </w:numPr>
      <w:spacing w:before="60"/>
    </w:pPr>
  </w:style>
  <w:style w:type="paragraph" w:customStyle="1" w:styleId="Bullet2">
    <w:name w:val="Bullet2"/>
    <w:basedOn w:val="Normal"/>
    <w:rsid w:val="00D55179"/>
    <w:pPr>
      <w:keepLines/>
      <w:numPr>
        <w:numId w:val="2"/>
      </w:numPr>
      <w:tabs>
        <w:tab w:val="num" w:pos="360"/>
      </w:tabs>
      <w:spacing w:before="60"/>
      <w:ind w:left="1800"/>
    </w:pPr>
    <w:rPr>
      <w:rFonts w:eastAsia="MS Mincho"/>
      <w:szCs w:val="21"/>
      <w:lang w:eastAsia="en-US"/>
    </w:rPr>
  </w:style>
  <w:style w:type="paragraph" w:customStyle="1" w:styleId="fpTableHeader">
    <w:name w:val="fpTableHeader"/>
    <w:basedOn w:val="TableText"/>
    <w:rsid w:val="00D55179"/>
    <w:pPr>
      <w:autoSpaceDE w:val="0"/>
      <w:autoSpaceDN w:val="0"/>
    </w:pPr>
    <w:rPr>
      <w:rFonts w:ascii="Arial Bold" w:eastAsia="Times New Roman" w:hAnsi="Arial Bold"/>
      <w:b w:val="0"/>
      <w:bCs/>
      <w:sz w:val="20"/>
    </w:rPr>
  </w:style>
  <w:style w:type="paragraph" w:customStyle="1" w:styleId="List2Exp">
    <w:name w:val="List2_Exp"/>
    <w:basedOn w:val="List1Exp"/>
    <w:rsid w:val="00D55179"/>
    <w:pPr>
      <w:ind w:left="1800"/>
    </w:pPr>
  </w:style>
  <w:style w:type="paragraph" w:styleId="BodyTextIndent3">
    <w:name w:val="Body Text Indent 3"/>
    <w:basedOn w:val="Normal"/>
    <w:link w:val="BodyTextIndent3Char"/>
    <w:rsid w:val="004E7445"/>
    <w:pPr>
      <w:ind w:left="720"/>
    </w:pPr>
    <w:rPr>
      <w:rFonts w:ascii="Trebuchet MS" w:hAnsi="Trebuchet MS"/>
      <w:szCs w:val="24"/>
      <w:lang w:eastAsia="en-US"/>
    </w:rPr>
  </w:style>
  <w:style w:type="character" w:customStyle="1" w:styleId="BodyTextIndent3Char">
    <w:name w:val="Body Text Indent 3 Char"/>
    <w:basedOn w:val="DefaultParagraphFont"/>
    <w:link w:val="BodyTextIndent3"/>
    <w:rsid w:val="004E7445"/>
    <w:rPr>
      <w:rFonts w:ascii="Trebuchet MS" w:eastAsia="Times New Roman" w:hAnsi="Trebuchet MS" w:cs="Times New Roman"/>
      <w:sz w:val="20"/>
      <w:szCs w:val="24"/>
      <w:lang w:bidi="ar-SA"/>
    </w:rPr>
  </w:style>
  <w:style w:type="paragraph" w:styleId="BodyTextIndent">
    <w:name w:val="Body Text Indent"/>
    <w:basedOn w:val="Normal"/>
    <w:link w:val="BodyTextIndentChar"/>
    <w:rsid w:val="004E7445"/>
    <w:pPr>
      <w:spacing w:before="60"/>
      <w:ind w:left="360"/>
    </w:pPr>
    <w:rPr>
      <w:rFonts w:eastAsia="MS Mincho"/>
      <w:szCs w:val="24"/>
      <w:lang w:eastAsia="en-US"/>
    </w:rPr>
  </w:style>
  <w:style w:type="character" w:customStyle="1" w:styleId="BodyTextIndentChar">
    <w:name w:val="Body Text Indent Char"/>
    <w:basedOn w:val="DefaultParagraphFont"/>
    <w:link w:val="BodyTextIndent"/>
    <w:rsid w:val="004E7445"/>
    <w:rPr>
      <w:rFonts w:ascii="Arial" w:eastAsia="MS Mincho" w:hAnsi="Arial" w:cs="Times New Roman"/>
      <w:sz w:val="20"/>
      <w:szCs w:val="24"/>
      <w:lang w:bidi="ar-SA"/>
    </w:rPr>
  </w:style>
  <w:style w:type="paragraph" w:styleId="NormalWeb">
    <w:name w:val="Normal (Web)"/>
    <w:basedOn w:val="Normal"/>
    <w:uiPriority w:val="99"/>
    <w:unhideWhenUsed/>
    <w:rsid w:val="004E7445"/>
    <w:pPr>
      <w:spacing w:before="100" w:beforeAutospacing="1" w:after="100" w:afterAutospacing="1"/>
    </w:pPr>
    <w:rPr>
      <w:rFonts w:eastAsiaTheme="minorEastAsia"/>
      <w:sz w:val="24"/>
      <w:szCs w:val="24"/>
      <w:lang w:eastAsia="en-US"/>
    </w:rPr>
  </w:style>
  <w:style w:type="character" w:styleId="CommentReference">
    <w:name w:val="annotation reference"/>
    <w:semiHidden/>
    <w:rsid w:val="002F046F"/>
    <w:rPr>
      <w:rFonts w:ascii="Trebuchet MS" w:hAnsi="Trebuchet MS"/>
      <w:sz w:val="16"/>
    </w:rPr>
  </w:style>
  <w:style w:type="paragraph" w:styleId="CommentText">
    <w:name w:val="annotation text"/>
    <w:basedOn w:val="Normal"/>
    <w:link w:val="CommentTextChar"/>
    <w:semiHidden/>
    <w:rsid w:val="002F046F"/>
    <w:pPr>
      <w:spacing w:before="60"/>
      <w:ind w:left="720"/>
    </w:pPr>
    <w:rPr>
      <w:rFonts w:ascii="Trebuchet MS" w:eastAsia="MS Mincho" w:hAnsi="Trebuchet MS"/>
      <w:lang w:eastAsia="en-US"/>
    </w:rPr>
  </w:style>
  <w:style w:type="character" w:customStyle="1" w:styleId="CommentTextChar">
    <w:name w:val="Comment Text Char"/>
    <w:basedOn w:val="DefaultParagraphFont"/>
    <w:link w:val="CommentText"/>
    <w:semiHidden/>
    <w:rsid w:val="002F046F"/>
    <w:rPr>
      <w:rFonts w:ascii="Trebuchet MS" w:eastAsia="MS Mincho" w:hAnsi="Trebuchet MS" w:cs="Times New Roman"/>
      <w:sz w:val="20"/>
      <w:szCs w:val="20"/>
      <w:lang w:bidi="ar-SA"/>
    </w:rPr>
  </w:style>
  <w:style w:type="character" w:styleId="EndnoteReference">
    <w:name w:val="endnote reference"/>
    <w:semiHidden/>
    <w:rsid w:val="002F046F"/>
    <w:rPr>
      <w:vertAlign w:val="superscript"/>
    </w:rPr>
  </w:style>
  <w:style w:type="paragraph" w:styleId="EndnoteText">
    <w:name w:val="endnote text"/>
    <w:basedOn w:val="Normal"/>
    <w:link w:val="EndnoteTextChar"/>
    <w:semiHidden/>
    <w:rsid w:val="002F046F"/>
    <w:pPr>
      <w:spacing w:before="220"/>
      <w:ind w:left="720"/>
    </w:pPr>
    <w:rPr>
      <w:rFonts w:eastAsia="MS Mincho"/>
      <w:szCs w:val="24"/>
      <w:lang w:eastAsia="en-US"/>
    </w:rPr>
  </w:style>
  <w:style w:type="character" w:customStyle="1" w:styleId="EndnoteTextChar">
    <w:name w:val="Endnote Text Char"/>
    <w:basedOn w:val="DefaultParagraphFont"/>
    <w:link w:val="EndnoteText"/>
    <w:semiHidden/>
    <w:rsid w:val="002F046F"/>
    <w:rPr>
      <w:rFonts w:ascii="Arial" w:eastAsia="MS Mincho" w:hAnsi="Arial" w:cs="Times New Roman"/>
      <w:sz w:val="20"/>
      <w:szCs w:val="24"/>
      <w:lang w:bidi="ar-SA"/>
    </w:rPr>
  </w:style>
  <w:style w:type="character" w:styleId="FootnoteReference">
    <w:name w:val="footnote reference"/>
    <w:basedOn w:val="DefaultParagraphFont"/>
    <w:semiHidden/>
    <w:rsid w:val="002F046F"/>
  </w:style>
  <w:style w:type="paragraph" w:styleId="FootnoteText">
    <w:name w:val="footnote text"/>
    <w:basedOn w:val="Normal"/>
    <w:link w:val="FootnoteTextChar"/>
    <w:semiHidden/>
    <w:rsid w:val="002F046F"/>
    <w:pPr>
      <w:spacing w:before="60" w:line="240" w:lineRule="exact"/>
      <w:ind w:left="120" w:hanging="120"/>
    </w:pPr>
    <w:rPr>
      <w:rFonts w:eastAsia="MS Mincho"/>
      <w:szCs w:val="24"/>
      <w:lang w:eastAsia="en-US"/>
    </w:rPr>
  </w:style>
  <w:style w:type="character" w:customStyle="1" w:styleId="FootnoteTextChar">
    <w:name w:val="Footnote Text Char"/>
    <w:basedOn w:val="DefaultParagraphFont"/>
    <w:link w:val="FootnoteText"/>
    <w:semiHidden/>
    <w:rsid w:val="002F046F"/>
    <w:rPr>
      <w:rFonts w:ascii="Arial" w:eastAsia="MS Mincho" w:hAnsi="Arial" w:cs="Times New Roman"/>
      <w:sz w:val="20"/>
      <w:szCs w:val="24"/>
      <w:lang w:bidi="ar-SA"/>
    </w:rPr>
  </w:style>
  <w:style w:type="paragraph" w:styleId="Index1">
    <w:name w:val="index 1"/>
    <w:basedOn w:val="Normal"/>
    <w:autoRedefine/>
    <w:semiHidden/>
    <w:rsid w:val="002F046F"/>
    <w:pPr>
      <w:spacing w:before="60" w:line="180" w:lineRule="atLeast"/>
      <w:ind w:left="240" w:hanging="240"/>
    </w:pPr>
    <w:rPr>
      <w:rFonts w:ascii="Verdana" w:eastAsia="MS Mincho" w:hAnsi="Verdana"/>
      <w:sz w:val="18"/>
      <w:szCs w:val="18"/>
      <w:lang w:eastAsia="en-US"/>
    </w:rPr>
  </w:style>
  <w:style w:type="paragraph" w:styleId="Index2">
    <w:name w:val="index 2"/>
    <w:basedOn w:val="Index1"/>
    <w:autoRedefine/>
    <w:semiHidden/>
    <w:rsid w:val="002F046F"/>
    <w:pPr>
      <w:ind w:left="480"/>
    </w:pPr>
  </w:style>
  <w:style w:type="paragraph" w:styleId="IndexHeading">
    <w:name w:val="index heading"/>
    <w:basedOn w:val="Normal"/>
    <w:next w:val="Index1"/>
    <w:semiHidden/>
    <w:rsid w:val="002F046F"/>
    <w:pPr>
      <w:spacing w:before="60"/>
      <w:ind w:left="720"/>
    </w:pPr>
    <w:rPr>
      <w:rFonts w:eastAsia="MS Mincho"/>
      <w:noProof/>
      <w:szCs w:val="24"/>
      <w:lang w:eastAsia="en-US"/>
    </w:rPr>
  </w:style>
  <w:style w:type="paragraph" w:customStyle="1" w:styleId="Number2">
    <w:name w:val="Number2"/>
    <w:rsid w:val="002F046F"/>
    <w:pPr>
      <w:keepLines/>
      <w:numPr>
        <w:numId w:val="5"/>
      </w:numPr>
      <w:spacing w:before="60" w:after="0" w:line="240" w:lineRule="auto"/>
    </w:pPr>
    <w:rPr>
      <w:rFonts w:ascii="Arial" w:eastAsia="MS Mincho" w:hAnsi="Arial" w:cs="Times New Roman"/>
      <w:sz w:val="20"/>
      <w:szCs w:val="24"/>
      <w:lang w:eastAsia="ja-JP" w:bidi="ar-SA"/>
    </w:rPr>
  </w:style>
  <w:style w:type="paragraph" w:customStyle="1" w:styleId="Logo">
    <w:name w:val="Logo"/>
    <w:basedOn w:val="Normal"/>
    <w:next w:val="Normal"/>
    <w:rsid w:val="002F046F"/>
    <w:pPr>
      <w:spacing w:before="60"/>
    </w:pPr>
    <w:rPr>
      <w:rFonts w:eastAsia="MS Mincho"/>
      <w:lang w:eastAsia="en-US"/>
    </w:rPr>
  </w:style>
  <w:style w:type="paragraph" w:customStyle="1" w:styleId="TableTitle">
    <w:name w:val="TableTitle"/>
    <w:basedOn w:val="Caption"/>
    <w:next w:val="TableText"/>
    <w:rsid w:val="002F046F"/>
    <w:pPr>
      <w:keepNext/>
      <w:keepLines/>
      <w:tabs>
        <w:tab w:val="left" w:pos="2640"/>
      </w:tabs>
      <w:spacing w:before="240"/>
      <w:ind w:left="2160" w:hanging="1440"/>
    </w:pPr>
    <w:rPr>
      <w:rFonts w:eastAsia="MS Mincho"/>
      <w:bCs w:val="0"/>
      <w:sz w:val="22"/>
      <w:szCs w:val="22"/>
      <w:lang w:eastAsia="en-US"/>
    </w:rPr>
  </w:style>
  <w:style w:type="paragraph" w:styleId="TOC4">
    <w:name w:val="toc 4"/>
    <w:basedOn w:val="TOC3"/>
    <w:next w:val="Normal"/>
    <w:autoRedefine/>
    <w:semiHidden/>
    <w:rsid w:val="002F046F"/>
    <w:pPr>
      <w:tabs>
        <w:tab w:val="right" w:leader="dot" w:pos="9600"/>
      </w:tabs>
      <w:spacing w:after="0" w:line="240" w:lineRule="atLeast"/>
      <w:ind w:left="1920" w:hanging="480"/>
    </w:pPr>
    <w:rPr>
      <w:rFonts w:ascii="Tahoma" w:eastAsia="MS Mincho" w:hAnsi="Tahoma"/>
      <w:noProof/>
      <w:sz w:val="24"/>
      <w:szCs w:val="24"/>
      <w:lang w:eastAsia="en-US"/>
    </w:rPr>
  </w:style>
  <w:style w:type="paragraph" w:styleId="TOC5">
    <w:name w:val="toc 5"/>
    <w:basedOn w:val="TOC4"/>
    <w:next w:val="Normal"/>
    <w:autoRedefine/>
    <w:semiHidden/>
    <w:rsid w:val="002F046F"/>
    <w:pPr>
      <w:ind w:left="2400"/>
    </w:pPr>
  </w:style>
  <w:style w:type="paragraph" w:styleId="TOC6">
    <w:name w:val="toc 6"/>
    <w:basedOn w:val="Normal"/>
    <w:next w:val="Normal"/>
    <w:autoRedefine/>
    <w:semiHidden/>
    <w:rsid w:val="002F046F"/>
    <w:pPr>
      <w:spacing w:before="60"/>
      <w:ind w:left="1200"/>
    </w:pPr>
    <w:rPr>
      <w:rFonts w:eastAsia="MS Mincho"/>
      <w:szCs w:val="24"/>
      <w:lang w:eastAsia="en-US"/>
    </w:rPr>
  </w:style>
  <w:style w:type="paragraph" w:styleId="TOC7">
    <w:name w:val="toc 7"/>
    <w:basedOn w:val="Normal"/>
    <w:next w:val="Normal"/>
    <w:autoRedefine/>
    <w:semiHidden/>
    <w:rsid w:val="002F046F"/>
    <w:pPr>
      <w:spacing w:before="60"/>
      <w:ind w:left="1440"/>
    </w:pPr>
    <w:rPr>
      <w:rFonts w:eastAsia="MS Mincho"/>
      <w:szCs w:val="24"/>
      <w:lang w:eastAsia="en-US"/>
    </w:rPr>
  </w:style>
  <w:style w:type="paragraph" w:styleId="TOC8">
    <w:name w:val="toc 8"/>
    <w:basedOn w:val="Normal"/>
    <w:next w:val="Normal"/>
    <w:autoRedefine/>
    <w:semiHidden/>
    <w:rsid w:val="002F046F"/>
    <w:pPr>
      <w:spacing w:before="60"/>
      <w:ind w:left="1680"/>
    </w:pPr>
    <w:rPr>
      <w:rFonts w:eastAsia="MS Mincho"/>
      <w:szCs w:val="24"/>
      <w:lang w:eastAsia="en-US"/>
    </w:rPr>
  </w:style>
  <w:style w:type="paragraph" w:styleId="TOC9">
    <w:name w:val="toc 9"/>
    <w:basedOn w:val="Normal"/>
    <w:next w:val="Normal"/>
    <w:autoRedefine/>
    <w:semiHidden/>
    <w:rsid w:val="002F046F"/>
    <w:pPr>
      <w:spacing w:before="60"/>
      <w:ind w:left="1920"/>
    </w:pPr>
    <w:rPr>
      <w:rFonts w:eastAsia="MS Mincho"/>
      <w:szCs w:val="24"/>
      <w:lang w:eastAsia="en-US"/>
    </w:rPr>
  </w:style>
  <w:style w:type="paragraph" w:customStyle="1" w:styleId="a1Anchor1">
    <w:name w:val="a1Anchor1"/>
    <w:basedOn w:val="Figure"/>
    <w:next w:val="Normal"/>
    <w:rsid w:val="002F046F"/>
    <w:pPr>
      <w:keepNext w:val="0"/>
      <w:numPr>
        <w:numId w:val="0"/>
      </w:numPr>
      <w:spacing w:before="120"/>
      <w:ind w:left="1560"/>
    </w:pPr>
  </w:style>
  <w:style w:type="paragraph" w:customStyle="1" w:styleId="a2Anchor2">
    <w:name w:val="a2Anchor2"/>
    <w:basedOn w:val="a1Anchor1"/>
    <w:next w:val="Normal"/>
    <w:rsid w:val="002F046F"/>
    <w:pPr>
      <w:spacing w:before="100"/>
      <w:ind w:left="1920"/>
    </w:pPr>
  </w:style>
  <w:style w:type="character" w:styleId="PageNumber">
    <w:name w:val="page number"/>
    <w:rsid w:val="002F046F"/>
    <w:rPr>
      <w:rFonts w:ascii="Verdana" w:hAnsi="Verdana"/>
      <w:b/>
      <w:sz w:val="18"/>
      <w:szCs w:val="18"/>
    </w:rPr>
  </w:style>
  <w:style w:type="table" w:customStyle="1" w:styleId="TableAlign">
    <w:name w:val="TableAlign"/>
    <w:basedOn w:val="TableNormal"/>
    <w:rsid w:val="002F046F"/>
    <w:pPr>
      <w:spacing w:after="0" w:line="240" w:lineRule="auto"/>
    </w:pPr>
    <w:rPr>
      <w:rFonts w:ascii="Verdana" w:eastAsia="Times New Roman" w:hAnsi="Verdana" w:cs="Times New Roman"/>
      <w:sz w:val="16"/>
      <w:szCs w:val="20"/>
      <w:lang w:val="en-IN" w:eastAsia="en-IN" w:bidi="ar-SA"/>
    </w:rPr>
    <w:tblPr>
      <w:tblInd w:w="864" w:type="dxa"/>
      <w:tblBorders>
        <w:top w:val="single" w:sz="12" w:space="0" w:color="auto"/>
        <w:left w:val="single" w:sz="4" w:space="0" w:color="auto"/>
        <w:bottom w:val="single" w:sz="12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cantSplit/>
    </w:trPr>
    <w:tblStylePr w:type="firstRow">
      <w:tblPr/>
      <w:tcPr>
        <w:tcBorders>
          <w:top w:val="single" w:sz="12" w:space="0" w:color="auto"/>
          <w:left w:val="single" w:sz="6" w:space="0" w:color="auto"/>
          <w:bottom w:val="single" w:sz="12" w:space="0" w:color="auto"/>
          <w:right w:val="single" w:sz="6" w:space="0" w:color="auto"/>
          <w:insideH w:val="nil"/>
          <w:insideV w:val="single" w:sz="6" w:space="0" w:color="auto"/>
          <w:tl2br w:val="nil"/>
          <w:tr2bl w:val="nil"/>
        </w:tcBorders>
        <w:shd w:val="pct10" w:color="auto" w:fill="auto"/>
      </w:tcPr>
    </w:tblStylePr>
  </w:style>
  <w:style w:type="paragraph" w:customStyle="1" w:styleId="FigureTitle">
    <w:name w:val="FigureTitle"/>
    <w:basedOn w:val="Caption"/>
    <w:next w:val="Figure"/>
    <w:rsid w:val="002F046F"/>
    <w:pPr>
      <w:keepNext/>
      <w:keepLines/>
      <w:spacing w:before="240"/>
      <w:ind w:left="2160" w:hanging="1440"/>
    </w:pPr>
    <w:rPr>
      <w:rFonts w:eastAsia="MS Mincho"/>
      <w:bCs w:val="0"/>
      <w:sz w:val="22"/>
      <w:szCs w:val="22"/>
      <w:lang w:eastAsia="en-US"/>
    </w:rPr>
  </w:style>
  <w:style w:type="paragraph" w:customStyle="1" w:styleId="Caption1">
    <w:name w:val="Caption1"/>
    <w:basedOn w:val="Normal"/>
    <w:next w:val="Heading1"/>
    <w:rsid w:val="002F046F"/>
    <w:pPr>
      <w:spacing w:before="400"/>
      <w:ind w:left="720"/>
    </w:pPr>
    <w:rPr>
      <w:rFonts w:ascii="Arial Bold" w:hAnsi="Arial Bold"/>
      <w:b w:val="0"/>
      <w:szCs w:val="22"/>
      <w:lang w:eastAsia="en-US"/>
    </w:rPr>
  </w:style>
  <w:style w:type="paragraph" w:customStyle="1" w:styleId="FooterLine2">
    <w:name w:val="FooterLine2"/>
    <w:basedOn w:val="Footer"/>
    <w:rsid w:val="002F046F"/>
    <w:pPr>
      <w:tabs>
        <w:tab w:val="clear" w:pos="4536"/>
        <w:tab w:val="clear" w:pos="9072"/>
        <w:tab w:val="center" w:pos="4800"/>
        <w:tab w:val="right" w:pos="9600"/>
      </w:tabs>
      <w:spacing w:before="20" w:after="20"/>
    </w:pPr>
    <w:rPr>
      <w:rFonts w:ascii="Arial Bold" w:eastAsia="MS Mincho" w:hAnsi="Arial Bold"/>
      <w:b w:val="0"/>
      <w:sz w:val="18"/>
      <w:szCs w:val="18"/>
      <w:lang w:eastAsia="en-US"/>
    </w:rPr>
  </w:style>
  <w:style w:type="paragraph" w:customStyle="1" w:styleId="SubheadExp">
    <w:name w:val="Subhead_Exp"/>
    <w:basedOn w:val="Normal"/>
    <w:rsid w:val="002F046F"/>
    <w:pPr>
      <w:spacing w:before="60"/>
      <w:ind w:left="1080"/>
    </w:pPr>
    <w:rPr>
      <w:rFonts w:eastAsia="MS Mincho"/>
      <w:szCs w:val="24"/>
      <w:lang w:eastAsia="en-US"/>
    </w:rPr>
  </w:style>
  <w:style w:type="paragraph" w:styleId="BodyText">
    <w:name w:val="Body Text"/>
    <w:basedOn w:val="Normal"/>
    <w:link w:val="BodyTextChar"/>
    <w:rsid w:val="002F046F"/>
    <w:rPr>
      <w:rFonts w:ascii="Trebuchet MS" w:hAnsi="Trebuchet MS"/>
      <w:color w:val="000000"/>
      <w:lang w:eastAsia="ko-KR" w:bidi="hi-IN"/>
    </w:rPr>
  </w:style>
  <w:style w:type="character" w:customStyle="1" w:styleId="BodyTextChar">
    <w:name w:val="Body Text Char"/>
    <w:basedOn w:val="DefaultParagraphFont"/>
    <w:link w:val="BodyText"/>
    <w:rsid w:val="002F046F"/>
    <w:rPr>
      <w:rFonts w:ascii="Trebuchet MS" w:eastAsia="Times New Roman" w:hAnsi="Trebuchet MS" w:cs="Times New Roman"/>
      <w:color w:val="000000"/>
      <w:sz w:val="20"/>
      <w:szCs w:val="20"/>
      <w:lang w:eastAsia="ko-KR" w:bidi="hi-IN"/>
    </w:rPr>
  </w:style>
  <w:style w:type="paragraph" w:styleId="BlockText">
    <w:name w:val="Block Text"/>
    <w:basedOn w:val="Normal"/>
    <w:rsid w:val="002F046F"/>
    <w:pPr>
      <w:spacing w:before="60" w:after="60"/>
      <w:ind w:left="540" w:right="1102"/>
    </w:pPr>
    <w:rPr>
      <w:lang w:eastAsia="en-US"/>
    </w:rPr>
  </w:style>
  <w:style w:type="paragraph" w:customStyle="1" w:styleId="cqapm00lm00">
    <w:name w:val="cqa_pm00lm00"/>
    <w:basedOn w:val="Normal"/>
    <w:rsid w:val="002F046F"/>
    <w:pPr>
      <w:tabs>
        <w:tab w:val="left" w:pos="720"/>
        <w:tab w:val="left" w:pos="1584"/>
        <w:tab w:val="left" w:pos="2736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pacing w:line="180" w:lineRule="atLeast"/>
    </w:pPr>
    <w:rPr>
      <w:rFonts w:ascii="Trebuchet MS" w:hAnsi="Trebuchet MS"/>
      <w:sz w:val="24"/>
      <w:lang w:eastAsia="ko-KR" w:bidi="hi-IN"/>
    </w:rPr>
  </w:style>
  <w:style w:type="paragraph" w:styleId="BodyTextIndent2">
    <w:name w:val="Body Text Indent 2"/>
    <w:basedOn w:val="Normal"/>
    <w:link w:val="BodyTextIndent2Char"/>
    <w:rsid w:val="002F046F"/>
    <w:pPr>
      <w:spacing w:before="60" w:line="480" w:lineRule="auto"/>
      <w:ind w:left="360"/>
    </w:pPr>
    <w:rPr>
      <w:rFonts w:eastAsia="MS Mincho"/>
      <w:szCs w:val="24"/>
      <w:lang w:eastAsia="en-US"/>
    </w:rPr>
  </w:style>
  <w:style w:type="character" w:customStyle="1" w:styleId="BodyTextIndent2Char">
    <w:name w:val="Body Text Indent 2 Char"/>
    <w:basedOn w:val="DefaultParagraphFont"/>
    <w:link w:val="BodyTextIndent2"/>
    <w:rsid w:val="002F046F"/>
    <w:rPr>
      <w:rFonts w:ascii="Arial" w:eastAsia="MS Mincho" w:hAnsi="Arial" w:cs="Times New Roman"/>
      <w:sz w:val="20"/>
      <w:szCs w:val="24"/>
      <w:lang w:bidi="ar-SA"/>
    </w:rPr>
  </w:style>
  <w:style w:type="paragraph" w:customStyle="1" w:styleId="cqapm06lm06">
    <w:name w:val="cqa_pm06lm06"/>
    <w:basedOn w:val="Normal"/>
    <w:rsid w:val="002F046F"/>
    <w:pPr>
      <w:tabs>
        <w:tab w:val="left" w:pos="720"/>
        <w:tab w:val="left" w:pos="1584"/>
        <w:tab w:val="left" w:pos="2736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pacing w:line="160" w:lineRule="atLeast"/>
    </w:pPr>
    <w:rPr>
      <w:rFonts w:ascii="Trebuchet MS" w:hAnsi="Trebuchet MS"/>
      <w:sz w:val="24"/>
      <w:lang w:eastAsia="ko-KR" w:bidi="hi-IN"/>
    </w:rPr>
  </w:style>
  <w:style w:type="paragraph" w:customStyle="1" w:styleId="NormalBold">
    <w:name w:val="Normal Bold"/>
    <w:basedOn w:val="Normal"/>
    <w:rsid w:val="002F046F"/>
    <w:rPr>
      <w:rFonts w:ascii="Trebuchet MS" w:hAnsi="Trebuchet MS"/>
      <w:b w:val="0"/>
      <w:color w:val="000080"/>
      <w:szCs w:val="24"/>
      <w:lang w:eastAsia="en-US"/>
    </w:rPr>
  </w:style>
  <w:style w:type="paragraph" w:styleId="BodyText2">
    <w:name w:val="Body Text 2"/>
    <w:basedOn w:val="Normal"/>
    <w:link w:val="BodyText2Char"/>
    <w:rsid w:val="002F046F"/>
    <w:pPr>
      <w:spacing w:before="60" w:line="480" w:lineRule="auto"/>
      <w:ind w:left="720"/>
    </w:pPr>
    <w:rPr>
      <w:rFonts w:eastAsia="MS Mincho"/>
      <w:szCs w:val="24"/>
      <w:lang w:eastAsia="en-US"/>
    </w:rPr>
  </w:style>
  <w:style w:type="character" w:customStyle="1" w:styleId="BodyText2Char">
    <w:name w:val="Body Text 2 Char"/>
    <w:basedOn w:val="DefaultParagraphFont"/>
    <w:link w:val="BodyText2"/>
    <w:rsid w:val="002F046F"/>
    <w:rPr>
      <w:rFonts w:ascii="Arial" w:eastAsia="MS Mincho" w:hAnsi="Arial" w:cs="Times New Roman"/>
      <w:sz w:val="20"/>
      <w:szCs w:val="24"/>
      <w:lang w:bidi="ar-SA"/>
    </w:rPr>
  </w:style>
  <w:style w:type="paragraph" w:styleId="CommentSubject">
    <w:name w:val="annotation subject"/>
    <w:basedOn w:val="CommentText"/>
    <w:next w:val="CommentText"/>
    <w:link w:val="CommentSubjectChar"/>
    <w:rsid w:val="002F046F"/>
    <w:pPr>
      <w:spacing w:before="0"/>
      <w:ind w:left="0"/>
    </w:pPr>
    <w:rPr>
      <w:rFonts w:eastAsia="Times New Roman"/>
      <w:b w:val="0"/>
      <w:bCs/>
      <w:lang w:val="x-none" w:eastAsia="x-none"/>
    </w:rPr>
  </w:style>
  <w:style w:type="character" w:customStyle="1" w:styleId="CommentSubjectChar">
    <w:name w:val="Comment Subject Char"/>
    <w:basedOn w:val="CommentTextChar"/>
    <w:link w:val="CommentSubject"/>
    <w:rsid w:val="002F046F"/>
    <w:rPr>
      <w:rFonts w:ascii="Trebuchet MS" w:eastAsia="Times New Roman" w:hAnsi="Trebuchet MS" w:cs="Times New Roman"/>
      <w:b/>
      <w:bCs/>
      <w:sz w:val="20"/>
      <w:szCs w:val="20"/>
      <w:lang w:val="x-none" w:eastAsia="x-none" w:bidi="ar-SA"/>
    </w:rPr>
  </w:style>
  <w:style w:type="paragraph" w:styleId="BodyText3">
    <w:name w:val="Body Text 3"/>
    <w:basedOn w:val="Normal"/>
    <w:link w:val="BodyText3Char"/>
    <w:unhideWhenUsed/>
    <w:rsid w:val="009F5790"/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F5790"/>
    <w:rPr>
      <w:rFonts w:ascii="Arial" w:eastAsia="Times New Roman" w:hAnsi="Arial" w:cs="Arial"/>
      <w:sz w:val="16"/>
      <w:szCs w:val="16"/>
      <w:lang w:eastAsia="fr-FR" w:bidi="ar-SA"/>
    </w:rPr>
  </w:style>
  <w:style w:type="paragraph" w:customStyle="1" w:styleId="infoblue">
    <w:name w:val="infoblue"/>
    <w:basedOn w:val="Normal"/>
    <w:rsid w:val="009F5790"/>
    <w:pPr>
      <w:spacing w:line="240" w:lineRule="atLeast"/>
    </w:pPr>
    <w:rPr>
      <w:rFonts w:ascii="Trebuchet MS" w:hAnsi="Trebuchet MS"/>
      <w:i/>
      <w:iCs/>
      <w:color w:val="0000FF"/>
      <w:lang w:val="en-GB" w:eastAsia="en-US"/>
    </w:rPr>
  </w:style>
  <w:style w:type="paragraph" w:customStyle="1" w:styleId="PageTitle">
    <w:name w:val="Page Title"/>
    <w:basedOn w:val="Normal"/>
    <w:next w:val="Title"/>
    <w:rsid w:val="009F5790"/>
    <w:rPr>
      <w:rFonts w:ascii="Trebuchet MS" w:hAnsi="Trebuchet MS"/>
      <w:sz w:val="36"/>
      <w:szCs w:val="36"/>
      <w:lang w:val="en-GB" w:eastAsia="en-US"/>
    </w:rPr>
  </w:style>
  <w:style w:type="character" w:customStyle="1" w:styleId="ftextindentedl1">
    <w:name w:val="f_textindentedl1"/>
    <w:rsid w:val="009F5790"/>
    <w:rPr>
      <w:color w:val="000000"/>
    </w:rPr>
  </w:style>
  <w:style w:type="character" w:customStyle="1" w:styleId="ftipornoteinnumlist">
    <w:name w:val="f_tipornoteinnumlist"/>
    <w:rsid w:val="009F5790"/>
    <w:rPr>
      <w:i/>
      <w:iCs/>
      <w:color w:val="000000"/>
    </w:rPr>
  </w:style>
  <w:style w:type="paragraph" w:customStyle="1" w:styleId="StyleHeading1H1Mainheading1Heading1Heading10Head1h1Sec">
    <w:name w:val="Style Heading 1H1Main heading1 Heading 1Heading 10Head1h1Sec..."/>
    <w:basedOn w:val="Heading1"/>
    <w:link w:val="StyleHeading1H1Mainheading1Heading1Heading10Head1h1SecChar"/>
    <w:autoRedefine/>
    <w:rsid w:val="00005D4D"/>
    <w:pPr>
      <w:keepNext/>
      <w:spacing w:before="240" w:after="240" w:line="288" w:lineRule="auto"/>
      <w:ind w:left="540"/>
    </w:pPr>
    <w:rPr>
      <w:rFonts w:ascii="Arial" w:eastAsia="MS Mincho" w:hAnsi="Arial" w:cs="Arial"/>
      <w:smallCaps/>
      <w:kern w:val="32"/>
      <w:szCs w:val="32"/>
    </w:rPr>
  </w:style>
  <w:style w:type="character" w:customStyle="1" w:styleId="StyleHeading1H1Mainheading1Heading1Heading10Head1h1SecChar">
    <w:name w:val="Style Heading 1H1Main heading1 Heading 1Heading 10Head1h1Sec... Char"/>
    <w:basedOn w:val="Heading1Char"/>
    <w:link w:val="StyleHeading1H1Mainheading1Heading1Heading10Head1h1Sec"/>
    <w:rsid w:val="00005D4D"/>
    <w:rPr>
      <w:rFonts w:ascii="Arial" w:eastAsia="MS Mincho" w:hAnsi="Arial" w:cs="Arial"/>
      <w:b/>
      <w:bCs/>
      <w:smallCaps/>
      <w:color w:val="ED771A" w:themeColor="accent2"/>
      <w:kern w:val="32"/>
      <w:sz w:val="24"/>
      <w:szCs w:val="32"/>
      <w:lang w:eastAsia="fr-FR" w:bidi="ar-SA"/>
    </w:rPr>
  </w:style>
  <w:style w:type="paragraph" w:customStyle="1" w:styleId="StyleHeading2Sub-headingH2ChapterNumberAppendixLetterchnh">
    <w:name w:val="Style Heading 2Sub-headingH2Chapter Number/Appendix Letterchnh..."/>
    <w:basedOn w:val="Heading2"/>
    <w:autoRedefine/>
    <w:rsid w:val="00613087"/>
    <w:pPr>
      <w:keepNext/>
      <w:spacing w:before="240" w:after="60" w:line="240" w:lineRule="auto"/>
      <w:ind w:left="1068"/>
      <w:contextualSpacing w:val="0"/>
    </w:pPr>
    <w:rPr>
      <w:rFonts w:ascii="Arial" w:eastAsia="Times New Roman" w:hAnsi="Arial" w:cs="Arial"/>
      <w:iCs/>
      <w:smallCaps/>
      <w:sz w:val="28"/>
      <w:szCs w:val="24"/>
      <w:lang w:val="en-GB" w:eastAsia="en-US"/>
    </w:rPr>
  </w:style>
  <w:style w:type="table" w:styleId="PlainTable2">
    <w:name w:val="Plain Table 2"/>
    <w:basedOn w:val="TableNormal"/>
    <w:uiPriority w:val="42"/>
    <w:rsid w:val="008370B7"/>
    <w:pPr>
      <w:spacing w:after="0" w:line="240" w:lineRule="auto"/>
    </w:pPr>
    <w:tblPr>
      <w:tblStyleRowBandSize w:val="1"/>
      <w:tblStyleColBandSize w:val="1"/>
      <w:tblBorders>
        <w:top w:val="single" w:sz="4" w:space="0" w:color="2493FF" w:themeColor="text1" w:themeTint="80"/>
        <w:bottom w:val="single" w:sz="4" w:space="0" w:color="2493F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2493F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2493F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2493FF" w:themeColor="text1" w:themeTint="80"/>
          <w:right w:val="single" w:sz="4" w:space="0" w:color="2493FF" w:themeColor="text1" w:themeTint="80"/>
        </w:tcBorders>
      </w:tcPr>
    </w:tblStylePr>
    <w:tblStylePr w:type="band2Vert">
      <w:tblPr/>
      <w:tcPr>
        <w:tcBorders>
          <w:left w:val="single" w:sz="4" w:space="0" w:color="2493FF" w:themeColor="text1" w:themeTint="80"/>
          <w:right w:val="single" w:sz="4" w:space="0" w:color="2493FF" w:themeColor="text1" w:themeTint="80"/>
        </w:tcBorders>
      </w:tcPr>
    </w:tblStylePr>
    <w:tblStylePr w:type="band1Horz">
      <w:tblPr/>
      <w:tcPr>
        <w:tcBorders>
          <w:top w:val="single" w:sz="4" w:space="0" w:color="2493FF" w:themeColor="text1" w:themeTint="80"/>
          <w:bottom w:val="single" w:sz="4" w:space="0" w:color="2493FF" w:themeColor="text1" w:themeTint="80"/>
        </w:tcBorders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8037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038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8510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70903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6646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8311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969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262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112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0825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161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221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381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49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jpe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ndafile:8081/AssetManagementSystem_Spring/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jects\2015-New\4th%20Quarter\Capgemini%20rebranding\Internal_Memo_Capgemini.dotx" TargetMode="External"/></Relationships>
</file>

<file path=word/theme/theme1.xml><?xml version="1.0" encoding="utf-8"?>
<a:theme xmlns:a="http://schemas.openxmlformats.org/drawingml/2006/main" name="Capgemini template">
  <a:themeElements>
    <a:clrScheme name="Capgemini Palette NEW">
      <a:dk1>
        <a:srgbClr val="00264A"/>
      </a:dk1>
      <a:lt1>
        <a:sysClr val="window" lastClr="FFFFFF"/>
      </a:lt1>
      <a:dk2>
        <a:srgbClr val="9F958F"/>
      </a:dk2>
      <a:lt2>
        <a:srgbClr val="909090"/>
      </a:lt2>
      <a:accent1>
        <a:srgbClr val="F9BE01"/>
      </a:accent1>
      <a:accent2>
        <a:srgbClr val="ED771A"/>
      </a:accent2>
      <a:accent3>
        <a:srgbClr val="B70132"/>
      </a:accent3>
      <a:accent4>
        <a:srgbClr val="691E7C"/>
      </a:accent4>
      <a:accent5>
        <a:srgbClr val="0098CC"/>
      </a:accent5>
      <a:accent6>
        <a:srgbClr val="BDBD00"/>
      </a:accent6>
      <a:hlink>
        <a:srgbClr val="7DAFA5"/>
      </a:hlink>
      <a:folHlink>
        <a:srgbClr val="BB0065"/>
      </a:folHlink>
    </a:clrScheme>
    <a:fontScheme name="Capgemini fonts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>
          <a:solidFill>
            <a:schemeClr val="tx2"/>
          </a:solidFill>
        </a:ln>
      </a:spPr>
      <a:bodyPr rtlCol="0" anchor="ctr"/>
      <a:lstStyle>
        <a:defPPr algn="ctr">
          <a:defRPr sz="2400" dirty="0" err="1" smtClean="0">
            <a:solidFill>
              <a:schemeClr val="tx2">
                <a:lumMod val="50000"/>
              </a:schemeClr>
            </a:solidFill>
          </a:defRPr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>
          <a:solidFill>
            <a:schemeClr val="tx2"/>
          </a:solidFill>
          <a:prstDash val="solid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noFill/>
      </a:spPr>
      <a:bodyPr wrap="square" rtlCol="0">
        <a:spAutoFit/>
      </a:bodyPr>
      <a:lstStyle>
        <a:defPPr>
          <a:defRPr sz="1400" dirty="0" err="1" smtClean="0">
            <a:solidFill>
              <a:schemeClr val="tx2">
                <a:lumMod val="50000"/>
              </a:schemeClr>
            </a:solidFill>
          </a:defRPr>
        </a:defPPr>
      </a:lst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F318D849CDA541B8B3A545F6A4761B" ma:contentTypeVersion="0" ma:contentTypeDescription="Create a new document." ma:contentTypeScope="" ma:versionID="6efd7cde36d9c6011e594c079fde1fd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E4344A-B87E-40EE-9173-11F2CCFC955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87BDACA-E8F5-44BA-9FBF-563ED612AFC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C751F15-5798-400F-B618-CD4F268CD8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C0EEE8D-5C30-42F1-BEB9-3950CCD5CA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Internal_Memo_Capgemini</Template>
  <TotalTime>0</TotalTime>
  <Pages>19</Pages>
  <Words>1060</Words>
  <Characters>6045</Characters>
  <Application>Microsoft Office Word</Application>
  <DocSecurity>0</DocSecurity>
  <Lines>50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Internal Memo</vt:lpstr>
      <vt:lpstr/>
    </vt:vector>
  </TitlesOfParts>
  <Company>CAPGEMINI</Company>
  <LinksUpToDate>false</LinksUpToDate>
  <CharactersWithSpaces>7091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Internal Memo</dc:title>
  <dc:subject>Word Template</dc:subject>
  <dc:creator>Nithin P Thulaseedharan</dc:creator>
  <cp:lastModifiedBy>Siv Kumar</cp:lastModifiedBy>
  <cp:revision>18</cp:revision>
  <dcterms:created xsi:type="dcterms:W3CDTF">2018-09-26T09:34:00Z</dcterms:created>
  <dcterms:modified xsi:type="dcterms:W3CDTF">2018-10-23T15:46:00Z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0x01010055F318D849CDA541B8B3A545F6A4761B</vt:lpwstr>
  </property>
</Properties>
</file>