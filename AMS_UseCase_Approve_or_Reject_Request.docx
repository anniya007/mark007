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7777777" w:rsidR="009F5790" w:rsidRPr="009F5790" w:rsidRDefault="009F5790" w:rsidP="00CF058C">
      <w:pPr>
        <w:pStyle w:val="PageTitle"/>
      </w:pPr>
    </w:p>
    <w:p w14:paraId="48ED829F" w14:textId="77777777" w:rsidR="009F5790" w:rsidRPr="001C4D77" w:rsidRDefault="009F5790" w:rsidP="00CF058C">
      <w:pPr>
        <w:pStyle w:val="PageTitle"/>
      </w:pPr>
    </w:p>
    <w:p w14:paraId="5AB8EF64" w14:textId="77777777" w:rsidR="009F5790" w:rsidRPr="0010653F" w:rsidRDefault="009F5790" w:rsidP="00CF058C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CF058C">
      <w:pPr>
        <w:pStyle w:val="PageTitle"/>
      </w:pPr>
    </w:p>
    <w:p w14:paraId="03A8A6B3" w14:textId="45C90EC8" w:rsidR="009F5790" w:rsidRPr="001C4D77" w:rsidRDefault="00155339" w:rsidP="00CF058C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CF058C"/>
    <w:p w14:paraId="12D6A4D9" w14:textId="77777777" w:rsidR="009F5790" w:rsidRPr="009F5790" w:rsidRDefault="009F5790" w:rsidP="00CF058C"/>
    <w:p w14:paraId="4F7ED659" w14:textId="77777777" w:rsidR="009F5790" w:rsidRPr="009F5790" w:rsidRDefault="009F5790" w:rsidP="00CF058C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CF058C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A226565" w:rsidR="009F5790" w:rsidRPr="009F5790" w:rsidRDefault="00DB6530" w:rsidP="00CF058C">
            <w:proofErr w:type="spellStart"/>
            <w:r>
              <w:t>PROJECT_</w:t>
            </w:r>
            <w:r w:rsidR="0095282E">
              <w:t>AMS_Approve</w:t>
            </w:r>
            <w:proofErr w:type="spellEnd"/>
            <w:r w:rsidR="0095282E">
              <w:t>/</w:t>
            </w:r>
            <w:proofErr w:type="spellStart"/>
            <w:r w:rsidR="0095282E">
              <w:t>Reject_Request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CF058C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4C971C85" w:rsidR="009F5790" w:rsidRPr="009F5790" w:rsidRDefault="0095282E" w:rsidP="00CF058C">
            <w:r>
              <w:t>Asset Management System</w:t>
            </w:r>
          </w:p>
        </w:tc>
      </w:tr>
    </w:tbl>
    <w:p w14:paraId="1917D496" w14:textId="77777777" w:rsidR="009F5790" w:rsidRPr="009F5790" w:rsidRDefault="009F5790" w:rsidP="00CF058C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E527569" w:rsidR="009F5790" w:rsidRPr="009F5790" w:rsidRDefault="00A21A08" w:rsidP="00CF058C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CF058C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CF058C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CF058C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CF058C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CF058C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CF058C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CF058C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CF058C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CF058C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CF058C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CF058C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CF058C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CF058C">
            <w:r w:rsidRPr="009F5790">
              <w:t> </w:t>
            </w:r>
          </w:p>
        </w:tc>
      </w:tr>
    </w:tbl>
    <w:p w14:paraId="42EE7ADE" w14:textId="796FC04F" w:rsidR="009F5790" w:rsidRPr="009F5790" w:rsidRDefault="009F5790" w:rsidP="00726CA9">
      <w:pPr>
        <w:ind w:left="0"/>
      </w:pPr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CF058C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CF058C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CF058C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CF058C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CF058C"/>
        </w:tc>
        <w:tc>
          <w:tcPr>
            <w:tcW w:w="1218" w:type="dxa"/>
          </w:tcPr>
          <w:p w14:paraId="488BB2E9" w14:textId="77777777" w:rsidR="009F5790" w:rsidRPr="009F5790" w:rsidRDefault="009F5790" w:rsidP="00CF058C"/>
        </w:tc>
        <w:tc>
          <w:tcPr>
            <w:tcW w:w="1218" w:type="dxa"/>
          </w:tcPr>
          <w:p w14:paraId="325B699D" w14:textId="77777777" w:rsidR="009F5790" w:rsidRPr="009F5790" w:rsidRDefault="009F5790" w:rsidP="00CF058C"/>
        </w:tc>
        <w:tc>
          <w:tcPr>
            <w:tcW w:w="1218" w:type="dxa"/>
          </w:tcPr>
          <w:p w14:paraId="77EF851F" w14:textId="77777777" w:rsidR="009F5790" w:rsidRPr="009F5790" w:rsidRDefault="009F5790" w:rsidP="00CF058C"/>
        </w:tc>
        <w:tc>
          <w:tcPr>
            <w:tcW w:w="1218" w:type="dxa"/>
          </w:tcPr>
          <w:p w14:paraId="3AD2F557" w14:textId="77777777" w:rsidR="009F5790" w:rsidRPr="009F5790" w:rsidRDefault="009F5790" w:rsidP="00CF058C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CF058C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CF058C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CF058C"/>
        </w:tc>
        <w:tc>
          <w:tcPr>
            <w:tcW w:w="1218" w:type="dxa"/>
          </w:tcPr>
          <w:p w14:paraId="3D8D9994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CF058C"/>
        </w:tc>
        <w:tc>
          <w:tcPr>
            <w:tcW w:w="1218" w:type="dxa"/>
          </w:tcPr>
          <w:p w14:paraId="2BE1FC53" w14:textId="77777777" w:rsidR="009F5790" w:rsidRPr="009F5790" w:rsidRDefault="009F5790" w:rsidP="00CF058C"/>
        </w:tc>
        <w:tc>
          <w:tcPr>
            <w:tcW w:w="1218" w:type="dxa"/>
          </w:tcPr>
          <w:p w14:paraId="1799B660" w14:textId="77777777" w:rsidR="009F5790" w:rsidRPr="009F5790" w:rsidRDefault="009F5790" w:rsidP="00CF058C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CF058C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CF058C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CF058C"/>
        </w:tc>
        <w:tc>
          <w:tcPr>
            <w:tcW w:w="1218" w:type="dxa"/>
          </w:tcPr>
          <w:p w14:paraId="3645B887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CF058C"/>
        </w:tc>
        <w:tc>
          <w:tcPr>
            <w:tcW w:w="1218" w:type="dxa"/>
          </w:tcPr>
          <w:p w14:paraId="3A64C6EF" w14:textId="77777777" w:rsidR="009F5790" w:rsidRPr="009F5790" w:rsidRDefault="009F5790" w:rsidP="00CF058C"/>
        </w:tc>
        <w:tc>
          <w:tcPr>
            <w:tcW w:w="1218" w:type="dxa"/>
          </w:tcPr>
          <w:p w14:paraId="47308748" w14:textId="77777777" w:rsidR="009F5790" w:rsidRPr="009F5790" w:rsidRDefault="009F5790" w:rsidP="00CF058C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CF058C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CF058C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CF058C"/>
        </w:tc>
        <w:tc>
          <w:tcPr>
            <w:tcW w:w="1218" w:type="dxa"/>
          </w:tcPr>
          <w:p w14:paraId="46558018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CF058C"/>
        </w:tc>
        <w:tc>
          <w:tcPr>
            <w:tcW w:w="1218" w:type="dxa"/>
          </w:tcPr>
          <w:p w14:paraId="3AFC5A5C" w14:textId="77777777" w:rsidR="009F5790" w:rsidRPr="009F5790" w:rsidRDefault="009F5790" w:rsidP="00CF058C"/>
        </w:tc>
        <w:tc>
          <w:tcPr>
            <w:tcW w:w="1218" w:type="dxa"/>
          </w:tcPr>
          <w:p w14:paraId="7E23613F" w14:textId="77777777" w:rsidR="009F5790" w:rsidRPr="009F5790" w:rsidRDefault="009F5790" w:rsidP="00CF058C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CF058C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CF058C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CF058C"/>
        </w:tc>
        <w:tc>
          <w:tcPr>
            <w:tcW w:w="1218" w:type="dxa"/>
          </w:tcPr>
          <w:p w14:paraId="4D22E910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CF058C"/>
        </w:tc>
        <w:tc>
          <w:tcPr>
            <w:tcW w:w="1218" w:type="dxa"/>
          </w:tcPr>
          <w:p w14:paraId="6071EC99" w14:textId="77777777" w:rsidR="009F5790" w:rsidRPr="009F5790" w:rsidRDefault="009F5790" w:rsidP="00CF058C"/>
        </w:tc>
        <w:tc>
          <w:tcPr>
            <w:tcW w:w="1218" w:type="dxa"/>
          </w:tcPr>
          <w:p w14:paraId="0D8E8B38" w14:textId="77777777" w:rsidR="009F5790" w:rsidRPr="009F5790" w:rsidRDefault="009F5790" w:rsidP="00CF058C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CF058C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CF058C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CF058C"/>
        </w:tc>
        <w:tc>
          <w:tcPr>
            <w:tcW w:w="1218" w:type="dxa"/>
          </w:tcPr>
          <w:p w14:paraId="3BC21E42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CF058C"/>
        </w:tc>
        <w:tc>
          <w:tcPr>
            <w:tcW w:w="1218" w:type="dxa"/>
          </w:tcPr>
          <w:p w14:paraId="718D8944" w14:textId="77777777" w:rsidR="009F5790" w:rsidRPr="009F5790" w:rsidRDefault="009F5790" w:rsidP="00CF058C"/>
        </w:tc>
        <w:tc>
          <w:tcPr>
            <w:tcW w:w="1218" w:type="dxa"/>
          </w:tcPr>
          <w:p w14:paraId="5DD7E652" w14:textId="77777777" w:rsidR="009F5790" w:rsidRPr="009F5790" w:rsidRDefault="009F5790" w:rsidP="00CF058C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CF058C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CF058C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CF058C"/>
        </w:tc>
        <w:tc>
          <w:tcPr>
            <w:tcW w:w="1218" w:type="dxa"/>
          </w:tcPr>
          <w:p w14:paraId="161B779E" w14:textId="77777777" w:rsidR="009F5790" w:rsidRPr="009F5790" w:rsidRDefault="009F5790" w:rsidP="00CF058C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CF058C"/>
        </w:tc>
        <w:tc>
          <w:tcPr>
            <w:tcW w:w="1218" w:type="dxa"/>
          </w:tcPr>
          <w:p w14:paraId="4BE23196" w14:textId="77777777" w:rsidR="009F5790" w:rsidRPr="009F5790" w:rsidRDefault="009F5790" w:rsidP="00CF058C"/>
        </w:tc>
        <w:tc>
          <w:tcPr>
            <w:tcW w:w="1218" w:type="dxa"/>
          </w:tcPr>
          <w:p w14:paraId="3F95224E" w14:textId="77777777" w:rsidR="009F5790" w:rsidRPr="009F5790" w:rsidRDefault="009F5790" w:rsidP="00CF058C"/>
        </w:tc>
      </w:tr>
    </w:tbl>
    <w:p w14:paraId="7C85DA30" w14:textId="77777777" w:rsidR="009F5790" w:rsidRPr="009F5790" w:rsidRDefault="009F5790" w:rsidP="00CF058C"/>
    <w:p w14:paraId="36105CE6" w14:textId="77777777" w:rsidR="009F5790" w:rsidRPr="009F5790" w:rsidRDefault="009F5790" w:rsidP="00CF058C"/>
    <w:p w14:paraId="2CC8A7F7" w14:textId="77777777" w:rsidR="009F5790" w:rsidRPr="009F5790" w:rsidRDefault="009F5790" w:rsidP="00CF058C">
      <w:r w:rsidRPr="009F5790">
        <w:t xml:space="preserve">Disclaimer: </w:t>
      </w:r>
    </w:p>
    <w:p w14:paraId="28E0825A" w14:textId="77777777" w:rsidR="009F5790" w:rsidRPr="009F5790" w:rsidRDefault="009F5790" w:rsidP="00CF058C"/>
    <w:p w14:paraId="47F58572" w14:textId="77777777" w:rsidR="009F5790" w:rsidRPr="009F5790" w:rsidRDefault="009F5790" w:rsidP="00CF058C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CF058C">
      <w:r w:rsidRPr="005B3604">
        <w:lastRenderedPageBreak/>
        <w:t>TABLE OF CONTENTS</w:t>
      </w:r>
    </w:p>
    <w:p w14:paraId="63D9F59F" w14:textId="77777777" w:rsidR="009F5790" w:rsidRPr="009F5790" w:rsidRDefault="009F5790" w:rsidP="00CF058C"/>
    <w:p w14:paraId="3BB0B844" w14:textId="77777777" w:rsidR="009F5790" w:rsidRPr="005B3604" w:rsidRDefault="009F5790" w:rsidP="00CF058C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5A4FA6" w:rsidP="00CF058C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5A4FA6" w:rsidP="00CF058C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5A4FA6" w:rsidP="00CF058C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5A4FA6" w:rsidP="00CF058C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5A4FA6" w:rsidP="00CF058C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5A4FA6" w:rsidP="00CF058C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5A4FA6" w:rsidP="00CF058C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5A4FA6" w:rsidP="00CF058C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5A4FA6" w:rsidP="00CF058C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5A4FA6" w:rsidP="00CF058C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5A4FA6" w:rsidP="00CF058C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5A4FA6" w:rsidP="00CF058C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CF058C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CF058C">
      <w:r w:rsidRPr="00F42082">
        <w:fldChar w:fldCharType="end"/>
      </w:r>
    </w:p>
    <w:p w14:paraId="74E6C9D8" w14:textId="77777777" w:rsidR="009F5790" w:rsidRPr="009F5790" w:rsidRDefault="009F5790" w:rsidP="00CF058C"/>
    <w:p w14:paraId="54DA6AF0" w14:textId="77777777" w:rsidR="009F5790" w:rsidRPr="009F5790" w:rsidRDefault="009F5790" w:rsidP="00CF058C"/>
    <w:p w14:paraId="5A45629C" w14:textId="77777777" w:rsidR="009F5790" w:rsidRPr="009F5790" w:rsidRDefault="009F5790" w:rsidP="00CF058C"/>
    <w:p w14:paraId="32E4EA51" w14:textId="77777777" w:rsidR="009F5790" w:rsidRPr="009F5790" w:rsidRDefault="009F5790" w:rsidP="00CF058C"/>
    <w:p w14:paraId="12FDF1A2" w14:textId="77777777" w:rsidR="009F5790" w:rsidRPr="009F5790" w:rsidRDefault="009F5790" w:rsidP="00CF058C"/>
    <w:p w14:paraId="332B7CEA" w14:textId="77777777" w:rsidR="009F5790" w:rsidRPr="009F5790" w:rsidRDefault="009F5790" w:rsidP="00CF058C"/>
    <w:p w14:paraId="2663E52A" w14:textId="2EBDB57D" w:rsidR="009F5790" w:rsidRPr="00CA5FB3" w:rsidRDefault="009F5790" w:rsidP="00CF058C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A21A08">
        <w:t xml:space="preserve">Asset </w:t>
      </w:r>
      <w:r w:rsidR="00C65007">
        <w:t>Management System</w:t>
      </w:r>
      <w:r w:rsidR="00554F34">
        <w:t xml:space="preserve"> </w:t>
      </w:r>
      <w:r w:rsidR="00A21A08">
        <w:t>Approve/Reject Request</w:t>
      </w:r>
    </w:p>
    <w:p w14:paraId="289C1AFB" w14:textId="0E234A28" w:rsidR="00C855BC" w:rsidRPr="0052220A" w:rsidRDefault="00D1127B" w:rsidP="00CF058C">
      <w:r>
        <w:t xml:space="preserve">Use Case ID: </w:t>
      </w:r>
      <w:r w:rsidR="00A21A08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CF058C">
      <w:pPr>
        <w:pStyle w:val="BodyText"/>
      </w:pPr>
      <w:r>
        <w:t>1.0</w:t>
      </w:r>
    </w:p>
    <w:p w14:paraId="078CF40F" w14:textId="77777777" w:rsidR="009F5790" w:rsidRPr="009F5790" w:rsidRDefault="009F5790" w:rsidP="00CF058C">
      <w:pPr>
        <w:pStyle w:val="BodyText"/>
      </w:pPr>
    </w:p>
    <w:p w14:paraId="736729FA" w14:textId="7932782E" w:rsidR="009F5790" w:rsidRPr="009F5790" w:rsidRDefault="009F5790" w:rsidP="00A21A08">
      <w:pPr>
        <w:tabs>
          <w:tab w:val="clear" w:pos="9639"/>
        </w:tabs>
        <w:spacing w:line="288" w:lineRule="auto"/>
        <w:jc w:val="both"/>
      </w:pPr>
      <w:r w:rsidRPr="009F5790">
        <w:rPr>
          <w:b/>
        </w:rPr>
        <w:t>Brief Description</w:t>
      </w:r>
      <w:r w:rsidRPr="0052220A">
        <w:t xml:space="preserve">: </w:t>
      </w:r>
      <w:r w:rsidR="00A21A08">
        <w:rPr>
          <w:rFonts w:ascii="Candara" w:hAnsi="Candara"/>
        </w:rPr>
        <w:t xml:space="preserve">For Admin this screen shows </w:t>
      </w:r>
      <w:r w:rsidR="004778C1">
        <w:rPr>
          <w:rFonts w:ascii="Candara" w:hAnsi="Candara"/>
        </w:rPr>
        <w:t>the requests which are approved or rejected</w:t>
      </w:r>
    </w:p>
    <w:p w14:paraId="037C0263" w14:textId="736F8076" w:rsidR="0007128F" w:rsidRPr="00EE618D" w:rsidRDefault="00EE618D" w:rsidP="00CF058C">
      <w:r>
        <w:t xml:space="preserve">              </w:t>
      </w:r>
      <w:r w:rsidR="004D595C">
        <w:t>1.</w:t>
      </w:r>
      <w:r w:rsidR="004778C1">
        <w:t>Admin</w:t>
      </w:r>
    </w:p>
    <w:p w14:paraId="08B90B37" w14:textId="527A8630" w:rsidR="0007128F" w:rsidRDefault="004778C1" w:rsidP="004778C1">
      <w:pPr>
        <w:ind w:left="0"/>
      </w:pPr>
      <w:r>
        <w:t xml:space="preserve">               </w:t>
      </w:r>
      <w:r w:rsidR="00E028A0">
        <w:t xml:space="preserve">              </w:t>
      </w:r>
      <w:r>
        <w:t>2.Asset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CF058C">
      <w:r>
        <w:tab/>
      </w:r>
    </w:p>
    <w:p w14:paraId="1A9B7159" w14:textId="7EE20654" w:rsidR="00676C40" w:rsidRDefault="00676C40" w:rsidP="00CF058C"/>
    <w:p w14:paraId="17456E31" w14:textId="2ED67946" w:rsidR="00676C40" w:rsidRPr="00EE618D" w:rsidRDefault="00676C40" w:rsidP="00CF058C">
      <w:r>
        <w:tab/>
      </w:r>
      <w:r>
        <w:tab/>
      </w:r>
    </w:p>
    <w:p w14:paraId="6AA8190C" w14:textId="56C0A4D2" w:rsidR="0007128F" w:rsidRPr="00EE618D" w:rsidRDefault="009F5790" w:rsidP="00B47B4C">
      <w:pPr>
        <w:pStyle w:val="StyleHeading1H1Mainheading1Heading1Heading10Head1h1Sec"/>
        <w:ind w:left="0"/>
      </w:pPr>
      <w:bookmarkStart w:id="5" w:name="_Toc144299911"/>
      <w:bookmarkStart w:id="6" w:name="_Toc145124999"/>
      <w:bookmarkStart w:id="7" w:name="_Toc165439504"/>
      <w:bookmarkStart w:id="8" w:name="_Toc186019613"/>
      <w:bookmarkStart w:id="9" w:name="_Toc302030201"/>
      <w:r w:rsidRPr="009F5790">
        <w:t>Preconditions</w:t>
      </w:r>
      <w:bookmarkEnd w:id="5"/>
      <w:bookmarkEnd w:id="6"/>
      <w:bookmarkEnd w:id="7"/>
      <w:bookmarkEnd w:id="8"/>
      <w:bookmarkEnd w:id="9"/>
      <w:r w:rsidR="004D595C">
        <w:t>.</w:t>
      </w:r>
    </w:p>
    <w:p w14:paraId="6A318C81" w14:textId="32F496BD" w:rsidR="004D595C" w:rsidRDefault="00371461" w:rsidP="00CF058C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</w:t>
      </w:r>
      <w:r w:rsidR="00A21A08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6DDBE756" w:rsidR="0007128F" w:rsidRPr="00EE618D" w:rsidRDefault="00D676FE" w:rsidP="00CF058C">
      <w:pPr>
        <w:pStyle w:val="ListParagraph"/>
        <w:numPr>
          <w:ilvl w:val="0"/>
          <w:numId w:val="13"/>
        </w:numPr>
      </w:pPr>
      <w:r>
        <w:t xml:space="preserve">The person </w:t>
      </w:r>
      <w:r w:rsidR="004B053E">
        <w:t>viewing the screen</w:t>
      </w:r>
      <w:r w:rsidR="00803220">
        <w:t xml:space="preserve"> in</w:t>
      </w:r>
      <w:r>
        <w:t xml:space="preserve"> for </w:t>
      </w:r>
      <w:r w:rsidR="00A21A08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A21A08">
        <w:t>Admin</w:t>
      </w:r>
      <w:r>
        <w:t>.</w:t>
      </w:r>
    </w:p>
    <w:p w14:paraId="5FFC8CDC" w14:textId="29B8906A" w:rsidR="009F5790" w:rsidRPr="009F5790" w:rsidRDefault="00D676FE" w:rsidP="00CF058C">
      <w:r>
        <w:t xml:space="preserve">       </w:t>
      </w:r>
    </w:p>
    <w:p w14:paraId="76B4CB6E" w14:textId="00774F7F" w:rsidR="009F5790" w:rsidRPr="009F5790" w:rsidRDefault="009F5790" w:rsidP="00CF058C">
      <w:pPr>
        <w:pStyle w:val="StyleHeading1H1Mainheading1Heading1Heading10Head1h1Sec"/>
      </w:pPr>
      <w:bookmarkStart w:id="10" w:name="_Toc144299912"/>
      <w:bookmarkStart w:id="11" w:name="_Toc145125000"/>
      <w:bookmarkStart w:id="12" w:name="_Toc165439505"/>
      <w:bookmarkStart w:id="13" w:name="_Toc186019614"/>
      <w:bookmarkStart w:id="14" w:name="_Toc302030202"/>
      <w:r w:rsidRPr="009F5790">
        <w:t>Flow of Events</w:t>
      </w:r>
      <w:bookmarkEnd w:id="10"/>
      <w:bookmarkEnd w:id="11"/>
      <w:bookmarkEnd w:id="12"/>
      <w:bookmarkEnd w:id="13"/>
      <w:bookmarkEnd w:id="14"/>
    </w:p>
    <w:p w14:paraId="3DC5690E" w14:textId="0673ED72" w:rsidR="00513662" w:rsidRPr="001C4D77" w:rsidRDefault="009F5790" w:rsidP="007C4ABC">
      <w:pPr>
        <w:pStyle w:val="StyleHeading2Sub-headingH2ChapterNumberAppendixLetterchnh"/>
      </w:pPr>
      <w:bookmarkStart w:id="15" w:name="_Toc144299913"/>
      <w:bookmarkStart w:id="16" w:name="_Toc145125001"/>
      <w:bookmarkStart w:id="17" w:name="_Toc165439506"/>
      <w:bookmarkStart w:id="18" w:name="_Toc186019615"/>
      <w:bookmarkStart w:id="19" w:name="_Toc216505519"/>
      <w:bookmarkStart w:id="20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15"/>
      <w:bookmarkEnd w:id="16"/>
      <w:bookmarkEnd w:id="17"/>
      <w:bookmarkEnd w:id="18"/>
      <w:bookmarkEnd w:id="19"/>
      <w:bookmarkEnd w:id="20"/>
    </w:p>
    <w:p w14:paraId="6F83F654" w14:textId="28F1784D" w:rsidR="00513662" w:rsidRDefault="00866B9E" w:rsidP="00CF058C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A21A08">
        <w:t>Request of Approve/Reject</w:t>
      </w:r>
      <w:r w:rsidR="00CA4E70">
        <w:t xml:space="preserve"> in </w:t>
      </w:r>
      <w:r w:rsidR="00A21A08">
        <w:t>Asset</w:t>
      </w:r>
      <w:r w:rsidR="00C65007">
        <w:t xml:space="preserve"> Management System</w:t>
      </w:r>
    </w:p>
    <w:p w14:paraId="37B2B0EB" w14:textId="77777777" w:rsidR="00B06D65" w:rsidRDefault="00B06D65" w:rsidP="00CF058C">
      <w:pPr>
        <w:pStyle w:val="Footer"/>
      </w:pPr>
    </w:p>
    <w:p w14:paraId="19A03ED9" w14:textId="6307E1D3" w:rsidR="00B06D65" w:rsidRDefault="00A21A08" w:rsidP="00CF058C">
      <w:pPr>
        <w:pStyle w:val="ListParagraph"/>
        <w:numPr>
          <w:ilvl w:val="0"/>
          <w:numId w:val="7"/>
        </w:numPr>
      </w:pPr>
      <w:r>
        <w:t>Admin login into the website</w:t>
      </w:r>
    </w:p>
    <w:p w14:paraId="39C72987" w14:textId="302B4268" w:rsidR="00C070CC" w:rsidRDefault="00A21A08" w:rsidP="00CF058C">
      <w:pPr>
        <w:pStyle w:val="ListParagraph"/>
        <w:numPr>
          <w:ilvl w:val="0"/>
          <w:numId w:val="7"/>
        </w:numPr>
      </w:pPr>
      <w:r>
        <w:t>Admin clicks on A</w:t>
      </w:r>
      <w:r w:rsidR="004778C1">
        <w:t>pprove/Reject link</w:t>
      </w:r>
    </w:p>
    <w:p w14:paraId="069F517F" w14:textId="674DC30F" w:rsidR="004778C1" w:rsidRDefault="004778C1" w:rsidP="00CF058C">
      <w:pPr>
        <w:pStyle w:val="ListParagraph"/>
        <w:numPr>
          <w:ilvl w:val="0"/>
          <w:numId w:val="7"/>
        </w:numPr>
      </w:pPr>
      <w:r>
        <w:t>Admin clicks on approved/rejected</w:t>
      </w:r>
    </w:p>
    <w:p w14:paraId="36F57088" w14:textId="735ED412" w:rsidR="009D6096" w:rsidRPr="00DC1893" w:rsidRDefault="009D6096" w:rsidP="00CF058C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4713B2">
        <w:t>“Successful</w:t>
      </w:r>
      <w:r w:rsidR="002B4FA3">
        <w:t xml:space="preserve">ly </w:t>
      </w:r>
      <w:r w:rsidR="004778C1">
        <w:t>Approved/Rejected</w:t>
      </w:r>
      <w:r w:rsidR="006354D8">
        <w:t>”</w:t>
      </w:r>
    </w:p>
    <w:p w14:paraId="1CEC7B42" w14:textId="77777777" w:rsidR="009D6096" w:rsidRPr="00DC1893" w:rsidRDefault="009D6096" w:rsidP="00CF058C"/>
    <w:p w14:paraId="40F5D6A2" w14:textId="77777777" w:rsidR="00B7023A" w:rsidRDefault="00B7023A" w:rsidP="00CF058C"/>
    <w:p w14:paraId="078DBFF3" w14:textId="5AED3B4F" w:rsidR="009F5790" w:rsidRPr="009F5790" w:rsidRDefault="009F5790" w:rsidP="00702E7F">
      <w:pPr>
        <w:pStyle w:val="StyleHeading2Sub-headingH2ChapterNumberAppendixLetterchnh"/>
      </w:pPr>
    </w:p>
    <w:p w14:paraId="6B8933E4" w14:textId="5A0937AA" w:rsidR="00B67E7B" w:rsidRDefault="0064512A" w:rsidP="00702E7F">
      <w:pPr>
        <w:pStyle w:val="ListParagraph"/>
        <w:ind w:left="360"/>
        <w:rPr>
          <w:rFonts w:asciiTheme="majorHAnsi" w:hAnsiTheme="majorHAnsi" w:cstheme="majorHAnsi"/>
          <w:szCs w:val="22"/>
        </w:rPr>
      </w:pPr>
      <w:r>
        <w:t xml:space="preserve">       </w:t>
      </w:r>
    </w:p>
    <w:p w14:paraId="36882204" w14:textId="63EC1FD5" w:rsidR="00A249CA" w:rsidRDefault="002B1A21" w:rsidP="007C4ABC">
      <w:pPr>
        <w:pStyle w:val="StyleHeading2Sub-headingH2ChapterNumberAppendixLetterchnh"/>
      </w:pPr>
      <w:bookmarkStart w:id="21" w:name="_Toc141844800"/>
      <w:bookmarkStart w:id="22" w:name="_Toc143500967"/>
      <w:bookmarkStart w:id="23" w:name="_Toc144299918"/>
      <w:bookmarkStart w:id="24" w:name="_Toc145125005"/>
      <w:r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4778C1">
        <w:t xml:space="preserve">Approve/Reject </w:t>
      </w:r>
      <w:r w:rsidR="00A32D91">
        <w:t xml:space="preserve">in </w:t>
      </w:r>
      <w:r w:rsidR="004778C1">
        <w:t>Asset</w:t>
      </w:r>
      <w:r w:rsidR="00C65007">
        <w:t xml:space="preserve"> Management </w:t>
      </w:r>
      <w:proofErr w:type="gramStart"/>
      <w:r w:rsidR="00C65007">
        <w:t>System</w:t>
      </w:r>
      <w:r w:rsidR="00121302">
        <w:t xml:space="preserve"> </w:t>
      </w:r>
      <w:r w:rsidR="00502C5C">
        <w:t xml:space="preserve"> </w:t>
      </w:r>
      <w:r w:rsidR="00A249CA">
        <w:t>due</w:t>
      </w:r>
      <w:proofErr w:type="gramEnd"/>
      <w:r w:rsidR="00A249CA">
        <w:t xml:space="preserve"> To </w:t>
      </w:r>
      <w:r w:rsidR="00702E7F">
        <w:t>not selecting anything</w:t>
      </w:r>
    </w:p>
    <w:p w14:paraId="20E495EB" w14:textId="29834EAD" w:rsidR="004778C1" w:rsidRDefault="004778C1" w:rsidP="004778C1">
      <w:r>
        <w:t>1.</w:t>
      </w:r>
      <w:r>
        <w:t>Admin login into the website</w:t>
      </w:r>
    </w:p>
    <w:p w14:paraId="7C582BFD" w14:textId="32029E65" w:rsidR="004778C1" w:rsidRDefault="004778C1" w:rsidP="004778C1">
      <w:r>
        <w:t>2.</w:t>
      </w:r>
      <w:r>
        <w:t>Admin clicks on Approve/Reject link</w:t>
      </w:r>
    </w:p>
    <w:p w14:paraId="44696DC0" w14:textId="0B7CABFA" w:rsidR="00A249CA" w:rsidRDefault="004778C1" w:rsidP="004778C1">
      <w:pPr>
        <w:ind w:left="0"/>
      </w:pPr>
      <w:r>
        <w:t xml:space="preserve">               3.</w:t>
      </w:r>
      <w:r>
        <w:t>Admin clicks on approved/rejected</w:t>
      </w:r>
    </w:p>
    <w:p w14:paraId="21FBC779" w14:textId="41C7DADE" w:rsidR="00FD29E6" w:rsidRDefault="004778C1" w:rsidP="004778C1">
      <w:pPr>
        <w:ind w:left="0"/>
      </w:pPr>
      <w:r>
        <w:t xml:space="preserve">               4.</w:t>
      </w:r>
      <w:r w:rsidR="00A249CA">
        <w:t>System displays the message “</w:t>
      </w:r>
      <w:r w:rsidR="00205F0F">
        <w:t xml:space="preserve">Please </w:t>
      </w:r>
      <w:r w:rsidR="002B4FA3">
        <w:t>Approve/Reject</w:t>
      </w:r>
      <w:r w:rsidR="00205F0F">
        <w:t xml:space="preserve"> the fields</w:t>
      </w:r>
      <w:r w:rsidR="00A249CA">
        <w:t>”</w:t>
      </w:r>
    </w:p>
    <w:p w14:paraId="2DD8C741" w14:textId="2E62398D" w:rsidR="007C4ABC" w:rsidRDefault="007C4ABC" w:rsidP="007C4ABC">
      <w:pPr>
        <w:pStyle w:val="StyleHeading2Sub-headingH2ChapterNumberAppendixLetterchnh"/>
      </w:pPr>
    </w:p>
    <w:p w14:paraId="54E14FF0" w14:textId="3200FF96" w:rsidR="002B4FA3" w:rsidRDefault="002B4FA3" w:rsidP="002B4FA3">
      <w:pPr>
        <w:pStyle w:val="StyleHeading2Sub-headingH2ChapterNumberAppendixLetterchnh"/>
      </w:pPr>
      <w:r>
        <w:t xml:space="preserve">Exception Flow  </w:t>
      </w:r>
      <w:r>
        <w:t>2</w:t>
      </w:r>
      <w:r>
        <w:t xml:space="preserve">: </w:t>
      </w:r>
      <w:proofErr w:type="spellStart"/>
      <w:r>
        <w:t>unsuccessfull</w:t>
      </w:r>
      <w:proofErr w:type="spellEnd"/>
      <w:r>
        <w:t xml:space="preserve"> Approve/Reject in Asset Management </w:t>
      </w:r>
      <w:proofErr w:type="gramStart"/>
      <w:r>
        <w:t>System  due</w:t>
      </w:r>
      <w:proofErr w:type="gramEnd"/>
      <w:r>
        <w:t xml:space="preserve"> To </w:t>
      </w:r>
      <w:r w:rsidRPr="00304EDE">
        <w:t>Web Server Down</w:t>
      </w:r>
      <w:r>
        <w:t xml:space="preserve"> </w:t>
      </w:r>
    </w:p>
    <w:p w14:paraId="368867A7" w14:textId="77777777" w:rsidR="002B4FA3" w:rsidRDefault="002B4FA3" w:rsidP="002B4FA3">
      <w:pPr>
        <w:ind w:left="0"/>
      </w:pPr>
      <w:r>
        <w:t xml:space="preserve">               </w:t>
      </w:r>
    </w:p>
    <w:p w14:paraId="4FE3F2DD" w14:textId="12E9D443" w:rsidR="002B4FA3" w:rsidRDefault="002B4FA3" w:rsidP="002B4FA3">
      <w:pPr>
        <w:ind w:left="0"/>
      </w:pPr>
      <w:r>
        <w:t xml:space="preserve">               </w:t>
      </w:r>
      <w:r>
        <w:t>1.Admin login into the website</w:t>
      </w:r>
    </w:p>
    <w:p w14:paraId="39C56E62" w14:textId="7C4FA7AB" w:rsidR="002B4FA3" w:rsidRDefault="002B4FA3" w:rsidP="002B4FA3">
      <w:pPr>
        <w:ind w:left="0"/>
      </w:pPr>
      <w:r>
        <w:t xml:space="preserve">               </w:t>
      </w:r>
      <w:r>
        <w:t>2.Admin clicks on Approve/Reject link</w:t>
      </w:r>
    </w:p>
    <w:p w14:paraId="662887C1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3BECF55E" w14:textId="2C34423D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Web Server Down</w:t>
      </w:r>
      <w:r>
        <w:t>”</w:t>
      </w:r>
    </w:p>
    <w:p w14:paraId="26729220" w14:textId="744D16BD" w:rsidR="002B4FA3" w:rsidRDefault="002B4FA3" w:rsidP="002B4FA3">
      <w:pPr>
        <w:pStyle w:val="StyleHeading2Sub-headingH2ChapterNumberAppendixLetterchnh"/>
      </w:pPr>
      <w:r>
        <w:t xml:space="preserve">Exception Flow  </w:t>
      </w:r>
      <w:r>
        <w:t>3</w:t>
      </w:r>
      <w:r>
        <w:t xml:space="preserve">: </w:t>
      </w:r>
      <w:proofErr w:type="spellStart"/>
      <w:r>
        <w:t>unsuccessfull</w:t>
      </w:r>
      <w:proofErr w:type="spellEnd"/>
      <w:r>
        <w:t xml:space="preserve"> Approve/Reject in Asset Management </w:t>
      </w:r>
      <w:proofErr w:type="gramStart"/>
      <w:r>
        <w:t>System  due</w:t>
      </w:r>
      <w:proofErr w:type="gramEnd"/>
      <w:r>
        <w:t xml:space="preserve"> To </w:t>
      </w:r>
      <w:r w:rsidRPr="002B4FA3">
        <w:t xml:space="preserve"> </w:t>
      </w:r>
      <w:r w:rsidRPr="00304EDE">
        <w:t>Database Connectivity Error</w:t>
      </w:r>
      <w:r w:rsidRPr="00304EDE">
        <w:t xml:space="preserve"> </w:t>
      </w:r>
    </w:p>
    <w:p w14:paraId="145C9C23" w14:textId="77777777" w:rsidR="002B4FA3" w:rsidRDefault="002B4FA3" w:rsidP="002B4FA3">
      <w:pPr>
        <w:ind w:left="0"/>
      </w:pPr>
      <w:r>
        <w:t xml:space="preserve">               </w:t>
      </w:r>
    </w:p>
    <w:p w14:paraId="3FDE9B45" w14:textId="77777777" w:rsidR="002B4FA3" w:rsidRDefault="002B4FA3" w:rsidP="002B4FA3">
      <w:pPr>
        <w:ind w:left="0"/>
      </w:pPr>
      <w:r>
        <w:t xml:space="preserve">               1.Admin login into the website</w:t>
      </w:r>
    </w:p>
    <w:p w14:paraId="59F77484" w14:textId="77777777" w:rsidR="002B4FA3" w:rsidRDefault="002B4FA3" w:rsidP="002B4FA3">
      <w:pPr>
        <w:ind w:left="0"/>
      </w:pPr>
      <w:r>
        <w:t xml:space="preserve">               2.Admin clicks on Approve/Reject link</w:t>
      </w:r>
    </w:p>
    <w:p w14:paraId="053DCC9D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2EDF62A7" w14:textId="4C20EE6D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Database Connectivity Error</w:t>
      </w:r>
      <w:r>
        <w:t>”</w:t>
      </w:r>
    </w:p>
    <w:p w14:paraId="42DD69D6" w14:textId="353EBC7C" w:rsidR="002B4FA3" w:rsidRDefault="002B4FA3" w:rsidP="002B4FA3">
      <w:pPr>
        <w:pStyle w:val="StyleHeading2Sub-headingH2ChapterNumberAppendixLetterchnh"/>
      </w:pPr>
      <w:r>
        <w:t xml:space="preserve">Exception Flow  </w:t>
      </w:r>
      <w:r>
        <w:t>4</w:t>
      </w:r>
      <w:r>
        <w:t xml:space="preserve">: </w:t>
      </w:r>
      <w:proofErr w:type="spellStart"/>
      <w:r>
        <w:t>unsuccessfull</w:t>
      </w:r>
      <w:proofErr w:type="spellEnd"/>
      <w:r>
        <w:t xml:space="preserve"> Approve/Reject in Asset Management </w:t>
      </w:r>
      <w:proofErr w:type="gramStart"/>
      <w:r>
        <w:t>System  due</w:t>
      </w:r>
      <w:proofErr w:type="gramEnd"/>
      <w:r>
        <w:t xml:space="preserve"> To </w:t>
      </w:r>
      <w:r w:rsidRPr="002B4FA3">
        <w:t xml:space="preserve"> </w:t>
      </w:r>
      <w:r w:rsidRPr="00304EDE">
        <w:t>Network Connectivity Error</w:t>
      </w:r>
    </w:p>
    <w:p w14:paraId="43320CFC" w14:textId="77777777" w:rsidR="002B4FA3" w:rsidRDefault="002B4FA3" w:rsidP="002B4FA3">
      <w:pPr>
        <w:ind w:left="0"/>
      </w:pPr>
      <w:r>
        <w:t xml:space="preserve">               </w:t>
      </w:r>
    </w:p>
    <w:p w14:paraId="7228FC01" w14:textId="77777777" w:rsidR="002B4FA3" w:rsidRDefault="002B4FA3" w:rsidP="002B4FA3">
      <w:pPr>
        <w:ind w:left="0"/>
      </w:pPr>
      <w:r>
        <w:t xml:space="preserve">               1.Admin login into the website</w:t>
      </w:r>
    </w:p>
    <w:p w14:paraId="2958B81D" w14:textId="77777777" w:rsidR="002B4FA3" w:rsidRDefault="002B4FA3" w:rsidP="002B4FA3">
      <w:pPr>
        <w:ind w:left="0"/>
      </w:pPr>
      <w:r>
        <w:t xml:space="preserve">               2.Admin clicks on Approve/Reject link</w:t>
      </w:r>
    </w:p>
    <w:p w14:paraId="4B9BECDA" w14:textId="77777777" w:rsidR="002B4FA3" w:rsidRDefault="002B4FA3" w:rsidP="002B4FA3">
      <w:pPr>
        <w:ind w:left="0"/>
      </w:pPr>
      <w:r>
        <w:t xml:space="preserve">               3.Admin clicks on approved/rejected</w:t>
      </w:r>
    </w:p>
    <w:p w14:paraId="37DA4981" w14:textId="74C1FFFE" w:rsidR="002B4FA3" w:rsidRDefault="002B4FA3" w:rsidP="002B4FA3">
      <w:pPr>
        <w:ind w:left="0"/>
      </w:pPr>
      <w:r>
        <w:t xml:space="preserve">               4.System displays the message “</w:t>
      </w:r>
      <w:r w:rsidRPr="00304EDE">
        <w:t>Network Connectivity Error</w:t>
      </w:r>
      <w:r>
        <w:t>”</w:t>
      </w:r>
    </w:p>
    <w:p w14:paraId="4AD85C50" w14:textId="77777777" w:rsidR="002B4FA3" w:rsidRDefault="002B4FA3" w:rsidP="002B4FA3">
      <w:pPr>
        <w:pStyle w:val="StyleHeading2Sub-headingH2ChapterNumberAppendixLetterchnh"/>
      </w:pPr>
    </w:p>
    <w:p w14:paraId="0946A520" w14:textId="77777777" w:rsidR="002B4FA3" w:rsidRDefault="002B4FA3" w:rsidP="007C4ABC">
      <w:pPr>
        <w:pStyle w:val="StyleHeading2Sub-headingH2ChapterNumberAppendixLetterchnh"/>
      </w:pPr>
    </w:p>
    <w:p w14:paraId="3F496EBD" w14:textId="77777777" w:rsidR="00924121" w:rsidRDefault="00924121" w:rsidP="00450D10">
      <w:pPr>
        <w:ind w:left="0"/>
      </w:pPr>
    </w:p>
    <w:p w14:paraId="348E452A" w14:textId="0631C8C9" w:rsidR="00B67E7B" w:rsidRPr="009F5790" w:rsidRDefault="00B67E7B" w:rsidP="00CF058C">
      <w:pPr>
        <w:pStyle w:val="Caption"/>
      </w:pPr>
      <w:r>
        <w:tab/>
      </w:r>
    </w:p>
    <w:p w14:paraId="028B5EC2" w14:textId="7DF47A07" w:rsidR="009F5790" w:rsidRPr="009F5790" w:rsidRDefault="009F5790" w:rsidP="00CF058C">
      <w:pPr>
        <w:pStyle w:val="StyleHeading1H1Mainheading1Heading1Heading10Head1h1Sec"/>
      </w:pPr>
      <w:bookmarkStart w:id="25" w:name="_Toc144299927"/>
      <w:bookmarkStart w:id="26" w:name="_Toc145125013"/>
      <w:bookmarkStart w:id="27" w:name="_Toc165439511"/>
      <w:bookmarkStart w:id="28" w:name="_Toc186019620"/>
      <w:bookmarkStart w:id="29" w:name="_Toc302030208"/>
      <w:bookmarkEnd w:id="21"/>
      <w:bookmarkEnd w:id="22"/>
      <w:bookmarkEnd w:id="23"/>
      <w:bookmarkEnd w:id="24"/>
      <w:r w:rsidRPr="009F5790">
        <w:t>Post Conditions</w:t>
      </w:r>
      <w:bookmarkEnd w:id="25"/>
      <w:bookmarkEnd w:id="26"/>
      <w:bookmarkEnd w:id="27"/>
      <w:bookmarkEnd w:id="28"/>
      <w:bookmarkEnd w:id="29"/>
    </w:p>
    <w:p w14:paraId="332A8832" w14:textId="77777777" w:rsidR="009F5790" w:rsidRPr="009F5790" w:rsidRDefault="009F5790" w:rsidP="00CF058C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CF058C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CF058C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55630F2E" w:rsidR="009F5790" w:rsidRPr="009F5790" w:rsidRDefault="00F02886" w:rsidP="00CF058C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450D10">
              <w:t>search</w:t>
            </w:r>
            <w:r w:rsidR="009A11F4">
              <w:t xml:space="preserve"> in </w:t>
            </w:r>
            <w:r w:rsidR="002B4FA3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27883795" w:rsidR="009F5790" w:rsidRPr="008004D0" w:rsidRDefault="008D5133" w:rsidP="00450D10">
            <w:pPr>
              <w:pStyle w:val="infoblue"/>
            </w:pPr>
            <w:r w:rsidRPr="00B41395">
              <w:t>System displays the message “</w:t>
            </w:r>
            <w:r w:rsidR="002B4FA3">
              <w:t>Successfully Approved/Rejected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1A1A2329" w:rsidR="009F5790" w:rsidRPr="009F5790" w:rsidRDefault="008D5133" w:rsidP="00696DD3">
            <w:r>
              <w:lastRenderedPageBreak/>
              <w:t xml:space="preserve">Unsuccessful </w:t>
            </w:r>
            <w:r w:rsidR="00B819AF">
              <w:t>Approve/Reject</w:t>
            </w:r>
            <w:r w:rsidR="00E819D0">
              <w:t xml:space="preserve"> </w:t>
            </w:r>
            <w:r w:rsidR="00B819AF">
              <w:t>Asset</w:t>
            </w:r>
            <w:r w:rsidR="00C65007">
              <w:t xml:space="preserve"> Management System</w:t>
            </w:r>
            <w:r w:rsidR="00CB6C04">
              <w:t xml:space="preserve"> Registration </w:t>
            </w:r>
            <w:r w:rsidR="00726D84">
              <w:t xml:space="preserve">due to </w:t>
            </w:r>
            <w:r w:rsidR="00696DD3">
              <w:t>not selecting any fields</w:t>
            </w:r>
          </w:p>
        </w:tc>
        <w:tc>
          <w:tcPr>
            <w:tcW w:w="6346" w:type="dxa"/>
          </w:tcPr>
          <w:p w14:paraId="23B5FA5C" w14:textId="205AD14D" w:rsidR="009F5790" w:rsidRPr="009F5790" w:rsidRDefault="008D5133" w:rsidP="00696DD3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696DD3">
              <w:t xml:space="preserve">Please </w:t>
            </w:r>
            <w:r w:rsidR="00B819AF">
              <w:t>Approve/</w:t>
            </w:r>
            <w:proofErr w:type="spellStart"/>
            <w:r w:rsidR="00B819AF">
              <w:t>Rejecte</w:t>
            </w:r>
            <w:proofErr w:type="spellEnd"/>
            <w:r w:rsidR="00696DD3">
              <w:t xml:space="preserve"> the required fields</w:t>
            </w:r>
            <w:r w:rsidR="004A640F">
              <w:t xml:space="preserve">” 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CF058C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CF058C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CF058C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CF058C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CF058C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CF058C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CF058C"/>
    <w:p w14:paraId="62D8D5BC" w14:textId="77777777" w:rsidR="009F5790" w:rsidRDefault="009F5790" w:rsidP="00CF058C"/>
    <w:p w14:paraId="3237D3E7" w14:textId="77777777" w:rsidR="00B7023A" w:rsidRDefault="00B7023A" w:rsidP="00CF058C"/>
    <w:p w14:paraId="7434BFDB" w14:textId="77777777" w:rsidR="00B7023A" w:rsidRDefault="00B7023A" w:rsidP="00CF058C"/>
    <w:p w14:paraId="26B12F11" w14:textId="77777777" w:rsidR="00B7023A" w:rsidRDefault="00B7023A" w:rsidP="00CF058C"/>
    <w:p w14:paraId="7667786A" w14:textId="77777777" w:rsidR="00B7023A" w:rsidRDefault="00B7023A" w:rsidP="00CF058C"/>
    <w:p w14:paraId="7A836128" w14:textId="77777777" w:rsidR="00B7023A" w:rsidRDefault="00B7023A" w:rsidP="00CF058C"/>
    <w:p w14:paraId="1D33360B" w14:textId="77777777" w:rsidR="00B7023A" w:rsidRDefault="00B7023A" w:rsidP="00CF058C"/>
    <w:p w14:paraId="50ACF6DF" w14:textId="77777777" w:rsidR="00B7023A" w:rsidRDefault="00B7023A" w:rsidP="00CF058C"/>
    <w:p w14:paraId="1687AFAB" w14:textId="77777777" w:rsidR="00B7023A" w:rsidRPr="009F5790" w:rsidRDefault="00B7023A" w:rsidP="00CF058C"/>
    <w:p w14:paraId="338C66C3" w14:textId="1A3BDB41" w:rsidR="009F5790" w:rsidRPr="009F5790" w:rsidRDefault="009F5790" w:rsidP="00CF058C">
      <w:pPr>
        <w:pStyle w:val="StyleHeading1H1Mainheading1Heading1Heading10Head1h1Sec"/>
      </w:pPr>
      <w:bookmarkStart w:id="30" w:name="_Toc144299928"/>
      <w:bookmarkStart w:id="31" w:name="_Toc145125014"/>
      <w:bookmarkStart w:id="32" w:name="_Toc165439512"/>
      <w:bookmarkStart w:id="33" w:name="_Toc186019621"/>
      <w:bookmarkStart w:id="34" w:name="_Toc302030209"/>
      <w:r w:rsidRPr="009F5790">
        <w:t>Special Requirements</w:t>
      </w:r>
      <w:bookmarkEnd w:id="30"/>
      <w:bookmarkEnd w:id="31"/>
      <w:bookmarkEnd w:id="32"/>
      <w:bookmarkEnd w:id="33"/>
      <w:bookmarkEnd w:id="34"/>
    </w:p>
    <w:p w14:paraId="0DDC14E5" w14:textId="1D1874F0" w:rsidR="00437744" w:rsidRPr="0004791E" w:rsidRDefault="00437744" w:rsidP="007C4ABC">
      <w:pPr>
        <w:pStyle w:val="StyleHeading2Sub-headingH2ChapterNumberAppendixLetterchnh"/>
      </w:pPr>
      <w:bookmarkStart w:id="35" w:name="_Toc458607236"/>
      <w:r>
        <w:t>Performance</w:t>
      </w:r>
      <w:bookmarkEnd w:id="35"/>
      <w:r w:rsidRPr="0004791E">
        <w:t xml:space="preserve"> </w:t>
      </w:r>
    </w:p>
    <w:p w14:paraId="6D41DF53" w14:textId="535B8033" w:rsidR="002019B8" w:rsidRPr="002019B8" w:rsidRDefault="00EC73D1" w:rsidP="00B819AF">
      <w:pPr>
        <w:pStyle w:val="Caption"/>
      </w:pPr>
      <w:bookmarkStart w:id="36" w:name="_Toc458607237"/>
      <w:r>
        <w:t xml:space="preserve">The </w:t>
      </w:r>
      <w:r w:rsidR="00B819AF">
        <w:t>Admin</w:t>
      </w:r>
      <w:r>
        <w:t xml:space="preserve"> should receive a mail regarding all the details </w:t>
      </w:r>
      <w:r w:rsidR="00775AF4">
        <w:t xml:space="preserve">have been </w:t>
      </w:r>
      <w:r w:rsidR="00B819AF">
        <w:t>approved/rejected</w:t>
      </w:r>
    </w:p>
    <w:p w14:paraId="3E235CA3" w14:textId="13C6238F" w:rsidR="00437744" w:rsidRPr="0004791E" w:rsidRDefault="00437744" w:rsidP="007C4ABC">
      <w:pPr>
        <w:pStyle w:val="StyleHeading2Sub-headingH2ChapterNumberAppendixLetterchnh"/>
      </w:pPr>
      <w:r>
        <w:t>Availability</w:t>
      </w:r>
      <w:bookmarkEnd w:id="36"/>
      <w:r>
        <w:t xml:space="preserve"> </w:t>
      </w:r>
    </w:p>
    <w:p w14:paraId="0AD85A7C" w14:textId="77777777" w:rsidR="00437744" w:rsidRDefault="00437744" w:rsidP="00CF058C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CF058C">
      <w:pPr>
        <w:pStyle w:val="infoblue"/>
      </w:pPr>
    </w:p>
    <w:p w14:paraId="3FFBD451" w14:textId="77777777" w:rsidR="009F5790" w:rsidRPr="009F5790" w:rsidRDefault="009F5790" w:rsidP="00CF058C">
      <w:pPr>
        <w:pStyle w:val="infoblue"/>
      </w:pPr>
    </w:p>
    <w:p w14:paraId="7B4B821C" w14:textId="5AEEF3BD" w:rsidR="009F5790" w:rsidRDefault="009F5790" w:rsidP="00CF058C">
      <w:pPr>
        <w:pStyle w:val="StyleHeading1H1Mainheading1Heading1Heading10Head1h1Sec"/>
      </w:pPr>
      <w:bookmarkStart w:id="37" w:name="_Toc144299930"/>
      <w:bookmarkStart w:id="38" w:name="_Toc145125016"/>
      <w:bookmarkStart w:id="39" w:name="_Toc165439515"/>
      <w:bookmarkStart w:id="40" w:name="_Toc186019624"/>
      <w:bookmarkStart w:id="41" w:name="_Toc302030212"/>
      <w:r w:rsidRPr="009F5790">
        <w:lastRenderedPageBreak/>
        <w:t>Business Rules</w:t>
      </w:r>
      <w:bookmarkEnd w:id="37"/>
      <w:bookmarkEnd w:id="38"/>
      <w:bookmarkEnd w:id="39"/>
      <w:bookmarkEnd w:id="40"/>
      <w:bookmarkEnd w:id="41"/>
    </w:p>
    <w:p w14:paraId="33031155" w14:textId="77777777" w:rsidR="005A46D5" w:rsidRPr="009F5790" w:rsidRDefault="005A46D5" w:rsidP="00CF058C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CF058C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CF058C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CF058C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CF058C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CF058C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CF058C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</w:tbl>
    <w:p w14:paraId="5FCAD465" w14:textId="149C1644" w:rsidR="009F5790" w:rsidRPr="009F5790" w:rsidRDefault="009F5790" w:rsidP="00CF058C">
      <w:pPr>
        <w:pStyle w:val="StyleHeading1H1Mainheading1Heading1Heading10Head1h1Sec"/>
      </w:pPr>
      <w:bookmarkStart w:id="42" w:name="_Toc144299931"/>
      <w:bookmarkStart w:id="43" w:name="_Toc145125017"/>
      <w:bookmarkStart w:id="44" w:name="_Toc165439516"/>
      <w:bookmarkStart w:id="45" w:name="_Toc186019625"/>
      <w:bookmarkStart w:id="46" w:name="_Toc302030213"/>
      <w:r w:rsidRPr="009F5790">
        <w:lastRenderedPageBreak/>
        <w:t>Diagrams</w:t>
      </w:r>
      <w:bookmarkEnd w:id="42"/>
      <w:bookmarkEnd w:id="43"/>
      <w:bookmarkEnd w:id="44"/>
      <w:bookmarkEnd w:id="45"/>
      <w:bookmarkEnd w:id="46"/>
    </w:p>
    <w:p w14:paraId="034BDB38" w14:textId="5A15967F" w:rsidR="009F5790" w:rsidRDefault="009F5790" w:rsidP="007C4ABC">
      <w:pPr>
        <w:pStyle w:val="StyleHeading2Sub-headingH2ChapterNumberAppendixLetterchnh"/>
      </w:pPr>
      <w:bookmarkStart w:id="47" w:name="_Toc144299932"/>
      <w:bookmarkStart w:id="48" w:name="_Toc145125018"/>
      <w:bookmarkStart w:id="49" w:name="_Toc165439517"/>
      <w:bookmarkStart w:id="50" w:name="_Toc186019626"/>
      <w:bookmarkStart w:id="51" w:name="_Toc302030214"/>
      <w:r w:rsidRPr="009F5790">
        <w:t>Use Case Diagram</w:t>
      </w:r>
      <w:bookmarkEnd w:id="47"/>
      <w:bookmarkEnd w:id="48"/>
      <w:bookmarkEnd w:id="49"/>
      <w:bookmarkEnd w:id="50"/>
      <w:bookmarkEnd w:id="51"/>
    </w:p>
    <w:p w14:paraId="21B76358" w14:textId="6B68096F" w:rsidR="00103298" w:rsidRDefault="00103298" w:rsidP="007C4ABC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0D151D">
        <w:t xml:space="preserve">Registration of </w:t>
      </w:r>
      <w:r w:rsidR="00C65007">
        <w:t>Hotel Booking Management System</w:t>
      </w:r>
    </w:p>
    <w:p w14:paraId="07FDEC45" w14:textId="3880F90D" w:rsidR="00EB1C0D" w:rsidRDefault="00B819AF" w:rsidP="007C4ABC">
      <w:pPr>
        <w:pStyle w:val="StyleHeading2Sub-headingH2ChapterNumberAppendixLetterchnh"/>
        <w:numPr>
          <w:ilvl w:val="2"/>
          <w:numId w:val="8"/>
        </w:numPr>
      </w:pPr>
      <w:r>
        <w:t>Admin</w:t>
      </w:r>
      <w:r w:rsidR="00EB1C0D">
        <w:t xml:space="preserve"> </w:t>
      </w:r>
    </w:p>
    <w:p w14:paraId="766AE171" w14:textId="551878A3" w:rsidR="00691D02" w:rsidRDefault="00691D02" w:rsidP="007C4ABC">
      <w:pPr>
        <w:pStyle w:val="StyleHeading2Sub-headingH2ChapterNumberAppendixLetterchnh"/>
        <w:rPr>
          <w:noProof/>
        </w:rPr>
      </w:pPr>
      <w:bookmarkStart w:id="52" w:name="_Toc144299934"/>
      <w:bookmarkStart w:id="53" w:name="_Toc145125020"/>
      <w:bookmarkStart w:id="54" w:name="_Toc165439519"/>
      <w:bookmarkStart w:id="55" w:name="_Toc186019628"/>
      <w:bookmarkStart w:id="56" w:name="_Toc302030216"/>
    </w:p>
    <w:p w14:paraId="26D8E127" w14:textId="67D04F38" w:rsidR="00EF0857" w:rsidRDefault="00EF0857" w:rsidP="007C4ABC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  <w:lang w:val="en-IN" w:eastAsia="en-IN"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7C4ABC">
      <w:pPr>
        <w:pStyle w:val="StyleHeading2Sub-headingH2ChapterNumberAppendixLetterchnh"/>
      </w:pPr>
    </w:p>
    <w:p w14:paraId="13088C66" w14:textId="77777777" w:rsidR="00EF0857" w:rsidRDefault="00EB1C0D" w:rsidP="007C4ABC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7C4ABC">
      <w:pPr>
        <w:pStyle w:val="StyleHeading2Sub-headingH2ChapterNumberAppendixLetterchnh"/>
      </w:pPr>
    </w:p>
    <w:p w14:paraId="543FE067" w14:textId="77777777" w:rsidR="00EF0857" w:rsidRDefault="00EF0857" w:rsidP="007C4ABC">
      <w:pPr>
        <w:pStyle w:val="StyleHeading2Sub-headingH2ChapterNumberAppendixLetterchnh"/>
      </w:pPr>
    </w:p>
    <w:p w14:paraId="3190A609" w14:textId="77777777" w:rsidR="00EF0857" w:rsidRDefault="00EF0857" w:rsidP="007C4ABC">
      <w:pPr>
        <w:pStyle w:val="StyleHeading2Sub-headingH2ChapterNumberAppendixLetterchnh"/>
      </w:pPr>
    </w:p>
    <w:p w14:paraId="153E8036" w14:textId="77777777" w:rsidR="00EF0857" w:rsidRDefault="00EF0857" w:rsidP="007C4ABC">
      <w:pPr>
        <w:pStyle w:val="StyleHeading2Sub-headingH2ChapterNumberAppendixLetterchnh"/>
      </w:pPr>
    </w:p>
    <w:p w14:paraId="644B0E40" w14:textId="0468344C" w:rsidR="00EB1C0D" w:rsidRDefault="00B819AF" w:rsidP="007C4ABC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7C4ABC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  <w:lang w:val="en-IN" w:eastAsia="en-IN"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7C4ABC">
      <w:pPr>
        <w:pStyle w:val="StyleHeading2Sub-headingH2ChapterNumberAppendixLetterchnh"/>
      </w:pPr>
    </w:p>
    <w:p w14:paraId="35E2DE9C" w14:textId="66F4ED2D" w:rsidR="009F5790" w:rsidRPr="009F5790" w:rsidRDefault="009F5790" w:rsidP="007C4ABC">
      <w:pPr>
        <w:pStyle w:val="StyleHeading2Sub-headingH2ChapterNumberAppendixLetterchnh"/>
      </w:pPr>
      <w:r w:rsidRPr="009F5790">
        <w:t>Scenarios</w:t>
      </w:r>
      <w:bookmarkEnd w:id="52"/>
      <w:bookmarkEnd w:id="53"/>
      <w:bookmarkEnd w:id="54"/>
      <w:bookmarkEnd w:id="55"/>
      <w:bookmarkEnd w:id="56"/>
    </w:p>
    <w:p w14:paraId="472550AD" w14:textId="75440DFF" w:rsidR="009F5790" w:rsidRPr="009F5790" w:rsidRDefault="009F5790" w:rsidP="007C4ABC">
      <w:pPr>
        <w:pStyle w:val="StyleHeading2Sub-headingH2ChapterNumberAppendixLetterchnh"/>
      </w:pPr>
      <w:bookmarkStart w:id="57" w:name="_Toc144299935"/>
      <w:bookmarkStart w:id="58" w:name="_Toc145125021"/>
      <w:bookmarkStart w:id="59" w:name="_Toc165439520"/>
      <w:bookmarkStart w:id="60" w:name="_Toc186019629"/>
      <w:bookmarkStart w:id="61" w:name="_Toc302030217"/>
      <w:r w:rsidRPr="009F5790">
        <w:t>Success Scenarios</w:t>
      </w:r>
      <w:bookmarkEnd w:id="57"/>
      <w:bookmarkEnd w:id="58"/>
      <w:bookmarkEnd w:id="59"/>
      <w:bookmarkEnd w:id="60"/>
      <w:bookmarkEnd w:id="61"/>
    </w:p>
    <w:p w14:paraId="37B8C6AE" w14:textId="77777777" w:rsidR="002B1A21" w:rsidRPr="009F5790" w:rsidRDefault="002B1A21" w:rsidP="007C4ABC">
      <w:pPr>
        <w:pStyle w:val="StyleHeading2Sub-headingH2ChapterNumberAppendixLetterchnh"/>
      </w:pPr>
      <w:bookmarkStart w:id="62" w:name="_Toc144299936"/>
      <w:bookmarkStart w:id="63" w:name="_Toc145125022"/>
      <w:bookmarkStart w:id="64" w:name="_Toc165439521"/>
      <w:bookmarkStart w:id="65" w:name="_Toc186019630"/>
      <w:bookmarkStart w:id="66" w:name="_Toc302030218"/>
    </w:p>
    <w:p w14:paraId="46AAC4DF" w14:textId="2104D639" w:rsidR="002B1A21" w:rsidRDefault="002B1A21" w:rsidP="00CF058C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B819AF">
        <w:rPr>
          <w:rFonts w:eastAsiaTheme="majorEastAsia"/>
        </w:rPr>
        <w:t>ly approve/reject</w:t>
      </w:r>
      <w:r w:rsidR="00842A60">
        <w:rPr>
          <w:rFonts w:eastAsiaTheme="majorEastAsia"/>
        </w:rPr>
        <w:t xml:space="preserve"> of </w:t>
      </w:r>
      <w:r w:rsidR="00B819AF">
        <w:rPr>
          <w:rFonts w:eastAsiaTheme="majorEastAsia"/>
        </w:rPr>
        <w:t>assets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819AF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7C4ABC">
      <w:pPr>
        <w:pStyle w:val="StyleHeading2Sub-headingH2ChapterNumberAppendixLetterchnh"/>
      </w:pPr>
      <w:r w:rsidRPr="009F5790">
        <w:t>Failure Scenarios</w:t>
      </w:r>
      <w:bookmarkEnd w:id="62"/>
      <w:bookmarkEnd w:id="63"/>
      <w:bookmarkEnd w:id="64"/>
      <w:bookmarkEnd w:id="65"/>
      <w:bookmarkEnd w:id="66"/>
    </w:p>
    <w:p w14:paraId="68F823D1" w14:textId="52A1A422" w:rsidR="009E2863" w:rsidRDefault="009E2863" w:rsidP="00CF058C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F69DB">
        <w:rPr>
          <w:rFonts w:eastAsiaTheme="majorEastAsia"/>
        </w:rPr>
        <w:t>Search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819AF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AF69DB">
        <w:rPr>
          <w:rFonts w:eastAsiaTheme="majorEastAsia"/>
        </w:rPr>
        <w:t>not selecting any fields</w:t>
      </w:r>
    </w:p>
    <w:p w14:paraId="506C29A1" w14:textId="146DDCEB" w:rsidR="009F5790" w:rsidRDefault="009F5790" w:rsidP="00332AE4">
      <w:pPr>
        <w:pStyle w:val="StyleHeading1H1Mainheading1Heading1Heading10Head1h1Sec"/>
        <w:ind w:left="0"/>
      </w:pPr>
      <w:bookmarkStart w:id="67" w:name="_Toc144299937"/>
      <w:bookmarkStart w:id="68" w:name="_Toc145125023"/>
      <w:bookmarkStart w:id="69" w:name="_Toc165439522"/>
      <w:bookmarkStart w:id="70" w:name="_Toc186019631"/>
      <w:bookmarkStart w:id="71" w:name="_Toc302030219"/>
      <w:r w:rsidRPr="009F5790">
        <w:t>Issues</w:t>
      </w:r>
      <w:bookmarkEnd w:id="67"/>
      <w:bookmarkEnd w:id="68"/>
      <w:bookmarkEnd w:id="69"/>
      <w:bookmarkEnd w:id="70"/>
      <w:bookmarkEnd w:id="71"/>
    </w:p>
    <w:p w14:paraId="44060F7D" w14:textId="23F00337" w:rsidR="00005D4D" w:rsidRDefault="00005D4D" w:rsidP="00CF058C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56BFC15B" w:rsidR="009635A0" w:rsidRDefault="009635A0" w:rsidP="00CF058C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B819AF">
        <w:t>Approve/Reject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CF058C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CF058C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CF058C">
      <w:pPr>
        <w:pStyle w:val="NoSpacing"/>
      </w:pPr>
    </w:p>
    <w:p w14:paraId="49FE2098" w14:textId="77777777" w:rsidR="0017477B" w:rsidRDefault="0017477B" w:rsidP="00CF058C"/>
    <w:p w14:paraId="06308E77" w14:textId="64A0A817" w:rsidR="008D72DB" w:rsidRPr="00834B20" w:rsidRDefault="008D72DB" w:rsidP="00CF058C"/>
    <w:p w14:paraId="4B1D6880" w14:textId="77777777" w:rsidR="008D72DB" w:rsidRDefault="008D72DB" w:rsidP="00CF058C">
      <w:pPr>
        <w:pStyle w:val="ListParagraph"/>
      </w:pPr>
    </w:p>
    <w:p w14:paraId="0A1EEE56" w14:textId="77777777" w:rsidR="009F5790" w:rsidRPr="009F5790" w:rsidRDefault="009F5790" w:rsidP="00CF058C"/>
    <w:p w14:paraId="50AD47E6" w14:textId="114D3347" w:rsidR="009F5790" w:rsidRPr="009F5790" w:rsidRDefault="00A03D86" w:rsidP="00CF058C">
      <w:pPr>
        <w:pStyle w:val="StyleHeading1H1Mainheading1Heading1Heading10Head1h1Sec"/>
      </w:pPr>
      <w:bookmarkStart w:id="72" w:name="_Toc144299941"/>
      <w:bookmarkStart w:id="73" w:name="_Toc145125027"/>
      <w:bookmarkStart w:id="74" w:name="_Toc165439526"/>
      <w:bookmarkStart w:id="75" w:name="_Toc186019635"/>
      <w:bookmarkStart w:id="76" w:name="_Toc302030223"/>
      <w:r>
        <w:lastRenderedPageBreak/>
        <w:t xml:space="preserve">  </w:t>
      </w:r>
      <w:r w:rsidR="009F5790" w:rsidRPr="009F5790">
        <w:t>Assumptions</w:t>
      </w:r>
      <w:bookmarkEnd w:id="72"/>
      <w:bookmarkEnd w:id="73"/>
      <w:bookmarkEnd w:id="74"/>
      <w:bookmarkEnd w:id="75"/>
      <w:bookmarkEnd w:id="76"/>
    </w:p>
    <w:p w14:paraId="6F371B94" w14:textId="5E94A24C" w:rsidR="003C3D96" w:rsidRDefault="00BD011C" w:rsidP="00CF058C">
      <w:pPr>
        <w:pStyle w:val="NoSpacing"/>
      </w:pPr>
      <w:r>
        <w:t>1.</w:t>
      </w:r>
      <w:r w:rsidR="00B819AF">
        <w:t>Admin</w:t>
      </w:r>
      <w:r w:rsidR="003A4404">
        <w:t xml:space="preserve"> can easily </w:t>
      </w:r>
      <w:r w:rsidR="00B819AF">
        <w:t>approve/reject the assets</w:t>
      </w:r>
      <w:r w:rsidR="00FE1DCB">
        <w:t>.</w:t>
      </w:r>
    </w:p>
    <w:p w14:paraId="133AC3F5" w14:textId="4489B75C" w:rsidR="009F5790" w:rsidRDefault="00BD011C" w:rsidP="00CF058C">
      <w:pPr>
        <w:pStyle w:val="NoSpacing"/>
      </w:pPr>
      <w:r>
        <w:t>2</w:t>
      </w:r>
      <w:r w:rsidR="00B819AF">
        <w:t>.Admin</w:t>
      </w:r>
      <w:bookmarkStart w:id="77" w:name="_GoBack"/>
      <w:bookmarkEnd w:id="77"/>
      <w:r w:rsidR="00246442">
        <w:t xml:space="preserve"> has selected and entered all the fields.</w:t>
      </w:r>
    </w:p>
    <w:p w14:paraId="5C529889" w14:textId="77777777" w:rsidR="009943F5" w:rsidRDefault="009943F5" w:rsidP="00CF058C">
      <w:pPr>
        <w:pStyle w:val="NoSpacing"/>
      </w:pPr>
    </w:p>
    <w:p w14:paraId="67B29F3A" w14:textId="77777777" w:rsidR="009943F5" w:rsidRDefault="009943F5" w:rsidP="00CF058C">
      <w:pPr>
        <w:pStyle w:val="NoSpacing"/>
      </w:pPr>
    </w:p>
    <w:p w14:paraId="4A935DA5" w14:textId="77777777" w:rsidR="009943F5" w:rsidRPr="009F5790" w:rsidRDefault="009943F5" w:rsidP="00CF058C">
      <w:pPr>
        <w:pStyle w:val="NoSpacing"/>
      </w:pPr>
    </w:p>
    <w:p w14:paraId="507C4500" w14:textId="77777777" w:rsidR="009F5790" w:rsidRPr="009F5790" w:rsidRDefault="009F5790" w:rsidP="00CF058C"/>
    <w:p w14:paraId="4A6FF747" w14:textId="77777777" w:rsidR="009F5790" w:rsidRDefault="009F5790" w:rsidP="00CF058C"/>
    <w:p w14:paraId="63B8AC94" w14:textId="77777777" w:rsidR="00E10787" w:rsidRDefault="00E10787" w:rsidP="00CF058C"/>
    <w:p w14:paraId="3EC1949D" w14:textId="77777777" w:rsidR="00E10787" w:rsidRDefault="00E10787" w:rsidP="00CF058C"/>
    <w:p w14:paraId="236F25A0" w14:textId="77777777" w:rsidR="00E10787" w:rsidRDefault="00E10787" w:rsidP="00CF058C"/>
    <w:p w14:paraId="04949901" w14:textId="77777777" w:rsidR="004E5AFA" w:rsidRPr="009F5790" w:rsidRDefault="004E5AFA" w:rsidP="00CF058C"/>
    <w:p w14:paraId="446E364F" w14:textId="57EF95A0" w:rsidR="009F5790" w:rsidRPr="001C4D77" w:rsidRDefault="009F5790" w:rsidP="00CF058C">
      <w:r w:rsidRPr="001C4D77">
        <w:t>REVISION HISTORY OF THE WORK PRODUCT</w:t>
      </w:r>
    </w:p>
    <w:p w14:paraId="53265488" w14:textId="0EEBBB8F" w:rsidR="009F5790" w:rsidRPr="001C4D77" w:rsidRDefault="009F5790" w:rsidP="00CF058C">
      <w:r w:rsidRPr="001C4D77">
        <w:t>&lt;to be maintained by projects&gt;</w:t>
      </w:r>
    </w:p>
    <w:p w14:paraId="0085CB76" w14:textId="77777777" w:rsidR="009F5790" w:rsidRPr="009F5790" w:rsidRDefault="009F5790" w:rsidP="00CF058C"/>
    <w:p w14:paraId="27DB307B" w14:textId="77777777" w:rsidR="009F5790" w:rsidRPr="009F5790" w:rsidRDefault="009F5790" w:rsidP="00CF058C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CF058C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CF058C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CF058C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CF058C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CF058C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CF058C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CF058C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CF058C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CF058C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CF058C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CF058C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CF058C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CF058C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CF058C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CF058C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CF058C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CF058C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CF058C"/>
        </w:tc>
      </w:tr>
    </w:tbl>
    <w:p w14:paraId="4690480B" w14:textId="77777777" w:rsidR="009F5790" w:rsidRPr="009F5790" w:rsidRDefault="009F5790" w:rsidP="00CF058C"/>
    <w:p w14:paraId="5E49A99B" w14:textId="687C11B2" w:rsidR="00DD3DC0" w:rsidRPr="009F5790" w:rsidRDefault="00DD3DC0" w:rsidP="00CF058C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776B7" w14:textId="77777777" w:rsidR="005A4FA6" w:rsidRDefault="005A4FA6" w:rsidP="00CF058C">
      <w:r>
        <w:separator/>
      </w:r>
    </w:p>
    <w:p w14:paraId="3C0205F9" w14:textId="77777777" w:rsidR="005A4FA6" w:rsidRDefault="005A4FA6" w:rsidP="00CF058C"/>
    <w:p w14:paraId="34AC03D7" w14:textId="77777777" w:rsidR="005A4FA6" w:rsidRDefault="005A4FA6" w:rsidP="00CF058C"/>
    <w:p w14:paraId="461C158A" w14:textId="77777777" w:rsidR="005A4FA6" w:rsidRDefault="005A4FA6" w:rsidP="00CF058C"/>
    <w:p w14:paraId="3E731F15" w14:textId="77777777" w:rsidR="005A4FA6" w:rsidRDefault="005A4FA6" w:rsidP="00CF058C"/>
    <w:p w14:paraId="617C3B33" w14:textId="77777777" w:rsidR="005A4FA6" w:rsidRDefault="005A4FA6" w:rsidP="00CF058C"/>
  </w:endnote>
  <w:endnote w:type="continuationSeparator" w:id="0">
    <w:p w14:paraId="445135B3" w14:textId="77777777" w:rsidR="005A4FA6" w:rsidRDefault="005A4FA6" w:rsidP="00CF058C">
      <w:r>
        <w:continuationSeparator/>
      </w:r>
    </w:p>
    <w:p w14:paraId="7A85E446" w14:textId="77777777" w:rsidR="005A4FA6" w:rsidRDefault="005A4FA6" w:rsidP="00CF058C"/>
    <w:p w14:paraId="7D933FDF" w14:textId="77777777" w:rsidR="005A4FA6" w:rsidRDefault="005A4FA6" w:rsidP="00CF058C"/>
    <w:p w14:paraId="15064454" w14:textId="77777777" w:rsidR="005A4FA6" w:rsidRDefault="005A4FA6" w:rsidP="00CF058C"/>
    <w:p w14:paraId="2C77F6CD" w14:textId="77777777" w:rsidR="005A4FA6" w:rsidRDefault="005A4FA6" w:rsidP="00CF058C"/>
    <w:p w14:paraId="1143D75D" w14:textId="77777777" w:rsidR="005A4FA6" w:rsidRDefault="005A4FA6" w:rsidP="00CF0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EA0B77" w:rsidRDefault="00EA0B77" w:rsidP="00CF058C">
    <w:pPr>
      <w:pStyle w:val="Footer"/>
    </w:pPr>
  </w:p>
  <w:p w14:paraId="5E49A9DD" w14:textId="77777777" w:rsidR="00EA0B77" w:rsidRDefault="00EA0B77" w:rsidP="00CF058C"/>
  <w:p w14:paraId="4DF0965D" w14:textId="77777777" w:rsidR="00EA0B77" w:rsidRDefault="00EA0B77" w:rsidP="00CF058C"/>
  <w:p w14:paraId="38BEF98F" w14:textId="77777777" w:rsidR="00EA0B77" w:rsidRDefault="00EA0B77" w:rsidP="00CF058C"/>
  <w:p w14:paraId="58F4C391" w14:textId="77777777" w:rsidR="003C7FD1" w:rsidRDefault="003C7FD1" w:rsidP="00CF05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EA0B77" w:rsidRDefault="00EA0B77" w:rsidP="00CF058C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CF058C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B6930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B6930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CF058C"/>
  <w:p w14:paraId="5E49A9E0" w14:textId="77777777" w:rsidR="00EA0B77" w:rsidRDefault="00EA0B77" w:rsidP="00CF058C"/>
  <w:p w14:paraId="5E49A9E1" w14:textId="77777777" w:rsidR="00EA0B77" w:rsidRDefault="00EA0B77" w:rsidP="00CF058C"/>
  <w:p w14:paraId="5E49A9E2" w14:textId="77777777" w:rsidR="00EA0B77" w:rsidRDefault="00EA0B77" w:rsidP="00CF058C"/>
  <w:p w14:paraId="3FAD3DB2" w14:textId="77777777" w:rsidR="00EA0B77" w:rsidRDefault="00EA0B77" w:rsidP="00CF058C"/>
  <w:p w14:paraId="58C10764" w14:textId="77777777" w:rsidR="00EA0B77" w:rsidRDefault="00EA0B77" w:rsidP="00CF058C"/>
  <w:p w14:paraId="6B413F18" w14:textId="77777777" w:rsidR="003C7FD1" w:rsidRDefault="003C7FD1" w:rsidP="00CF0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C4063" w14:textId="77777777" w:rsidR="005A4FA6" w:rsidRDefault="005A4FA6" w:rsidP="00CF058C">
      <w:r>
        <w:separator/>
      </w:r>
    </w:p>
    <w:p w14:paraId="0DFF0995" w14:textId="77777777" w:rsidR="005A4FA6" w:rsidRDefault="005A4FA6" w:rsidP="00CF058C"/>
    <w:p w14:paraId="0C1F5706" w14:textId="77777777" w:rsidR="005A4FA6" w:rsidRDefault="005A4FA6" w:rsidP="00CF058C"/>
    <w:p w14:paraId="295A3601" w14:textId="77777777" w:rsidR="005A4FA6" w:rsidRDefault="005A4FA6" w:rsidP="00CF058C"/>
    <w:p w14:paraId="04D6A061" w14:textId="77777777" w:rsidR="005A4FA6" w:rsidRDefault="005A4FA6" w:rsidP="00CF058C"/>
    <w:p w14:paraId="38D35ED0" w14:textId="77777777" w:rsidR="005A4FA6" w:rsidRDefault="005A4FA6" w:rsidP="00CF058C"/>
  </w:footnote>
  <w:footnote w:type="continuationSeparator" w:id="0">
    <w:p w14:paraId="4E78087F" w14:textId="77777777" w:rsidR="005A4FA6" w:rsidRDefault="005A4FA6" w:rsidP="00CF058C">
      <w:r>
        <w:continuationSeparator/>
      </w:r>
    </w:p>
    <w:p w14:paraId="6DEAC8D9" w14:textId="77777777" w:rsidR="005A4FA6" w:rsidRDefault="005A4FA6" w:rsidP="00CF058C"/>
    <w:p w14:paraId="63282F6E" w14:textId="77777777" w:rsidR="005A4FA6" w:rsidRDefault="005A4FA6" w:rsidP="00CF058C"/>
    <w:p w14:paraId="17B07FE1" w14:textId="77777777" w:rsidR="005A4FA6" w:rsidRDefault="005A4FA6" w:rsidP="00CF058C"/>
    <w:p w14:paraId="6926AA4F" w14:textId="77777777" w:rsidR="005A4FA6" w:rsidRDefault="005A4FA6" w:rsidP="00CF058C"/>
    <w:p w14:paraId="0B609529" w14:textId="77777777" w:rsidR="005A4FA6" w:rsidRDefault="005A4FA6" w:rsidP="00CF05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EA0B77" w:rsidRDefault="005A4FA6" w:rsidP="00CF058C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CF058C"/>
  <w:p w14:paraId="165F0158" w14:textId="77777777" w:rsidR="00EA0B77" w:rsidRDefault="00EA0B77" w:rsidP="00CF058C"/>
  <w:p w14:paraId="6ED18205" w14:textId="77777777" w:rsidR="00EA0B77" w:rsidRDefault="00EA0B77" w:rsidP="00CF058C"/>
  <w:p w14:paraId="0075B9AA" w14:textId="77777777" w:rsidR="003C7FD1" w:rsidRDefault="003C7FD1" w:rsidP="00CF0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EA0B77" w:rsidRPr="003308F8" w:rsidRDefault="005A4FA6" w:rsidP="00CF058C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CF058C"/>
  <w:p w14:paraId="5E49A9DB" w14:textId="77777777" w:rsidR="00EA0B77" w:rsidRDefault="00EA0B77" w:rsidP="00CF058C"/>
  <w:p w14:paraId="2D9A4C6C" w14:textId="77777777" w:rsidR="00EA0B77" w:rsidRDefault="00EA0B77" w:rsidP="00CF058C"/>
  <w:p w14:paraId="6FEB565F" w14:textId="77777777" w:rsidR="00EA0B77" w:rsidRDefault="00EA0B77" w:rsidP="00CF058C"/>
  <w:p w14:paraId="637D5FDC" w14:textId="77777777" w:rsidR="003C7FD1" w:rsidRDefault="003C7FD1" w:rsidP="00CF0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EA0B77" w:rsidRDefault="005A4FA6" w:rsidP="00CF058C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AC44FC"/>
    <w:multiLevelType w:val="hybridMultilevel"/>
    <w:tmpl w:val="847278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22"/>
  </w:num>
  <w:num w:numId="5">
    <w:abstractNumId w:val="7"/>
  </w:num>
  <w:num w:numId="6">
    <w:abstractNumId w:val="2"/>
  </w:num>
  <w:num w:numId="7">
    <w:abstractNumId w:val="15"/>
  </w:num>
  <w:num w:numId="8">
    <w:abstractNumId w:val="6"/>
  </w:num>
  <w:num w:numId="9">
    <w:abstractNumId w:val="5"/>
  </w:num>
  <w:num w:numId="10">
    <w:abstractNumId w:val="17"/>
  </w:num>
  <w:num w:numId="11">
    <w:abstractNumId w:val="18"/>
  </w:num>
  <w:num w:numId="12">
    <w:abstractNumId w:val="23"/>
  </w:num>
  <w:num w:numId="13">
    <w:abstractNumId w:val="11"/>
  </w:num>
  <w:num w:numId="14">
    <w:abstractNumId w:val="13"/>
  </w:num>
  <w:num w:numId="15">
    <w:abstractNumId w:val="8"/>
  </w:num>
  <w:num w:numId="16">
    <w:abstractNumId w:val="19"/>
  </w:num>
  <w:num w:numId="17">
    <w:abstractNumId w:val="16"/>
  </w:num>
  <w:num w:numId="18">
    <w:abstractNumId w:val="14"/>
  </w:num>
  <w:num w:numId="19">
    <w:abstractNumId w:val="20"/>
  </w:num>
  <w:num w:numId="20">
    <w:abstractNumId w:val="10"/>
  </w:num>
  <w:num w:numId="21">
    <w:abstractNumId w:val="1"/>
  </w:num>
  <w:num w:numId="22">
    <w:abstractNumId w:val="0"/>
  </w:num>
  <w:num w:numId="23">
    <w:abstractNumId w:val="12"/>
  </w:num>
  <w:num w:numId="24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B6930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5F0F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B4FA3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32E7B"/>
    <w:rsid w:val="004347D3"/>
    <w:rsid w:val="00437744"/>
    <w:rsid w:val="004377E9"/>
    <w:rsid w:val="004402B4"/>
    <w:rsid w:val="00440A41"/>
    <w:rsid w:val="00445EAF"/>
    <w:rsid w:val="00450D10"/>
    <w:rsid w:val="00460878"/>
    <w:rsid w:val="00465650"/>
    <w:rsid w:val="004713B2"/>
    <w:rsid w:val="00471E0F"/>
    <w:rsid w:val="00472619"/>
    <w:rsid w:val="00472DB3"/>
    <w:rsid w:val="00474B2C"/>
    <w:rsid w:val="004774A0"/>
    <w:rsid w:val="004778C1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053E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A4FA6"/>
    <w:rsid w:val="005B3604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96DD3"/>
    <w:rsid w:val="006A2465"/>
    <w:rsid w:val="006A615C"/>
    <w:rsid w:val="006B0A33"/>
    <w:rsid w:val="006C6729"/>
    <w:rsid w:val="006D1CD0"/>
    <w:rsid w:val="006E0AEC"/>
    <w:rsid w:val="00702E7F"/>
    <w:rsid w:val="00725895"/>
    <w:rsid w:val="00726CA9"/>
    <w:rsid w:val="00726D84"/>
    <w:rsid w:val="00763779"/>
    <w:rsid w:val="00772CBE"/>
    <w:rsid w:val="00775844"/>
    <w:rsid w:val="00775AF4"/>
    <w:rsid w:val="00780C5E"/>
    <w:rsid w:val="0078513F"/>
    <w:rsid w:val="00790A92"/>
    <w:rsid w:val="007A16C6"/>
    <w:rsid w:val="007B4E6B"/>
    <w:rsid w:val="007C4ABC"/>
    <w:rsid w:val="007C7699"/>
    <w:rsid w:val="007F1239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42A6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F1E31"/>
    <w:rsid w:val="00911C7F"/>
    <w:rsid w:val="0091275A"/>
    <w:rsid w:val="0091457E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5282E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407A"/>
    <w:rsid w:val="00A158F9"/>
    <w:rsid w:val="00A21A08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9DB"/>
    <w:rsid w:val="00AF6BA0"/>
    <w:rsid w:val="00B06D65"/>
    <w:rsid w:val="00B136BF"/>
    <w:rsid w:val="00B14272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19AF"/>
    <w:rsid w:val="00B82F3D"/>
    <w:rsid w:val="00BA390E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3B82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05A4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595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4EF7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CF058C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EA6A00-87A4-4D32-9394-27FFB2D4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48</TotalTime>
  <Pages>11</Pages>
  <Words>1098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Shashi kumar</cp:lastModifiedBy>
  <cp:revision>18</cp:revision>
  <dcterms:created xsi:type="dcterms:W3CDTF">2018-10-21T11:44:00Z</dcterms:created>
  <dcterms:modified xsi:type="dcterms:W3CDTF">2018-10-21T19:06:00Z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