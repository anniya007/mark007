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A63E" w14:textId="71F88331" w:rsidR="009F5790" w:rsidRPr="009F5790" w:rsidRDefault="009F5790" w:rsidP="00916C71">
      <w:pPr>
        <w:pStyle w:val="PageTitle"/>
      </w:pPr>
    </w:p>
    <w:p w14:paraId="48ED829F" w14:textId="77777777" w:rsidR="009F5790" w:rsidRPr="001C4D77" w:rsidRDefault="009F5790" w:rsidP="00916C71">
      <w:pPr>
        <w:pStyle w:val="PageTitle"/>
      </w:pPr>
    </w:p>
    <w:p w14:paraId="5AB8EF64" w14:textId="77777777" w:rsidR="009F5790" w:rsidRPr="0010653F" w:rsidRDefault="009F5790" w:rsidP="00916C71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916C71">
      <w:pPr>
        <w:pStyle w:val="PageTitle"/>
      </w:pPr>
    </w:p>
    <w:p w14:paraId="03A8A6B3" w14:textId="45C90EC8" w:rsidR="009F5790" w:rsidRPr="001C4D77" w:rsidRDefault="00155339" w:rsidP="00916C7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916C71"/>
    <w:p w14:paraId="12D6A4D9" w14:textId="77777777" w:rsidR="009F5790" w:rsidRPr="009F5790" w:rsidRDefault="009F5790" w:rsidP="00916C71"/>
    <w:p w14:paraId="4F7ED659" w14:textId="77777777" w:rsidR="009F5790" w:rsidRPr="009F5790" w:rsidRDefault="009F5790" w:rsidP="00916C71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916C71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9D2B191" w:rsidR="009F5790" w:rsidRPr="009F5790" w:rsidRDefault="00DB6530" w:rsidP="00916C71">
            <w:proofErr w:type="spellStart"/>
            <w:r>
              <w:t>PROJECT_</w:t>
            </w:r>
            <w:r w:rsidR="00767FBF">
              <w:t>AMS_LoginForm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916C71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7D4CAA8" w:rsidR="009F5790" w:rsidRPr="009F5790" w:rsidRDefault="00767FBF" w:rsidP="00916C71">
            <w:r>
              <w:t>Asset Management System</w:t>
            </w:r>
          </w:p>
        </w:tc>
      </w:tr>
    </w:tbl>
    <w:p w14:paraId="1917D496" w14:textId="77777777" w:rsidR="009F5790" w:rsidRPr="009F5790" w:rsidRDefault="009F5790" w:rsidP="00916C71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2460219" w:rsidR="009F5790" w:rsidRPr="009F5790" w:rsidRDefault="00767FBF" w:rsidP="00916C71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916C71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916C71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9605819" w:rsidR="009F5790" w:rsidRPr="009F5790" w:rsidRDefault="00DB6530" w:rsidP="00916C71">
            <w:r>
              <w:t>Shashi Kumar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916C71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916C71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D54205" w:rsidR="009F5790" w:rsidRPr="009F5790" w:rsidRDefault="005F23B6" w:rsidP="00916C71">
            <w:proofErr w:type="spellStart"/>
            <w:r>
              <w:t>Shubhangi</w:t>
            </w:r>
            <w:proofErr w:type="spellEnd"/>
            <w:r>
              <w:t xml:space="preserve"> </w:t>
            </w:r>
            <w:proofErr w:type="spellStart"/>
            <w:r>
              <w:t>Gurav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916C71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916C71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916C71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916C71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916C71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916C71">
            <w:r w:rsidRPr="009F5790">
              <w:t> </w:t>
            </w:r>
          </w:p>
        </w:tc>
      </w:tr>
    </w:tbl>
    <w:p w14:paraId="42EE7ADE" w14:textId="796FC04F" w:rsidR="009F5790" w:rsidRPr="009F5790" w:rsidRDefault="009F5790" w:rsidP="00916C71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916C7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916C71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916C71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916C71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916C71"/>
        </w:tc>
        <w:tc>
          <w:tcPr>
            <w:tcW w:w="1218" w:type="dxa"/>
          </w:tcPr>
          <w:p w14:paraId="488BB2E9" w14:textId="77777777" w:rsidR="009F5790" w:rsidRPr="009F5790" w:rsidRDefault="009F5790" w:rsidP="00916C71"/>
        </w:tc>
        <w:tc>
          <w:tcPr>
            <w:tcW w:w="1218" w:type="dxa"/>
          </w:tcPr>
          <w:p w14:paraId="325B699D" w14:textId="77777777" w:rsidR="009F5790" w:rsidRPr="009F5790" w:rsidRDefault="009F5790" w:rsidP="00916C71"/>
        </w:tc>
        <w:tc>
          <w:tcPr>
            <w:tcW w:w="1218" w:type="dxa"/>
          </w:tcPr>
          <w:p w14:paraId="77EF851F" w14:textId="77777777" w:rsidR="009F5790" w:rsidRPr="009F5790" w:rsidRDefault="009F5790" w:rsidP="00916C71"/>
        </w:tc>
        <w:tc>
          <w:tcPr>
            <w:tcW w:w="1218" w:type="dxa"/>
          </w:tcPr>
          <w:p w14:paraId="3AD2F557" w14:textId="77777777" w:rsidR="009F5790" w:rsidRPr="009F5790" w:rsidRDefault="009F5790" w:rsidP="00916C71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916C71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916C71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916C71"/>
        </w:tc>
        <w:tc>
          <w:tcPr>
            <w:tcW w:w="1218" w:type="dxa"/>
          </w:tcPr>
          <w:p w14:paraId="3D8D9994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916C71"/>
        </w:tc>
        <w:tc>
          <w:tcPr>
            <w:tcW w:w="1218" w:type="dxa"/>
          </w:tcPr>
          <w:p w14:paraId="2BE1FC53" w14:textId="77777777" w:rsidR="009F5790" w:rsidRPr="009F5790" w:rsidRDefault="009F5790" w:rsidP="00916C71"/>
        </w:tc>
        <w:tc>
          <w:tcPr>
            <w:tcW w:w="1218" w:type="dxa"/>
          </w:tcPr>
          <w:p w14:paraId="1799B660" w14:textId="77777777" w:rsidR="009F5790" w:rsidRPr="009F5790" w:rsidRDefault="009F5790" w:rsidP="00916C71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916C71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916C71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916C71"/>
        </w:tc>
        <w:tc>
          <w:tcPr>
            <w:tcW w:w="1218" w:type="dxa"/>
          </w:tcPr>
          <w:p w14:paraId="3645B887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916C71"/>
        </w:tc>
        <w:tc>
          <w:tcPr>
            <w:tcW w:w="1218" w:type="dxa"/>
          </w:tcPr>
          <w:p w14:paraId="3A64C6EF" w14:textId="77777777" w:rsidR="009F5790" w:rsidRPr="009F5790" w:rsidRDefault="009F5790" w:rsidP="00916C71"/>
        </w:tc>
        <w:tc>
          <w:tcPr>
            <w:tcW w:w="1218" w:type="dxa"/>
          </w:tcPr>
          <w:p w14:paraId="47308748" w14:textId="77777777" w:rsidR="009F5790" w:rsidRPr="009F5790" w:rsidRDefault="009F5790" w:rsidP="00916C71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916C71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916C71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916C71"/>
        </w:tc>
        <w:tc>
          <w:tcPr>
            <w:tcW w:w="1218" w:type="dxa"/>
          </w:tcPr>
          <w:p w14:paraId="46558018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916C71"/>
        </w:tc>
        <w:tc>
          <w:tcPr>
            <w:tcW w:w="1218" w:type="dxa"/>
          </w:tcPr>
          <w:p w14:paraId="3AFC5A5C" w14:textId="77777777" w:rsidR="009F5790" w:rsidRPr="009F5790" w:rsidRDefault="009F5790" w:rsidP="00916C71"/>
        </w:tc>
        <w:tc>
          <w:tcPr>
            <w:tcW w:w="1218" w:type="dxa"/>
          </w:tcPr>
          <w:p w14:paraId="7E23613F" w14:textId="77777777" w:rsidR="009F5790" w:rsidRPr="009F5790" w:rsidRDefault="009F5790" w:rsidP="00916C71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916C71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916C71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916C71"/>
        </w:tc>
        <w:tc>
          <w:tcPr>
            <w:tcW w:w="1218" w:type="dxa"/>
          </w:tcPr>
          <w:p w14:paraId="4D22E910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916C71"/>
        </w:tc>
        <w:tc>
          <w:tcPr>
            <w:tcW w:w="1218" w:type="dxa"/>
          </w:tcPr>
          <w:p w14:paraId="6071EC99" w14:textId="77777777" w:rsidR="009F5790" w:rsidRPr="009F5790" w:rsidRDefault="009F5790" w:rsidP="00916C71"/>
        </w:tc>
        <w:tc>
          <w:tcPr>
            <w:tcW w:w="1218" w:type="dxa"/>
          </w:tcPr>
          <w:p w14:paraId="0D8E8B38" w14:textId="77777777" w:rsidR="009F5790" w:rsidRPr="009F5790" w:rsidRDefault="009F5790" w:rsidP="00916C71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916C71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916C71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916C71"/>
        </w:tc>
        <w:tc>
          <w:tcPr>
            <w:tcW w:w="1218" w:type="dxa"/>
          </w:tcPr>
          <w:p w14:paraId="3BC21E42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916C71"/>
        </w:tc>
        <w:tc>
          <w:tcPr>
            <w:tcW w:w="1218" w:type="dxa"/>
          </w:tcPr>
          <w:p w14:paraId="718D8944" w14:textId="77777777" w:rsidR="009F5790" w:rsidRPr="009F5790" w:rsidRDefault="009F5790" w:rsidP="00916C71"/>
        </w:tc>
        <w:tc>
          <w:tcPr>
            <w:tcW w:w="1218" w:type="dxa"/>
          </w:tcPr>
          <w:p w14:paraId="5DD7E652" w14:textId="77777777" w:rsidR="009F5790" w:rsidRPr="009F5790" w:rsidRDefault="009F5790" w:rsidP="00916C71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916C71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916C71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916C71"/>
        </w:tc>
        <w:tc>
          <w:tcPr>
            <w:tcW w:w="1218" w:type="dxa"/>
          </w:tcPr>
          <w:p w14:paraId="161B779E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916C71"/>
        </w:tc>
        <w:tc>
          <w:tcPr>
            <w:tcW w:w="1218" w:type="dxa"/>
          </w:tcPr>
          <w:p w14:paraId="4BE23196" w14:textId="77777777" w:rsidR="009F5790" w:rsidRPr="009F5790" w:rsidRDefault="009F5790" w:rsidP="00916C71"/>
        </w:tc>
        <w:tc>
          <w:tcPr>
            <w:tcW w:w="1218" w:type="dxa"/>
          </w:tcPr>
          <w:p w14:paraId="3F95224E" w14:textId="77777777" w:rsidR="009F5790" w:rsidRPr="009F5790" w:rsidRDefault="009F5790" w:rsidP="00916C71"/>
        </w:tc>
      </w:tr>
    </w:tbl>
    <w:p w14:paraId="7C85DA30" w14:textId="77777777" w:rsidR="009F5790" w:rsidRPr="009F5790" w:rsidRDefault="009F5790" w:rsidP="00916C71"/>
    <w:p w14:paraId="36105CE6" w14:textId="77777777" w:rsidR="009F5790" w:rsidRPr="009F5790" w:rsidRDefault="009F5790" w:rsidP="00916C71"/>
    <w:p w14:paraId="2CC8A7F7" w14:textId="77777777" w:rsidR="009F5790" w:rsidRPr="009F5790" w:rsidRDefault="009F5790" w:rsidP="00916C71">
      <w:r w:rsidRPr="009F5790">
        <w:t xml:space="preserve">Disclaimer: </w:t>
      </w:r>
    </w:p>
    <w:p w14:paraId="28E0825A" w14:textId="77777777" w:rsidR="009F5790" w:rsidRPr="009F5790" w:rsidRDefault="009F5790" w:rsidP="00916C71"/>
    <w:p w14:paraId="47F58572" w14:textId="77777777" w:rsidR="009F5790" w:rsidRPr="009F5790" w:rsidRDefault="009F5790" w:rsidP="00916C71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916C71">
      <w:r w:rsidRPr="005B3604">
        <w:lastRenderedPageBreak/>
        <w:t>TABLE OF CONTENTS</w:t>
      </w:r>
    </w:p>
    <w:p w14:paraId="63D9F59F" w14:textId="77777777" w:rsidR="009F5790" w:rsidRPr="009F5790" w:rsidRDefault="009F5790" w:rsidP="00916C71"/>
    <w:p w14:paraId="3BB0B844" w14:textId="77777777" w:rsidR="009F5790" w:rsidRPr="005B3604" w:rsidRDefault="009F5790" w:rsidP="00916C71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7D28E9" w:rsidP="00916C71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7D28E9" w:rsidP="00916C71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7D28E9" w:rsidP="00916C71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7D28E9" w:rsidP="00916C71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7D28E9" w:rsidP="00916C71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7D28E9" w:rsidP="00916C71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7D28E9" w:rsidP="00916C71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7D28E9" w:rsidP="00916C71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7D28E9" w:rsidP="00916C71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7D28E9" w:rsidP="00916C71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7D28E9" w:rsidP="00916C71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7D28E9" w:rsidP="00916C71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916C71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916C71">
      <w:r w:rsidRPr="00F42082">
        <w:fldChar w:fldCharType="end"/>
      </w:r>
    </w:p>
    <w:p w14:paraId="74E6C9D8" w14:textId="77777777" w:rsidR="009F5790" w:rsidRPr="009F5790" w:rsidRDefault="009F5790" w:rsidP="00916C71"/>
    <w:p w14:paraId="54DA6AF0" w14:textId="77777777" w:rsidR="009F5790" w:rsidRPr="009F5790" w:rsidRDefault="009F5790" w:rsidP="00916C71"/>
    <w:p w14:paraId="5A45629C" w14:textId="77777777" w:rsidR="009F5790" w:rsidRPr="009F5790" w:rsidRDefault="009F5790" w:rsidP="00916C71"/>
    <w:p w14:paraId="32E4EA51" w14:textId="77777777" w:rsidR="009F5790" w:rsidRPr="009F5790" w:rsidRDefault="009F5790" w:rsidP="00916C71"/>
    <w:p w14:paraId="12FDF1A2" w14:textId="77777777" w:rsidR="009F5790" w:rsidRPr="009F5790" w:rsidRDefault="009F5790" w:rsidP="00916C71"/>
    <w:p w14:paraId="332B7CEA" w14:textId="77777777" w:rsidR="009F5790" w:rsidRPr="009F5790" w:rsidRDefault="009F5790" w:rsidP="00916C71"/>
    <w:p w14:paraId="2663E52A" w14:textId="22D0F1C1" w:rsidR="009F5790" w:rsidRPr="00CA5FB3" w:rsidRDefault="009F5790" w:rsidP="00916C71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67FBF">
        <w:t>Asset Management System User</w:t>
      </w:r>
      <w:r w:rsidR="00627BDA">
        <w:t xml:space="preserve"> Login</w:t>
      </w:r>
    </w:p>
    <w:p w14:paraId="289C1AFB" w14:textId="4B8C5914" w:rsidR="00C855BC" w:rsidRPr="0052220A" w:rsidRDefault="00D1127B" w:rsidP="00916C71">
      <w:r>
        <w:t xml:space="preserve">Use Case ID: </w:t>
      </w:r>
      <w:r w:rsidR="00767FBF">
        <w:rPr>
          <w:noProof/>
          <w:lang w:eastAsia="ja-JP"/>
        </w:rPr>
        <w:t>Asset Management</w:t>
      </w:r>
      <w:r w:rsidR="00C65007">
        <w:rPr>
          <w:noProof/>
          <w:lang w:eastAsia="ja-JP"/>
        </w:rPr>
        <w:t xml:space="preserve">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916C71">
      <w:pPr>
        <w:pStyle w:val="BodyText"/>
      </w:pPr>
      <w:r>
        <w:t>1.0</w:t>
      </w:r>
    </w:p>
    <w:p w14:paraId="078CF40F" w14:textId="77777777" w:rsidR="009F5790" w:rsidRPr="009F5790" w:rsidRDefault="009F5790" w:rsidP="00916C71">
      <w:pPr>
        <w:pStyle w:val="BodyText"/>
      </w:pPr>
    </w:p>
    <w:p w14:paraId="339B99C7" w14:textId="4FAF8CEF" w:rsidR="009F5790" w:rsidRPr="0052220A" w:rsidRDefault="009F5790" w:rsidP="00916C71">
      <w:r w:rsidRPr="009F5790">
        <w:rPr>
          <w:b/>
        </w:rPr>
        <w:t>Brief Description</w:t>
      </w:r>
      <w:r w:rsidRPr="0052220A">
        <w:t xml:space="preserve">: </w:t>
      </w:r>
      <w:r w:rsidR="00763779" w:rsidRPr="0052220A">
        <w:t xml:space="preserve">This </w:t>
      </w:r>
      <w:proofErr w:type="spellStart"/>
      <w:r w:rsidR="00763779" w:rsidRPr="0052220A">
        <w:t>usecase</w:t>
      </w:r>
      <w:proofErr w:type="spellEnd"/>
      <w:r w:rsidR="00763779" w:rsidRPr="0052220A">
        <w:t xml:space="preserve"> describes the </w:t>
      </w:r>
      <w:proofErr w:type="gramStart"/>
      <w:r w:rsidR="00763779" w:rsidRPr="0052220A">
        <w:t>process</w:t>
      </w:r>
      <w:r w:rsidR="0052220A" w:rsidRPr="0052220A">
        <w:t xml:space="preserve"> </w:t>
      </w:r>
      <w:r w:rsidR="004D595C" w:rsidRPr="0052220A">
        <w:t xml:space="preserve"> </w:t>
      </w:r>
      <w:r w:rsidR="0052220A" w:rsidRPr="0052220A">
        <w:rPr>
          <w:noProof/>
          <w:lang w:eastAsia="ja-JP"/>
        </w:rPr>
        <w:t>for</w:t>
      </w:r>
      <w:proofErr w:type="gramEnd"/>
      <w:r w:rsidR="0052220A" w:rsidRPr="0052220A">
        <w:rPr>
          <w:noProof/>
          <w:lang w:eastAsia="ja-JP"/>
        </w:rPr>
        <w:t xml:space="preserve"> </w:t>
      </w:r>
      <w:r w:rsidR="001D6EB2">
        <w:rPr>
          <w:noProof/>
          <w:lang w:eastAsia="ja-JP"/>
        </w:rPr>
        <w:t>“</w:t>
      </w:r>
      <w:r w:rsidR="00767FBF">
        <w:rPr>
          <w:noProof/>
          <w:lang w:eastAsia="ja-JP"/>
        </w:rPr>
        <w:t>User</w:t>
      </w:r>
      <w:r w:rsidR="00A33DCF">
        <w:rPr>
          <w:noProof/>
          <w:lang w:eastAsia="ja-JP"/>
        </w:rPr>
        <w:t xml:space="preserve"> Login</w:t>
      </w:r>
      <w:r w:rsidR="00C32287">
        <w:rPr>
          <w:noProof/>
          <w:lang w:eastAsia="ja-JP"/>
        </w:rPr>
        <w:t xml:space="preserve">” on the </w:t>
      </w:r>
      <w:r w:rsidR="00767FBF">
        <w:rPr>
          <w:noProof/>
          <w:lang w:eastAsia="ja-JP"/>
        </w:rPr>
        <w:t>Asset</w:t>
      </w:r>
      <w:r w:rsidR="00C855BC">
        <w:rPr>
          <w:noProof/>
          <w:lang w:eastAsia="ja-JP"/>
        </w:rPr>
        <w:t xml:space="preserve"> Management </w:t>
      </w:r>
      <w:r w:rsidR="00C32287">
        <w:rPr>
          <w:noProof/>
          <w:lang w:eastAsia="ja-JP"/>
        </w:rPr>
        <w:t>Website</w:t>
      </w:r>
    </w:p>
    <w:p w14:paraId="736729FA" w14:textId="0AE0316C" w:rsidR="009F5790" w:rsidRPr="009F5790" w:rsidRDefault="009F5790" w:rsidP="00916C71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037C0263" w14:textId="7EC36AE4" w:rsidR="0007128F" w:rsidRPr="00EE618D" w:rsidRDefault="00EE618D" w:rsidP="00916C71">
      <w:r>
        <w:t xml:space="preserve">              </w:t>
      </w:r>
      <w:r w:rsidR="004D595C">
        <w:t>1.</w:t>
      </w:r>
      <w:r w:rsidR="00676C40">
        <w:t>Admin</w:t>
      </w:r>
    </w:p>
    <w:p w14:paraId="3EF2D38B" w14:textId="785880C2" w:rsidR="00676C40" w:rsidRDefault="004D595C" w:rsidP="00916C71">
      <w:r>
        <w:t xml:space="preserve">              2.</w:t>
      </w:r>
      <w:r w:rsidR="00767FBF">
        <w:t>Manager</w:t>
      </w:r>
    </w:p>
    <w:p w14:paraId="08B90B37" w14:textId="09FE6712" w:rsidR="0007128F" w:rsidRDefault="00E028A0" w:rsidP="00916C71">
      <w:r>
        <w:t xml:space="preserve">              </w:t>
      </w:r>
      <w:r w:rsidR="00767FBF">
        <w:t>3</w:t>
      </w:r>
      <w:r w:rsidR="00676C40">
        <w:t>.</w:t>
      </w:r>
      <w:r w:rsidR="00676C40" w:rsidRPr="00676C40">
        <w:t xml:space="preserve"> </w:t>
      </w:r>
      <w:r w:rsidR="00676C40">
        <w:t>Hotel Management System</w:t>
      </w:r>
    </w:p>
    <w:p w14:paraId="1602C318" w14:textId="2333F06E" w:rsidR="00676C40" w:rsidRDefault="00676C40" w:rsidP="00916C71">
      <w:r>
        <w:tab/>
      </w:r>
    </w:p>
    <w:p w14:paraId="1A9B7159" w14:textId="7EE20654" w:rsidR="00676C40" w:rsidRDefault="00676C40" w:rsidP="00916C71"/>
    <w:p w14:paraId="17456E31" w14:textId="2ED67946" w:rsidR="00676C40" w:rsidRPr="00EE618D" w:rsidRDefault="00676C40" w:rsidP="00916C71">
      <w:r>
        <w:tab/>
      </w:r>
      <w:r>
        <w:tab/>
      </w:r>
    </w:p>
    <w:p w14:paraId="6AA8190C" w14:textId="56C0A4D2" w:rsidR="0007128F" w:rsidRPr="00EE618D" w:rsidRDefault="009F5790" w:rsidP="00916C71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6A318C81" w14:textId="5DE39C52" w:rsidR="004D595C" w:rsidRDefault="00371461" w:rsidP="00916C71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767FBF">
        <w:t>user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2B8E3320" w:rsidR="0007128F" w:rsidRPr="00EE618D" w:rsidRDefault="00D676FE" w:rsidP="00916C71">
      <w:pPr>
        <w:pStyle w:val="ListParagraph"/>
        <w:numPr>
          <w:ilvl w:val="0"/>
          <w:numId w:val="13"/>
        </w:numPr>
      </w:pPr>
      <w:r>
        <w:t xml:space="preserve">The person </w:t>
      </w:r>
      <w:r w:rsidR="00803220">
        <w:t>logging in</w:t>
      </w:r>
      <w:r>
        <w:t xml:space="preserve"> for </w:t>
      </w:r>
      <w:r w:rsidR="00767FBF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r w:rsidR="00767FBF">
        <w:t>either admin or manager</w:t>
      </w:r>
      <w:r>
        <w:t>.</w:t>
      </w:r>
    </w:p>
    <w:p w14:paraId="5FFC8CDC" w14:textId="29B8906A" w:rsidR="009F5790" w:rsidRPr="009F5790" w:rsidRDefault="00D676FE" w:rsidP="00916C71">
      <w:r>
        <w:t xml:space="preserve">       </w:t>
      </w:r>
    </w:p>
    <w:p w14:paraId="76B4CB6E" w14:textId="00774F7F" w:rsidR="009F5790" w:rsidRPr="009F5790" w:rsidRDefault="009F5790" w:rsidP="00916C71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916C71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F83F654" w14:textId="75463EDE" w:rsidR="00513662" w:rsidRDefault="00866B9E" w:rsidP="00916C71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5274E4">
        <w:t>Login</w:t>
      </w:r>
      <w:r w:rsidR="00CA4E70">
        <w:t xml:space="preserve"> </w:t>
      </w:r>
      <w:r w:rsidR="00D676FE">
        <w:t xml:space="preserve">of </w:t>
      </w:r>
      <w:r w:rsidR="00B03827">
        <w:t>Asset</w:t>
      </w:r>
      <w:r w:rsidR="00C65007">
        <w:t xml:space="preserve"> Management System</w:t>
      </w:r>
    </w:p>
    <w:p w14:paraId="37B2B0EB" w14:textId="77777777" w:rsidR="00B06D65" w:rsidRDefault="00B06D65" w:rsidP="00916C71">
      <w:pPr>
        <w:pStyle w:val="Footer"/>
      </w:pPr>
    </w:p>
    <w:p w14:paraId="19A03ED9" w14:textId="0E065D80" w:rsidR="00B06D65" w:rsidRDefault="00B03827" w:rsidP="00916C71">
      <w:pPr>
        <w:pStyle w:val="ListParagraph"/>
        <w:numPr>
          <w:ilvl w:val="0"/>
          <w:numId w:val="7"/>
        </w:numPr>
      </w:pPr>
      <w:r>
        <w:t>User</w:t>
      </w:r>
      <w:r w:rsidR="00D63EC2">
        <w:t xml:space="preserve"> enters </w:t>
      </w:r>
      <w:r w:rsidR="00576110">
        <w:t>N</w:t>
      </w:r>
      <w:r w:rsidR="00780C5E">
        <w:t>ame</w:t>
      </w:r>
    </w:p>
    <w:p w14:paraId="39C72987" w14:textId="1D3A9874" w:rsidR="00C070CC" w:rsidRDefault="00576110" w:rsidP="00916C71">
      <w:pPr>
        <w:pStyle w:val="ListParagraph"/>
        <w:numPr>
          <w:ilvl w:val="0"/>
          <w:numId w:val="7"/>
        </w:numPr>
      </w:pPr>
      <w:r>
        <w:t>User</w:t>
      </w:r>
      <w:r w:rsidR="00D63EC2">
        <w:t xml:space="preserve"> enters </w:t>
      </w:r>
      <w:r w:rsidR="00780C5E">
        <w:t>Password</w:t>
      </w:r>
    </w:p>
    <w:p w14:paraId="6F9CBE1A" w14:textId="60756E9C" w:rsidR="00935370" w:rsidRDefault="00576110" w:rsidP="00916C71">
      <w:pPr>
        <w:pStyle w:val="ListParagraph"/>
        <w:numPr>
          <w:ilvl w:val="0"/>
          <w:numId w:val="7"/>
        </w:numPr>
      </w:pPr>
      <w:r>
        <w:t>User</w:t>
      </w:r>
      <w:r w:rsidR="00474B2C">
        <w:t xml:space="preserve"> clicks on </w:t>
      </w:r>
      <w:r>
        <w:t>Submit</w:t>
      </w:r>
      <w:r w:rsidR="00780C5E">
        <w:t xml:space="preserve"> button</w:t>
      </w:r>
    </w:p>
    <w:p w14:paraId="36F57088" w14:textId="39306ABD" w:rsidR="009D6096" w:rsidRPr="00DC1893" w:rsidRDefault="009D6096" w:rsidP="00916C71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6354D8">
        <w:t>“Successful Login”</w:t>
      </w:r>
    </w:p>
    <w:p w14:paraId="1CEC7B42" w14:textId="77777777" w:rsidR="009D6096" w:rsidRPr="00DC1893" w:rsidRDefault="009D6096" w:rsidP="00916C71"/>
    <w:p w14:paraId="40F5D6A2" w14:textId="77777777" w:rsidR="00B7023A" w:rsidRDefault="00B7023A" w:rsidP="00916C71"/>
    <w:p w14:paraId="078DBFF3" w14:textId="2FB550DD" w:rsidR="009F5790" w:rsidRPr="009F5790" w:rsidRDefault="009F5790" w:rsidP="00916C71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4A69AC9B" w14:textId="41FA005C" w:rsidR="00144A0B" w:rsidRDefault="0064512A" w:rsidP="00916C71">
      <w:pPr>
        <w:pStyle w:val="ListParagraph"/>
      </w:pPr>
      <w:r>
        <w:t xml:space="preserve">       </w:t>
      </w:r>
      <w:r w:rsidR="00144A0B">
        <w:t>1.</w:t>
      </w:r>
      <w:r>
        <w:t xml:space="preserve">   </w:t>
      </w:r>
      <w:r w:rsidR="00576110">
        <w:t>User</w:t>
      </w:r>
      <w:r w:rsidR="00144A0B">
        <w:t xml:space="preserve"> clicks on </w:t>
      </w:r>
      <w:r>
        <w:t>sign up</w:t>
      </w:r>
      <w:r w:rsidR="00144A0B">
        <w:t xml:space="preserve"> button</w:t>
      </w:r>
    </w:p>
    <w:p w14:paraId="0337944A" w14:textId="13382377" w:rsidR="008F1E31" w:rsidRDefault="008F1E31" w:rsidP="00916C71">
      <w:r>
        <w:t xml:space="preserve">              2.   </w:t>
      </w:r>
      <w:r w:rsidR="00576110">
        <w:t>User</w:t>
      </w:r>
      <w:r>
        <w:t xml:space="preserve"> adds the various details</w:t>
      </w:r>
    </w:p>
    <w:p w14:paraId="015CF6DC" w14:textId="48FFC4E0" w:rsidR="008F1E31" w:rsidRDefault="008F1E31" w:rsidP="00916C71">
      <w:r>
        <w:t xml:space="preserve">              3.   </w:t>
      </w:r>
      <w:r w:rsidR="00576110">
        <w:t>User</w:t>
      </w:r>
      <w:r>
        <w:t xml:space="preserve"> enters </w:t>
      </w:r>
      <w:r w:rsidR="00576110">
        <w:t>N</w:t>
      </w:r>
      <w:r>
        <w:t>ame</w:t>
      </w:r>
    </w:p>
    <w:p w14:paraId="7D37FC2D" w14:textId="4EC3E0C3" w:rsidR="008F1E31" w:rsidRDefault="008F1E31" w:rsidP="00916C71">
      <w:r>
        <w:t xml:space="preserve">              4.   </w:t>
      </w:r>
      <w:r w:rsidR="00576110">
        <w:t>User</w:t>
      </w:r>
      <w:r>
        <w:t xml:space="preserve"> enters Password</w:t>
      </w:r>
    </w:p>
    <w:p w14:paraId="6667E2E3" w14:textId="0BD876EB" w:rsidR="008F1E31" w:rsidRDefault="008F1E31" w:rsidP="00916C71">
      <w:r>
        <w:t xml:space="preserve">              5.  </w:t>
      </w:r>
      <w:r w:rsidR="00576110">
        <w:t>User</w:t>
      </w:r>
      <w:r>
        <w:t xml:space="preserve"> clicks on </w:t>
      </w:r>
      <w:r w:rsidR="00576110">
        <w:t>Submit</w:t>
      </w:r>
      <w:r>
        <w:t xml:space="preserve"> button</w:t>
      </w:r>
      <w:r>
        <w:tab/>
      </w:r>
    </w:p>
    <w:p w14:paraId="203A5E8B" w14:textId="5CF8DF7D" w:rsidR="00144A0B" w:rsidRPr="00DC1893" w:rsidRDefault="00144A0B" w:rsidP="00916C71">
      <w:r>
        <w:t xml:space="preserve">      </w:t>
      </w:r>
      <w:r w:rsidR="0064512A">
        <w:t xml:space="preserve">        </w:t>
      </w:r>
      <w:r>
        <w:t>4.</w:t>
      </w:r>
      <w:r w:rsidR="0064512A">
        <w:t xml:space="preserve">   </w:t>
      </w:r>
      <w:r>
        <w:t>System displays the message “Successful Login”</w:t>
      </w:r>
    </w:p>
    <w:p w14:paraId="54D5468F" w14:textId="77777777" w:rsidR="009F5790" w:rsidRPr="00144A0B" w:rsidRDefault="009F5790" w:rsidP="00916C71">
      <w:pPr>
        <w:pStyle w:val="infoblue"/>
      </w:pPr>
    </w:p>
    <w:p w14:paraId="66250B60" w14:textId="77777777" w:rsidR="00144A0B" w:rsidRDefault="00144A0B" w:rsidP="00916C71">
      <w:pPr>
        <w:pStyle w:val="infoblue"/>
      </w:pPr>
    </w:p>
    <w:p w14:paraId="6B8933E4" w14:textId="38D0A185" w:rsidR="00B67E7B" w:rsidRDefault="00AF20B3" w:rsidP="00916C71">
      <w:pPr>
        <w:pStyle w:val="StyleHeading2Sub-headingH2ChapterNumberAppendixLetterchnh"/>
        <w:rPr>
          <w:rFonts w:asciiTheme="majorHAnsi" w:hAnsiTheme="majorHAnsi" w:cstheme="majorHAnsi"/>
          <w:szCs w:val="22"/>
        </w:rPr>
      </w:pPr>
      <w:r w:rsidRPr="00772CBE">
        <w:lastRenderedPageBreak/>
        <w:t xml:space="preserve">Alternate Flow </w:t>
      </w:r>
      <w:proofErr w:type="gramStart"/>
      <w:r w:rsidRPr="00772CBE">
        <w:t>1</w:t>
      </w:r>
      <w:r w:rsidR="00B67E7B" w:rsidRPr="00772CBE">
        <w:t>:</w:t>
      </w:r>
      <w:r w:rsidR="00772CBE">
        <w:t>Successfull</w:t>
      </w:r>
      <w:proofErr w:type="gramEnd"/>
      <w:r w:rsidR="00B67E7B">
        <w:t xml:space="preserve"> </w:t>
      </w:r>
      <w:r w:rsidR="00A249CA">
        <w:t>Login</w:t>
      </w:r>
      <w:r w:rsidR="00911C7F">
        <w:t xml:space="preserve"> in </w:t>
      </w:r>
      <w:r w:rsidR="00576110">
        <w:rPr>
          <w:rFonts w:asciiTheme="majorHAnsi" w:hAnsiTheme="majorHAnsi" w:cstheme="majorHAnsi"/>
          <w:szCs w:val="22"/>
        </w:rPr>
        <w:t>Asset</w:t>
      </w:r>
      <w:r w:rsidR="00C65007">
        <w:rPr>
          <w:rFonts w:asciiTheme="majorHAnsi" w:hAnsiTheme="majorHAnsi" w:cstheme="majorHAnsi"/>
          <w:szCs w:val="22"/>
        </w:rPr>
        <w:t xml:space="preserve"> Management System</w:t>
      </w:r>
      <w:r w:rsidR="008D57E8">
        <w:rPr>
          <w:rFonts w:asciiTheme="majorHAnsi" w:hAnsiTheme="majorHAnsi" w:cstheme="majorHAnsi"/>
          <w:szCs w:val="22"/>
        </w:rPr>
        <w:t xml:space="preserve"> </w:t>
      </w:r>
    </w:p>
    <w:p w14:paraId="36882204" w14:textId="2F82CE3F" w:rsidR="00A249CA" w:rsidRDefault="002B1A21" w:rsidP="00916C71">
      <w:pPr>
        <w:pStyle w:val="StyleHeading2Sub-headingH2ChapterNumberAppendixLetterchnh"/>
      </w:pPr>
      <w:bookmarkStart w:id="34" w:name="_Toc141844800"/>
      <w:bookmarkStart w:id="35" w:name="_Toc143500967"/>
      <w:bookmarkStart w:id="36" w:name="_Toc144299918"/>
      <w:bookmarkStart w:id="37" w:name="_Toc145125005"/>
      <w:r>
        <w:t xml:space="preserve">Exception Flow  1: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A249CA">
        <w:t>Login</w:t>
      </w:r>
      <w:r w:rsidR="00A32D91">
        <w:t xml:space="preserve"> in </w:t>
      </w:r>
      <w:r w:rsidR="00576110">
        <w:t>Asset</w:t>
      </w:r>
      <w:r w:rsidR="00C65007">
        <w:t xml:space="preserve"> Management </w:t>
      </w:r>
      <w:proofErr w:type="gramStart"/>
      <w:r w:rsidR="00C65007">
        <w:t>System</w:t>
      </w:r>
      <w:r w:rsidR="00121302">
        <w:t xml:space="preserve"> </w:t>
      </w:r>
      <w:r w:rsidR="00502C5C">
        <w:t xml:space="preserve"> </w:t>
      </w:r>
      <w:r w:rsidR="00A249CA">
        <w:t>due</w:t>
      </w:r>
      <w:proofErr w:type="gramEnd"/>
      <w:r w:rsidR="00A249CA">
        <w:t xml:space="preserve"> To invalid </w:t>
      </w:r>
      <w:r w:rsidR="00576110">
        <w:t>User</w:t>
      </w:r>
      <w:r w:rsidR="00A249CA">
        <w:t>name</w:t>
      </w:r>
    </w:p>
    <w:p w14:paraId="4FB3EBA4" w14:textId="1859FBE6" w:rsidR="00A249CA" w:rsidRDefault="00576110" w:rsidP="00916C71">
      <w:pPr>
        <w:pStyle w:val="ListParagraph"/>
        <w:numPr>
          <w:ilvl w:val="0"/>
          <w:numId w:val="22"/>
        </w:numPr>
      </w:pPr>
      <w:r>
        <w:t>User</w:t>
      </w:r>
      <w:r w:rsidR="00A249CA">
        <w:t xml:space="preserve"> enters </w:t>
      </w:r>
      <w:r>
        <w:t>N</w:t>
      </w:r>
      <w:r w:rsidR="00A249CA">
        <w:t>ame</w:t>
      </w:r>
    </w:p>
    <w:p w14:paraId="4463D183" w14:textId="1884B9B6" w:rsidR="00A249CA" w:rsidRDefault="00576110" w:rsidP="00916C71">
      <w:pPr>
        <w:pStyle w:val="ListParagraph"/>
        <w:numPr>
          <w:ilvl w:val="0"/>
          <w:numId w:val="22"/>
        </w:numPr>
      </w:pPr>
      <w:r>
        <w:t>User</w:t>
      </w:r>
      <w:r w:rsidR="00A249CA">
        <w:t xml:space="preserve"> enters Password</w:t>
      </w:r>
    </w:p>
    <w:p w14:paraId="44696DC0" w14:textId="3003C564" w:rsidR="00A249CA" w:rsidRDefault="00576110" w:rsidP="00916C71">
      <w:pPr>
        <w:pStyle w:val="ListParagraph"/>
        <w:numPr>
          <w:ilvl w:val="0"/>
          <w:numId w:val="22"/>
        </w:numPr>
      </w:pPr>
      <w:r>
        <w:t>User</w:t>
      </w:r>
      <w:r w:rsidR="00A249CA">
        <w:t xml:space="preserve"> clicks on </w:t>
      </w:r>
      <w:r>
        <w:t>Submit</w:t>
      </w:r>
      <w:r w:rsidR="00A249CA">
        <w:t xml:space="preserve"> button</w:t>
      </w:r>
    </w:p>
    <w:p w14:paraId="21FBC779" w14:textId="7FAFF8B7" w:rsidR="00FD29E6" w:rsidRDefault="00A249CA" w:rsidP="00916C71">
      <w:pPr>
        <w:pStyle w:val="ListParagraph"/>
        <w:numPr>
          <w:ilvl w:val="0"/>
          <w:numId w:val="22"/>
        </w:numPr>
      </w:pPr>
      <w:r>
        <w:t xml:space="preserve">System displays the message “Invalid </w:t>
      </w:r>
      <w:r w:rsidR="00576110">
        <w:t>User</w:t>
      </w:r>
      <w:r>
        <w:t>name”</w:t>
      </w:r>
    </w:p>
    <w:p w14:paraId="569A9CC5" w14:textId="1D2BBA57" w:rsidR="00F9425C" w:rsidRDefault="00960EDF" w:rsidP="00916C71">
      <w:pPr>
        <w:pStyle w:val="StyleHeading2Sub-headingH2ChapterNumberAppendixLetterchnh"/>
      </w:pPr>
      <w:r>
        <w:t xml:space="preserve">Exception Flow  </w:t>
      </w:r>
      <w:proofErr w:type="gramStart"/>
      <w:r>
        <w:t>2</w:t>
      </w:r>
      <w:r w:rsidR="00F9425C" w:rsidRPr="00F9425C">
        <w:t xml:space="preserve"> </w:t>
      </w:r>
      <w:r w:rsidR="00F9425C">
        <w:t>:unsuccessful</w:t>
      </w:r>
      <w:proofErr w:type="gramEnd"/>
      <w:r w:rsidR="00F9425C">
        <w:t xml:space="preserve"> </w:t>
      </w:r>
      <w:r w:rsidR="00A249CA">
        <w:t>Login</w:t>
      </w:r>
      <w:r w:rsidR="00663908">
        <w:t xml:space="preserve"> in </w:t>
      </w:r>
      <w:r w:rsidR="00C1762E">
        <w:t>Asset</w:t>
      </w:r>
      <w:r w:rsidR="00C65007">
        <w:t xml:space="preserve"> Management System</w:t>
      </w:r>
      <w:r w:rsidR="007C4ABC">
        <w:t xml:space="preserve"> due to invalid password</w:t>
      </w:r>
    </w:p>
    <w:p w14:paraId="4D35EC55" w14:textId="20DBDE60" w:rsidR="007C4ABC" w:rsidRDefault="00C1762E" w:rsidP="00916C71">
      <w:pPr>
        <w:pStyle w:val="ListParagraph"/>
        <w:numPr>
          <w:ilvl w:val="0"/>
          <w:numId w:val="23"/>
        </w:numPr>
      </w:pPr>
      <w:r>
        <w:t xml:space="preserve">User </w:t>
      </w:r>
      <w:r w:rsidR="007C4ABC">
        <w:t xml:space="preserve">enters </w:t>
      </w:r>
      <w:r>
        <w:t>N</w:t>
      </w:r>
      <w:r w:rsidR="007C4ABC">
        <w:t>ame</w:t>
      </w:r>
    </w:p>
    <w:p w14:paraId="28B85FE8" w14:textId="14DD774A" w:rsidR="007C4ABC" w:rsidRDefault="00C1762E" w:rsidP="00916C71">
      <w:pPr>
        <w:pStyle w:val="ListParagraph"/>
        <w:numPr>
          <w:ilvl w:val="0"/>
          <w:numId w:val="23"/>
        </w:numPr>
      </w:pPr>
      <w:r>
        <w:t>User</w:t>
      </w:r>
      <w:r w:rsidR="007C4ABC">
        <w:t xml:space="preserve"> enters Password</w:t>
      </w:r>
    </w:p>
    <w:p w14:paraId="444417C1" w14:textId="75D3461A" w:rsidR="007C4ABC" w:rsidRDefault="00C1762E" w:rsidP="00916C71">
      <w:pPr>
        <w:pStyle w:val="ListParagraph"/>
        <w:numPr>
          <w:ilvl w:val="0"/>
          <w:numId w:val="23"/>
        </w:numPr>
      </w:pPr>
      <w:r>
        <w:t>User</w:t>
      </w:r>
      <w:r w:rsidR="007C4ABC">
        <w:t xml:space="preserve"> clicks on </w:t>
      </w:r>
      <w:r>
        <w:t>Submit</w:t>
      </w:r>
      <w:r w:rsidR="007C4ABC">
        <w:t xml:space="preserve"> button</w:t>
      </w:r>
    </w:p>
    <w:p w14:paraId="0350241A" w14:textId="5078CB31" w:rsidR="007C4ABC" w:rsidRDefault="007C4ABC" w:rsidP="00916C71">
      <w:pPr>
        <w:pStyle w:val="ListParagraph"/>
        <w:numPr>
          <w:ilvl w:val="0"/>
          <w:numId w:val="23"/>
        </w:numPr>
      </w:pPr>
      <w:r>
        <w:t>System displays the message “Invalid Password”</w:t>
      </w:r>
    </w:p>
    <w:p w14:paraId="7D39CB2C" w14:textId="2D3449ED" w:rsidR="00916C71" w:rsidRDefault="00916C71" w:rsidP="00916C71"/>
    <w:p w14:paraId="3F9A43FC" w14:textId="26137B5B" w:rsidR="00916C71" w:rsidRDefault="00916C71" w:rsidP="00916C71">
      <w:pPr>
        <w:pStyle w:val="StyleHeading2Sub-headingH2ChapterNumberAppendixLetterchnh"/>
      </w:pPr>
      <w:r>
        <w:t xml:space="preserve">Exception Flow  </w:t>
      </w:r>
      <w:proofErr w:type="gramStart"/>
      <w:r>
        <w:t>3</w:t>
      </w:r>
      <w:r w:rsidRPr="00F9425C">
        <w:t xml:space="preserve"> </w:t>
      </w:r>
      <w:r>
        <w:t>:unsuccessful</w:t>
      </w:r>
      <w:proofErr w:type="gramEnd"/>
      <w:r>
        <w:t xml:space="preserve"> Login in Asset Management System due to </w:t>
      </w:r>
      <w:proofErr w:type="spellStart"/>
      <w:r>
        <w:t>webserverdown</w:t>
      </w:r>
      <w:proofErr w:type="spellEnd"/>
    </w:p>
    <w:p w14:paraId="57DA38A7" w14:textId="77777777" w:rsidR="00916C71" w:rsidRDefault="00916C71" w:rsidP="00916C71">
      <w:pPr>
        <w:pStyle w:val="ListParagraph"/>
        <w:numPr>
          <w:ilvl w:val="0"/>
          <w:numId w:val="24"/>
        </w:numPr>
      </w:pPr>
      <w:r>
        <w:t>User enters Name</w:t>
      </w:r>
    </w:p>
    <w:p w14:paraId="69BC37E8" w14:textId="77777777" w:rsidR="00916C71" w:rsidRDefault="00916C71" w:rsidP="00916C71">
      <w:pPr>
        <w:pStyle w:val="ListParagraph"/>
        <w:numPr>
          <w:ilvl w:val="0"/>
          <w:numId w:val="24"/>
        </w:numPr>
      </w:pPr>
      <w:r>
        <w:t>User enters Password</w:t>
      </w:r>
    </w:p>
    <w:p w14:paraId="74B9A5EE" w14:textId="77777777" w:rsidR="00916C71" w:rsidRDefault="00916C71" w:rsidP="00916C71">
      <w:pPr>
        <w:pStyle w:val="ListParagraph"/>
        <w:numPr>
          <w:ilvl w:val="0"/>
          <w:numId w:val="24"/>
        </w:numPr>
      </w:pPr>
      <w:r>
        <w:t>User clicks on Submit button</w:t>
      </w:r>
    </w:p>
    <w:p w14:paraId="4A04D526" w14:textId="6432AC16" w:rsidR="00916C71" w:rsidRDefault="00916C71" w:rsidP="00916C71">
      <w:pPr>
        <w:pStyle w:val="ListParagraph"/>
        <w:numPr>
          <w:ilvl w:val="0"/>
          <w:numId w:val="24"/>
        </w:numPr>
      </w:pPr>
      <w:r>
        <w:t>System displays the message “</w:t>
      </w:r>
      <w:r w:rsidRPr="00304EDE">
        <w:t>Web Server Down</w:t>
      </w:r>
      <w:r>
        <w:t>”</w:t>
      </w:r>
    </w:p>
    <w:p w14:paraId="4EE58B60" w14:textId="77777777" w:rsidR="00916C71" w:rsidRDefault="00916C71" w:rsidP="00916C71">
      <w:pPr>
        <w:pStyle w:val="StyleHeading2Sub-headingH2ChapterNumberAppendixLetterchnh"/>
      </w:pPr>
      <w:r>
        <w:t xml:space="preserve">Exception Flow  </w:t>
      </w:r>
      <w:proofErr w:type="gramStart"/>
      <w:r>
        <w:t>4</w:t>
      </w:r>
      <w:r w:rsidRPr="00F9425C">
        <w:t xml:space="preserve"> </w:t>
      </w:r>
      <w:r>
        <w:t>:unsuccessful</w:t>
      </w:r>
      <w:proofErr w:type="gramEnd"/>
      <w:r>
        <w:t xml:space="preserve"> Login in Asset Management System due to </w:t>
      </w:r>
      <w:r w:rsidRPr="00304EDE">
        <w:t>Database Connectivity Error</w:t>
      </w:r>
      <w:r>
        <w:t xml:space="preserve"> </w:t>
      </w:r>
    </w:p>
    <w:p w14:paraId="3A899055" w14:textId="77777777" w:rsidR="00916C71" w:rsidRDefault="00916C71" w:rsidP="00916C71">
      <w:pPr>
        <w:pStyle w:val="ListParagraph"/>
        <w:numPr>
          <w:ilvl w:val="0"/>
          <w:numId w:val="25"/>
        </w:numPr>
      </w:pPr>
      <w:r>
        <w:t>User enters Name</w:t>
      </w:r>
    </w:p>
    <w:p w14:paraId="52653FE8" w14:textId="77777777" w:rsidR="00916C71" w:rsidRDefault="00916C71" w:rsidP="00916C71">
      <w:pPr>
        <w:pStyle w:val="ListParagraph"/>
        <w:numPr>
          <w:ilvl w:val="0"/>
          <w:numId w:val="25"/>
        </w:numPr>
      </w:pPr>
      <w:r>
        <w:t>User enters Password</w:t>
      </w:r>
    </w:p>
    <w:p w14:paraId="11518D09" w14:textId="77777777" w:rsidR="00916C71" w:rsidRDefault="00916C71" w:rsidP="00916C71">
      <w:pPr>
        <w:pStyle w:val="ListParagraph"/>
        <w:numPr>
          <w:ilvl w:val="0"/>
          <w:numId w:val="25"/>
        </w:numPr>
      </w:pPr>
      <w:r>
        <w:t>User clicks on Submit button</w:t>
      </w:r>
    </w:p>
    <w:p w14:paraId="009C5F60" w14:textId="386CE489" w:rsidR="00916C71" w:rsidRDefault="00916C71" w:rsidP="00916C71">
      <w:pPr>
        <w:pStyle w:val="ListParagraph"/>
        <w:numPr>
          <w:ilvl w:val="0"/>
          <w:numId w:val="24"/>
        </w:numPr>
      </w:pPr>
      <w:r>
        <w:t>System displays the message “</w:t>
      </w:r>
      <w:r w:rsidRPr="00304EDE">
        <w:t>Database Connectivity Error</w:t>
      </w:r>
      <w:r>
        <w:t>”</w:t>
      </w:r>
    </w:p>
    <w:p w14:paraId="44883D7A" w14:textId="1C871E76" w:rsidR="00820D21" w:rsidRDefault="00820D21" w:rsidP="00820D21"/>
    <w:p w14:paraId="043383E2" w14:textId="54EDA545" w:rsidR="00820D21" w:rsidRDefault="00820D21" w:rsidP="00820D21">
      <w:pPr>
        <w:pStyle w:val="StyleHeading2Sub-headingH2ChapterNumberAppendixLetterchnh"/>
      </w:pPr>
      <w:r>
        <w:t xml:space="preserve">Exception Flow  </w:t>
      </w:r>
      <w:proofErr w:type="gramStart"/>
      <w:r>
        <w:t>5</w:t>
      </w:r>
      <w:r w:rsidRPr="00F9425C">
        <w:t xml:space="preserve"> </w:t>
      </w:r>
      <w:r>
        <w:t>:unsuccessful</w:t>
      </w:r>
      <w:proofErr w:type="gramEnd"/>
      <w:r>
        <w:t xml:space="preserve"> Login in Asset Management System due to </w:t>
      </w:r>
      <w:r w:rsidRPr="00304EDE">
        <w:t>Network Connectivity Error</w:t>
      </w:r>
    </w:p>
    <w:p w14:paraId="47571A0B" w14:textId="77777777" w:rsidR="00820D21" w:rsidRDefault="00820D21" w:rsidP="00820D21">
      <w:pPr>
        <w:pStyle w:val="ListParagraph"/>
        <w:numPr>
          <w:ilvl w:val="0"/>
          <w:numId w:val="26"/>
        </w:numPr>
      </w:pPr>
      <w:r>
        <w:t>User enters Name</w:t>
      </w:r>
    </w:p>
    <w:p w14:paraId="738EE086" w14:textId="77777777" w:rsidR="00820D21" w:rsidRDefault="00820D21" w:rsidP="00820D21">
      <w:pPr>
        <w:pStyle w:val="ListParagraph"/>
        <w:numPr>
          <w:ilvl w:val="0"/>
          <w:numId w:val="26"/>
        </w:numPr>
      </w:pPr>
      <w:r>
        <w:t>User enters Password</w:t>
      </w:r>
    </w:p>
    <w:p w14:paraId="4B486E4A" w14:textId="77777777" w:rsidR="00820D21" w:rsidRDefault="00820D21" w:rsidP="00820D21">
      <w:pPr>
        <w:pStyle w:val="ListParagraph"/>
        <w:numPr>
          <w:ilvl w:val="0"/>
          <w:numId w:val="26"/>
        </w:numPr>
      </w:pPr>
      <w:r>
        <w:t>User clicks on Submit button</w:t>
      </w:r>
    </w:p>
    <w:p w14:paraId="34BBDF3B" w14:textId="1800ABE2" w:rsidR="00820D21" w:rsidRDefault="00820D21" w:rsidP="00820D21">
      <w:pPr>
        <w:pStyle w:val="ListParagraph"/>
        <w:numPr>
          <w:ilvl w:val="0"/>
          <w:numId w:val="26"/>
        </w:numPr>
      </w:pPr>
      <w:r>
        <w:t>System displays the message “</w:t>
      </w:r>
      <w:r w:rsidR="00242DDC" w:rsidRPr="00304EDE">
        <w:t>Network Connectivity Error</w:t>
      </w:r>
      <w:r>
        <w:t>”</w:t>
      </w:r>
    </w:p>
    <w:p w14:paraId="06A85E3A" w14:textId="77777777" w:rsidR="00820D21" w:rsidRDefault="00820D21" w:rsidP="00820D21"/>
    <w:p w14:paraId="2DD8C741" w14:textId="77777777" w:rsidR="007C4ABC" w:rsidRDefault="007C4ABC" w:rsidP="00916C71">
      <w:pPr>
        <w:pStyle w:val="StyleHeading2Sub-headingH2ChapterNumberAppendixLetterchnh"/>
      </w:pPr>
    </w:p>
    <w:p w14:paraId="4F3759F3" w14:textId="77777777" w:rsidR="00EC7B25" w:rsidRDefault="00EC7B25" w:rsidP="00916C71">
      <w:pPr>
        <w:pStyle w:val="StyleHeading2Sub-headingH2ChapterNumberAppendixLetterchnh"/>
      </w:pPr>
    </w:p>
    <w:p w14:paraId="3F496EBD" w14:textId="77777777" w:rsidR="00924121" w:rsidRDefault="00924121" w:rsidP="00916C71"/>
    <w:p w14:paraId="348E452A" w14:textId="0631C8C9" w:rsidR="00B67E7B" w:rsidRPr="009F5790" w:rsidRDefault="00B67E7B" w:rsidP="00916C71">
      <w:pPr>
        <w:pStyle w:val="Caption"/>
      </w:pPr>
      <w:r>
        <w:tab/>
      </w:r>
    </w:p>
    <w:p w14:paraId="028B5EC2" w14:textId="7DF47A07" w:rsidR="009F5790" w:rsidRPr="009F5790" w:rsidRDefault="009F5790" w:rsidP="00916C71">
      <w:pPr>
        <w:pStyle w:val="StyleHeading1H1Mainheading1Heading1Heading10Head1h1Sec"/>
      </w:pPr>
      <w:bookmarkStart w:id="38" w:name="_Toc144299927"/>
      <w:bookmarkStart w:id="39" w:name="_Toc145125013"/>
      <w:bookmarkStart w:id="40" w:name="_Toc165439511"/>
      <w:bookmarkStart w:id="41" w:name="_Toc186019620"/>
      <w:bookmarkStart w:id="42" w:name="_Toc302030208"/>
      <w:bookmarkEnd w:id="34"/>
      <w:bookmarkEnd w:id="35"/>
      <w:bookmarkEnd w:id="36"/>
      <w:bookmarkEnd w:id="37"/>
      <w:r w:rsidRPr="009F5790">
        <w:lastRenderedPageBreak/>
        <w:t>Post Conditions</w:t>
      </w:r>
      <w:bookmarkEnd w:id="38"/>
      <w:bookmarkEnd w:id="39"/>
      <w:bookmarkEnd w:id="40"/>
      <w:bookmarkEnd w:id="41"/>
      <w:bookmarkEnd w:id="42"/>
    </w:p>
    <w:p w14:paraId="332A8832" w14:textId="77777777" w:rsidR="009F5790" w:rsidRPr="009F5790" w:rsidRDefault="009F5790" w:rsidP="00916C7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916C71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916C71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1FC58343" w:rsidR="009F5790" w:rsidRPr="009F5790" w:rsidRDefault="00F02886" w:rsidP="00916C71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A249CA">
              <w:t>Login</w:t>
            </w:r>
            <w:r w:rsidR="009A11F4">
              <w:t xml:space="preserve"> in </w:t>
            </w:r>
            <w:r w:rsidR="00C1762E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4540D474" w:rsidR="009F5790" w:rsidRPr="008004D0" w:rsidRDefault="008D5133" w:rsidP="00916C71">
            <w:pPr>
              <w:pStyle w:val="infoblue"/>
            </w:pPr>
            <w:r w:rsidRPr="00B41395">
              <w:t>System displays the message “</w:t>
            </w:r>
            <w:r w:rsidR="008D47CD">
              <w:t>Logged in</w:t>
            </w:r>
            <w:r w:rsidR="008004D0" w:rsidRPr="00B41395">
              <w:t xml:space="preserve"> </w:t>
            </w:r>
            <w:r w:rsidRPr="00B41395">
              <w:t xml:space="preserve">Successfully”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5F87AC16" w:rsidR="009F5790" w:rsidRPr="009F5790" w:rsidRDefault="008D5133" w:rsidP="00916C71">
            <w:r>
              <w:t xml:space="preserve">Unsuccessful </w:t>
            </w:r>
            <w:r w:rsidR="00A249CA">
              <w:t>Login</w:t>
            </w:r>
            <w:r w:rsidR="00E819D0">
              <w:t xml:space="preserve"> in </w:t>
            </w:r>
            <w:r w:rsidR="00C1762E">
              <w:t>Asset</w:t>
            </w:r>
            <w:r w:rsidR="00C65007">
              <w:t xml:space="preserve"> Management System</w:t>
            </w:r>
            <w:r w:rsidR="00CB6C04">
              <w:t xml:space="preserve"> </w:t>
            </w:r>
            <w:r w:rsidR="00C1762E">
              <w:t>Login</w:t>
            </w:r>
            <w:r w:rsidR="00CB6C04">
              <w:t xml:space="preserve"> </w:t>
            </w:r>
            <w:r w:rsidR="00726D84">
              <w:t xml:space="preserve">due to </w:t>
            </w:r>
            <w:r w:rsidR="00445EAF">
              <w:t xml:space="preserve">invalid </w:t>
            </w:r>
            <w:proofErr w:type="spellStart"/>
            <w:r w:rsidR="00C85BCC">
              <w:t>Admin</w:t>
            </w:r>
            <w:r w:rsidR="00445EAF">
              <w:t>name</w:t>
            </w:r>
            <w:proofErr w:type="spellEnd"/>
          </w:p>
        </w:tc>
        <w:tc>
          <w:tcPr>
            <w:tcW w:w="6346" w:type="dxa"/>
          </w:tcPr>
          <w:p w14:paraId="23B5FA5C" w14:textId="2A2A0461" w:rsidR="009F5790" w:rsidRPr="009F5790" w:rsidRDefault="008D5133" w:rsidP="00916C71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4A640F">
              <w:t xml:space="preserve">Enter valid </w:t>
            </w:r>
            <w:r w:rsidR="00C1762E">
              <w:t>User</w:t>
            </w:r>
            <w:r w:rsidR="004A640F">
              <w:t xml:space="preserve">name” </w:t>
            </w:r>
          </w:p>
        </w:tc>
      </w:tr>
      <w:tr w:rsidR="009F5790" w:rsidRPr="009F5790" w14:paraId="330E3A30" w14:textId="77777777" w:rsidTr="00916C71">
        <w:trPr>
          <w:trHeight w:val="1308"/>
        </w:trPr>
        <w:tc>
          <w:tcPr>
            <w:tcW w:w="3534" w:type="dxa"/>
          </w:tcPr>
          <w:p w14:paraId="4DA94835" w14:textId="564A103B" w:rsidR="009F5790" w:rsidRPr="009F5790" w:rsidRDefault="00085C85" w:rsidP="00916C71">
            <w:r>
              <w:t xml:space="preserve">Unsuccessful </w:t>
            </w:r>
            <w:r w:rsidR="00A249CA">
              <w:t>Login</w:t>
            </w:r>
            <w:r w:rsidR="00176789">
              <w:t xml:space="preserve"> </w:t>
            </w:r>
            <w:r w:rsidR="00916C71">
              <w:t>Asset Management</w:t>
            </w:r>
            <w:r w:rsidR="00C43DD8">
              <w:t xml:space="preserve"> Sys</w:t>
            </w:r>
            <w:r w:rsidR="00AF4979">
              <w:t>tem</w:t>
            </w:r>
            <w:r>
              <w:t xml:space="preserve"> </w:t>
            </w:r>
            <w:r w:rsidR="00C43DD8">
              <w:t xml:space="preserve">due to invalid </w:t>
            </w:r>
            <w:r w:rsidR="004C78D9">
              <w:t>password</w:t>
            </w:r>
          </w:p>
        </w:tc>
        <w:tc>
          <w:tcPr>
            <w:tcW w:w="6346" w:type="dxa"/>
          </w:tcPr>
          <w:p w14:paraId="7243EDFF" w14:textId="53D0A106" w:rsidR="009F5790" w:rsidRPr="009F5790" w:rsidRDefault="008D5133" w:rsidP="00916C71">
            <w:r>
              <w:t xml:space="preserve">System displays the error message </w:t>
            </w:r>
            <w:r w:rsidR="004C78D9">
              <w:t>“Enter correct password”</w:t>
            </w:r>
          </w:p>
        </w:tc>
      </w:tr>
      <w:tr w:rsidR="008D5133" w:rsidRPr="009F5790" w14:paraId="01B49643" w14:textId="77777777" w:rsidTr="00916C71">
        <w:trPr>
          <w:trHeight w:val="687"/>
        </w:trPr>
        <w:tc>
          <w:tcPr>
            <w:tcW w:w="3534" w:type="dxa"/>
          </w:tcPr>
          <w:p w14:paraId="337DB597" w14:textId="7A3A9AB0" w:rsidR="008D5133" w:rsidRPr="009F5790" w:rsidRDefault="008D5133" w:rsidP="00916C71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39CA5D91" w:rsidR="008D5133" w:rsidRPr="009F5790" w:rsidRDefault="008D5133" w:rsidP="00916C71">
            <w:r w:rsidRPr="00304EDE">
              <w:t xml:space="preserve">The system should display an error message to the </w:t>
            </w:r>
            <w:r w:rsidR="00916C71">
              <w:t>User</w:t>
            </w:r>
            <w:r w:rsidRPr="00304EDE">
              <w:t xml:space="preserve">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916C71">
        <w:trPr>
          <w:trHeight w:val="705"/>
        </w:trPr>
        <w:tc>
          <w:tcPr>
            <w:tcW w:w="3534" w:type="dxa"/>
          </w:tcPr>
          <w:p w14:paraId="16063666" w14:textId="3FB60A55" w:rsidR="008D5133" w:rsidRPr="009F5790" w:rsidRDefault="008D5133" w:rsidP="00916C71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0180E8A2" w:rsidR="008D5133" w:rsidRPr="009F5790" w:rsidRDefault="008D5133" w:rsidP="00916C71">
            <w:r w:rsidRPr="00304EDE">
              <w:t xml:space="preserve">The system should display an error message to the </w:t>
            </w:r>
            <w:r w:rsidR="00916C71">
              <w:t>User</w:t>
            </w:r>
            <w:r w:rsidRPr="00304EDE">
              <w:t xml:space="preserve">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916C71">
        <w:trPr>
          <w:trHeight w:val="723"/>
        </w:trPr>
        <w:tc>
          <w:tcPr>
            <w:tcW w:w="3534" w:type="dxa"/>
          </w:tcPr>
          <w:p w14:paraId="5AD8C2AE" w14:textId="0FC58CAC" w:rsidR="008D5133" w:rsidRPr="009F5790" w:rsidRDefault="008D5133" w:rsidP="00916C71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2D2135EC" w:rsidR="008D5133" w:rsidRPr="009F5790" w:rsidRDefault="008D5133" w:rsidP="00916C71">
            <w:r w:rsidRPr="00304EDE">
              <w:t xml:space="preserve">The system should display an error message to the </w:t>
            </w:r>
            <w:r w:rsidR="00916C71">
              <w:t>User</w:t>
            </w:r>
            <w:r w:rsidRPr="00304EDE">
              <w:t xml:space="preserve">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916C71"/>
    <w:p w14:paraId="62D8D5BC" w14:textId="77777777" w:rsidR="009F5790" w:rsidRDefault="009F5790" w:rsidP="00916C71"/>
    <w:p w14:paraId="3237D3E7" w14:textId="77777777" w:rsidR="00B7023A" w:rsidRDefault="00B7023A" w:rsidP="00916C71"/>
    <w:p w14:paraId="7434BFDB" w14:textId="77777777" w:rsidR="00B7023A" w:rsidRDefault="00B7023A" w:rsidP="00916C71"/>
    <w:p w14:paraId="26B12F11" w14:textId="77777777" w:rsidR="00B7023A" w:rsidRDefault="00B7023A" w:rsidP="00916C71"/>
    <w:p w14:paraId="7667786A" w14:textId="77777777" w:rsidR="00B7023A" w:rsidRDefault="00B7023A" w:rsidP="00916C71"/>
    <w:p w14:paraId="7A836128" w14:textId="77777777" w:rsidR="00B7023A" w:rsidRDefault="00B7023A" w:rsidP="00916C71"/>
    <w:p w14:paraId="1D33360B" w14:textId="77777777" w:rsidR="00B7023A" w:rsidRDefault="00B7023A" w:rsidP="00916C71"/>
    <w:p w14:paraId="50ACF6DF" w14:textId="77777777" w:rsidR="00B7023A" w:rsidRDefault="00B7023A" w:rsidP="00916C71"/>
    <w:p w14:paraId="1687AFAB" w14:textId="77777777" w:rsidR="00B7023A" w:rsidRPr="009F5790" w:rsidRDefault="00B7023A" w:rsidP="00916C71"/>
    <w:p w14:paraId="338C66C3" w14:textId="1A3BDB41" w:rsidR="009F5790" w:rsidRPr="009F5790" w:rsidRDefault="009F5790" w:rsidP="00916C71">
      <w:pPr>
        <w:pStyle w:val="StyleHeading1H1Mainheading1Heading1Heading10Head1h1Sec"/>
      </w:pPr>
      <w:bookmarkStart w:id="43" w:name="_Toc144299928"/>
      <w:bookmarkStart w:id="44" w:name="_Toc145125014"/>
      <w:bookmarkStart w:id="45" w:name="_Toc165439512"/>
      <w:bookmarkStart w:id="46" w:name="_Toc186019621"/>
      <w:bookmarkStart w:id="47" w:name="_Toc302030209"/>
      <w:r w:rsidRPr="009F5790">
        <w:lastRenderedPageBreak/>
        <w:t>Special Requirements</w:t>
      </w:r>
      <w:bookmarkEnd w:id="43"/>
      <w:bookmarkEnd w:id="44"/>
      <w:bookmarkEnd w:id="45"/>
      <w:bookmarkEnd w:id="46"/>
      <w:bookmarkEnd w:id="47"/>
    </w:p>
    <w:p w14:paraId="0DDC14E5" w14:textId="1D1874F0" w:rsidR="00437744" w:rsidRPr="0004791E" w:rsidRDefault="00437744" w:rsidP="00916C71">
      <w:pPr>
        <w:pStyle w:val="StyleHeading2Sub-headingH2ChapterNumberAppendixLetterchnh"/>
      </w:pPr>
      <w:bookmarkStart w:id="48" w:name="_Toc458607236"/>
      <w:r>
        <w:t>Performance</w:t>
      </w:r>
      <w:bookmarkEnd w:id="48"/>
      <w:r w:rsidRPr="0004791E">
        <w:t xml:space="preserve"> </w:t>
      </w:r>
    </w:p>
    <w:p w14:paraId="07BD094E" w14:textId="713E3A0D" w:rsidR="009D05E1" w:rsidRDefault="00EC73D1" w:rsidP="00916C71">
      <w:pPr>
        <w:pStyle w:val="Caption"/>
      </w:pPr>
      <w:bookmarkStart w:id="49" w:name="_Toc458607237"/>
      <w:r>
        <w:t xml:space="preserve">The </w:t>
      </w:r>
      <w:r w:rsidR="00242DDC">
        <w:t>User</w:t>
      </w:r>
      <w:r>
        <w:t xml:space="preserve"> should receive a mail regarding all the details entered after </w:t>
      </w:r>
      <w:r w:rsidR="00F80B4B">
        <w:t>successful Login</w:t>
      </w:r>
      <w:r>
        <w:t xml:space="preserve">. </w:t>
      </w:r>
    </w:p>
    <w:p w14:paraId="6D41DF53" w14:textId="77777777" w:rsidR="002019B8" w:rsidRPr="002019B8" w:rsidRDefault="002019B8" w:rsidP="00916C71"/>
    <w:p w14:paraId="3E235CA3" w14:textId="13C6238F" w:rsidR="00437744" w:rsidRPr="0004791E" w:rsidRDefault="00437744" w:rsidP="00916C71">
      <w:pPr>
        <w:pStyle w:val="StyleHeading2Sub-headingH2ChapterNumberAppendixLetterchnh"/>
      </w:pPr>
      <w:r>
        <w:t>Availability</w:t>
      </w:r>
      <w:bookmarkEnd w:id="49"/>
      <w:r>
        <w:t xml:space="preserve"> </w:t>
      </w:r>
    </w:p>
    <w:p w14:paraId="0AD85A7C" w14:textId="77777777" w:rsidR="00437744" w:rsidRDefault="00437744" w:rsidP="00916C71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916C71">
      <w:pPr>
        <w:pStyle w:val="infoblue"/>
      </w:pPr>
    </w:p>
    <w:p w14:paraId="3FFBD451" w14:textId="77777777" w:rsidR="009F5790" w:rsidRPr="009F5790" w:rsidRDefault="009F5790" w:rsidP="00916C71">
      <w:pPr>
        <w:pStyle w:val="infoblue"/>
      </w:pPr>
    </w:p>
    <w:p w14:paraId="7B4B821C" w14:textId="5AEEF3BD" w:rsidR="009F5790" w:rsidRDefault="009F5790" w:rsidP="00916C71">
      <w:pPr>
        <w:pStyle w:val="StyleHeading1H1Mainheading1Heading1Heading10Head1h1Sec"/>
      </w:pPr>
      <w:bookmarkStart w:id="50" w:name="_Toc144299930"/>
      <w:bookmarkStart w:id="51" w:name="_Toc145125016"/>
      <w:bookmarkStart w:id="52" w:name="_Toc165439515"/>
      <w:bookmarkStart w:id="53" w:name="_Toc186019624"/>
      <w:bookmarkStart w:id="54" w:name="_Toc302030212"/>
      <w:r w:rsidRPr="009F5790">
        <w:t>Business Rules</w:t>
      </w:r>
      <w:bookmarkEnd w:id="50"/>
      <w:bookmarkEnd w:id="51"/>
      <w:bookmarkEnd w:id="52"/>
      <w:bookmarkEnd w:id="53"/>
      <w:bookmarkEnd w:id="54"/>
    </w:p>
    <w:p w14:paraId="33031155" w14:textId="77777777" w:rsidR="005A46D5" w:rsidRPr="009F5790" w:rsidRDefault="005A46D5" w:rsidP="00916C71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916C71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916C71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916C71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916C71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916C71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916C71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  <w:tr w:rsidR="00391FD3" w:rsidRPr="009F5790" w14:paraId="172BA96E" w14:textId="77777777" w:rsidTr="00B7023A">
        <w:trPr>
          <w:trHeight w:val="1401"/>
        </w:trPr>
        <w:tc>
          <w:tcPr>
            <w:tcW w:w="2475" w:type="dxa"/>
          </w:tcPr>
          <w:p w14:paraId="6C4C709B" w14:textId="03382CB9" w:rsidR="00391FD3" w:rsidRPr="00135055" w:rsidRDefault="00391FD3" w:rsidP="00916C71">
            <w:pPr>
              <w:pStyle w:val="infoblue"/>
            </w:pPr>
            <w:r w:rsidRPr="00135055">
              <w:t>BR02</w:t>
            </w:r>
          </w:p>
        </w:tc>
        <w:tc>
          <w:tcPr>
            <w:tcW w:w="3968" w:type="dxa"/>
          </w:tcPr>
          <w:p w14:paraId="4B88DDB3" w14:textId="79D57115" w:rsidR="00391FD3" w:rsidRPr="00135055" w:rsidRDefault="00934272" w:rsidP="00916C71">
            <w:pPr>
              <w:pStyle w:val="infoblue"/>
            </w:pPr>
            <w:r>
              <w:t xml:space="preserve">Valid </w:t>
            </w:r>
            <w:r w:rsidR="00242DDC">
              <w:t>User</w:t>
            </w:r>
            <w:r>
              <w:t>name must be entered</w:t>
            </w:r>
          </w:p>
        </w:tc>
        <w:tc>
          <w:tcPr>
            <w:tcW w:w="3221" w:type="dxa"/>
          </w:tcPr>
          <w:p w14:paraId="5CADEB60" w14:textId="14099E74" w:rsidR="00391FD3" w:rsidRPr="00135055" w:rsidRDefault="00391FD3" w:rsidP="00916C71">
            <w:pPr>
              <w:pStyle w:val="infoblue"/>
            </w:pPr>
            <w:r w:rsidRPr="00135055">
              <w:t xml:space="preserve">Error message is displayed if </w:t>
            </w:r>
            <w:r w:rsidR="00934272">
              <w:t>invalid</w:t>
            </w:r>
          </w:p>
        </w:tc>
      </w:tr>
      <w:tr w:rsidR="00391FD3" w:rsidRPr="009F5790" w14:paraId="1F452703" w14:textId="77777777" w:rsidTr="00B7023A">
        <w:trPr>
          <w:trHeight w:val="1947"/>
        </w:trPr>
        <w:tc>
          <w:tcPr>
            <w:tcW w:w="2475" w:type="dxa"/>
          </w:tcPr>
          <w:p w14:paraId="244174BB" w14:textId="6061B5E4" w:rsidR="00391FD3" w:rsidRPr="00135055" w:rsidRDefault="00391FD3" w:rsidP="00916C71">
            <w:pPr>
              <w:pStyle w:val="infoblue"/>
            </w:pPr>
            <w:r w:rsidRPr="00135055">
              <w:t>BR03</w:t>
            </w:r>
          </w:p>
        </w:tc>
        <w:tc>
          <w:tcPr>
            <w:tcW w:w="3968" w:type="dxa"/>
          </w:tcPr>
          <w:p w14:paraId="7E27EE1D" w14:textId="0C6018D6" w:rsidR="00391FD3" w:rsidRPr="00135055" w:rsidRDefault="00934272" w:rsidP="00916C71">
            <w:pPr>
              <w:pStyle w:val="infoblue"/>
            </w:pPr>
            <w:r>
              <w:t>Valid password must be entered</w:t>
            </w:r>
          </w:p>
        </w:tc>
        <w:tc>
          <w:tcPr>
            <w:tcW w:w="3221" w:type="dxa"/>
          </w:tcPr>
          <w:p w14:paraId="5CE6D9FA" w14:textId="240706B3" w:rsidR="00391FD3" w:rsidRPr="00135055" w:rsidRDefault="00691D02" w:rsidP="00916C71">
            <w:pPr>
              <w:pStyle w:val="infoblue"/>
            </w:pPr>
            <w:r w:rsidRPr="00135055">
              <w:t>Error message should be displayed if</w:t>
            </w:r>
            <w:r w:rsidR="00135055" w:rsidRPr="00135055">
              <w:t xml:space="preserve"> </w:t>
            </w:r>
            <w:r w:rsidR="00934272">
              <w:t>invalid</w:t>
            </w:r>
          </w:p>
        </w:tc>
      </w:tr>
    </w:tbl>
    <w:p w14:paraId="5FCAD465" w14:textId="149C1644" w:rsidR="009F5790" w:rsidRPr="009F5790" w:rsidRDefault="009F5790" w:rsidP="00916C71">
      <w:pPr>
        <w:pStyle w:val="StyleHeading1H1Mainheading1Heading1Heading10Head1h1Sec"/>
      </w:pPr>
      <w:bookmarkStart w:id="55" w:name="_Toc144299931"/>
      <w:bookmarkStart w:id="56" w:name="_Toc145125017"/>
      <w:bookmarkStart w:id="57" w:name="_Toc165439516"/>
      <w:bookmarkStart w:id="58" w:name="_Toc186019625"/>
      <w:bookmarkStart w:id="59" w:name="_Toc302030213"/>
      <w:r w:rsidRPr="009F5790">
        <w:lastRenderedPageBreak/>
        <w:t>Diagrams</w:t>
      </w:r>
      <w:bookmarkEnd w:id="55"/>
      <w:bookmarkEnd w:id="56"/>
      <w:bookmarkEnd w:id="57"/>
      <w:bookmarkEnd w:id="58"/>
      <w:bookmarkEnd w:id="59"/>
    </w:p>
    <w:p w14:paraId="034BDB38" w14:textId="5A15967F" w:rsidR="009F5790" w:rsidRDefault="009F5790" w:rsidP="00916C71">
      <w:pPr>
        <w:pStyle w:val="StyleHeading2Sub-headingH2ChapterNumberAppendixLetterchnh"/>
      </w:pPr>
      <w:bookmarkStart w:id="60" w:name="_Toc144299932"/>
      <w:bookmarkStart w:id="61" w:name="_Toc145125018"/>
      <w:bookmarkStart w:id="62" w:name="_Toc165439517"/>
      <w:bookmarkStart w:id="63" w:name="_Toc186019626"/>
      <w:bookmarkStart w:id="64" w:name="_Toc302030214"/>
      <w:r w:rsidRPr="009F5790">
        <w:t>Use Case Diagram</w:t>
      </w:r>
      <w:bookmarkEnd w:id="60"/>
      <w:bookmarkEnd w:id="61"/>
      <w:bookmarkEnd w:id="62"/>
      <w:bookmarkEnd w:id="63"/>
      <w:bookmarkEnd w:id="64"/>
    </w:p>
    <w:p w14:paraId="21B76358" w14:textId="5A0D9973" w:rsidR="00103298" w:rsidRDefault="00103298" w:rsidP="00916C71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0D151D">
        <w:t xml:space="preserve">Registration of </w:t>
      </w:r>
      <w:r w:rsidR="00242DDC">
        <w:t>Asset</w:t>
      </w:r>
      <w:r w:rsidR="00C65007">
        <w:t xml:space="preserve"> Management System</w:t>
      </w:r>
    </w:p>
    <w:p w14:paraId="07FDEC45" w14:textId="5A3953A7" w:rsidR="00EB1C0D" w:rsidRDefault="00EB1C0D" w:rsidP="00916C71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916C71">
      <w:pPr>
        <w:pStyle w:val="StyleHeading2Sub-headingH2ChapterNumberAppendixLetterchnh"/>
        <w:rPr>
          <w:noProof/>
        </w:rPr>
      </w:pPr>
      <w:bookmarkStart w:id="65" w:name="_Toc144299934"/>
      <w:bookmarkStart w:id="66" w:name="_Toc145125020"/>
      <w:bookmarkStart w:id="67" w:name="_Toc165439519"/>
      <w:bookmarkStart w:id="68" w:name="_Toc186019628"/>
      <w:bookmarkStart w:id="69" w:name="_Toc302030216"/>
    </w:p>
    <w:p w14:paraId="26D8E127" w14:textId="67D04F38" w:rsidR="00EF0857" w:rsidRDefault="00EF0857" w:rsidP="00916C71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drawing>
          <wp:inline distT="0" distB="0" distL="0" distR="0" wp14:anchorId="2CC734F0" wp14:editId="1194C2F9">
            <wp:extent cx="6479540" cy="2958694"/>
            <wp:effectExtent l="0" t="0" r="0" b="0"/>
            <wp:docPr id="1" name="Picture 1" descr="C:\Users\shubniga\Desktop\Shubham Nigam\M2 Assignment\New folder\UC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niga\Desktop\Shubham Nigam\M2 Assignment\New folder\UCD_Adm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916C71">
      <w:pPr>
        <w:pStyle w:val="StyleHeading2Sub-headingH2ChapterNumberAppendixLetterchnh"/>
      </w:pPr>
    </w:p>
    <w:p w14:paraId="13088C66" w14:textId="77777777" w:rsidR="00EF0857" w:rsidRDefault="00EB1C0D" w:rsidP="00916C71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916C71">
      <w:pPr>
        <w:pStyle w:val="StyleHeading2Sub-headingH2ChapterNumberAppendixLetterchnh"/>
      </w:pPr>
    </w:p>
    <w:p w14:paraId="543FE067" w14:textId="77777777" w:rsidR="00EF0857" w:rsidRDefault="00EF0857" w:rsidP="00916C71">
      <w:pPr>
        <w:pStyle w:val="StyleHeading2Sub-headingH2ChapterNumberAppendixLetterchnh"/>
      </w:pPr>
    </w:p>
    <w:p w14:paraId="3190A609" w14:textId="77777777" w:rsidR="00EF0857" w:rsidRDefault="00EF0857" w:rsidP="00916C71">
      <w:pPr>
        <w:pStyle w:val="StyleHeading2Sub-headingH2ChapterNumberAppendixLetterchnh"/>
      </w:pPr>
    </w:p>
    <w:p w14:paraId="153E8036" w14:textId="77777777" w:rsidR="00EF0857" w:rsidRDefault="00EF0857" w:rsidP="00916C71">
      <w:pPr>
        <w:pStyle w:val="StyleHeading2Sub-headingH2ChapterNumberAppendixLetterchnh"/>
      </w:pPr>
    </w:p>
    <w:p w14:paraId="644B0E40" w14:textId="35E2DD37" w:rsidR="00EB1C0D" w:rsidRDefault="00242DDC" w:rsidP="00916C71">
      <w:pPr>
        <w:pStyle w:val="StyleHeading2Sub-headingH2ChapterNumberAppendixLetterchnh"/>
      </w:pPr>
      <w:r>
        <w:t>Manager</w:t>
      </w:r>
    </w:p>
    <w:p w14:paraId="6766750A" w14:textId="2D39C5A3" w:rsidR="00EB1C0D" w:rsidRDefault="00EF0857" w:rsidP="00916C71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lastRenderedPageBreak/>
        <w:drawing>
          <wp:inline distT="0" distB="0" distL="0" distR="0" wp14:anchorId="29AAD176" wp14:editId="07F0AD84">
            <wp:extent cx="6479540" cy="2399830"/>
            <wp:effectExtent l="0" t="0" r="0" b="635"/>
            <wp:docPr id="4" name="Picture 4" descr="C:\Users\shubniga\Desktop\Shubham Nigam\M2 Assignment\New folder\UCD_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niga\Desktop\Shubham Nigam\M2 Assignment\New folder\UCD_cu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A12B" w14:textId="77777777" w:rsidR="00EF0857" w:rsidRDefault="00EF0857" w:rsidP="00916C71">
      <w:pPr>
        <w:pStyle w:val="StyleHeading2Sub-headingH2ChapterNumberAppendixLetterchnh"/>
      </w:pPr>
    </w:p>
    <w:p w14:paraId="35E2DE9C" w14:textId="66F4ED2D" w:rsidR="009F5790" w:rsidRPr="009F5790" w:rsidRDefault="009F5790" w:rsidP="00916C71">
      <w:pPr>
        <w:pStyle w:val="StyleHeading2Sub-headingH2ChapterNumberAppendixLetterchnh"/>
      </w:pPr>
      <w:r w:rsidRPr="009F5790">
        <w:t>Scenarios</w:t>
      </w:r>
      <w:bookmarkEnd w:id="65"/>
      <w:bookmarkEnd w:id="66"/>
      <w:bookmarkEnd w:id="67"/>
      <w:bookmarkEnd w:id="68"/>
      <w:bookmarkEnd w:id="69"/>
    </w:p>
    <w:p w14:paraId="472550AD" w14:textId="75440DFF" w:rsidR="009F5790" w:rsidRPr="009F5790" w:rsidRDefault="009F5790" w:rsidP="00916C71">
      <w:pPr>
        <w:pStyle w:val="StyleHeading2Sub-headingH2ChapterNumberAppendixLetterchnh"/>
      </w:pPr>
      <w:bookmarkStart w:id="70" w:name="_Toc144299935"/>
      <w:bookmarkStart w:id="71" w:name="_Toc145125021"/>
      <w:bookmarkStart w:id="72" w:name="_Toc165439520"/>
      <w:bookmarkStart w:id="73" w:name="_Toc186019629"/>
      <w:bookmarkStart w:id="74" w:name="_Toc302030217"/>
      <w:r w:rsidRPr="009F5790">
        <w:t>Success Scenarios</w:t>
      </w:r>
      <w:bookmarkEnd w:id="70"/>
      <w:bookmarkEnd w:id="71"/>
      <w:bookmarkEnd w:id="72"/>
      <w:bookmarkEnd w:id="73"/>
      <w:bookmarkEnd w:id="74"/>
    </w:p>
    <w:p w14:paraId="37B8C6AE" w14:textId="77777777" w:rsidR="002B1A21" w:rsidRPr="009F5790" w:rsidRDefault="002B1A21" w:rsidP="00916C71">
      <w:pPr>
        <w:pStyle w:val="StyleHeading2Sub-headingH2ChapterNumberAppendixLetterchnh"/>
      </w:pPr>
      <w:bookmarkStart w:id="75" w:name="_Toc144299936"/>
      <w:bookmarkStart w:id="76" w:name="_Toc145125022"/>
      <w:bookmarkStart w:id="77" w:name="_Toc165439521"/>
      <w:bookmarkStart w:id="78" w:name="_Toc186019630"/>
      <w:bookmarkStart w:id="79" w:name="_Toc302030218"/>
    </w:p>
    <w:p w14:paraId="46AAC4DF" w14:textId="7061E485" w:rsidR="002B1A21" w:rsidRDefault="002B1A21" w:rsidP="00916C71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A249CA">
        <w:rPr>
          <w:rFonts w:eastAsiaTheme="majorEastAsia"/>
        </w:rPr>
        <w:t>Login</w:t>
      </w:r>
      <w:r w:rsidR="00632030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242DDC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916C71">
      <w:pPr>
        <w:pStyle w:val="StyleHeading2Sub-headingH2ChapterNumberAppendixLetterchnh"/>
      </w:pPr>
      <w:r w:rsidRPr="009F5790">
        <w:t>Failure Scenarios</w:t>
      </w:r>
      <w:bookmarkEnd w:id="75"/>
      <w:bookmarkEnd w:id="76"/>
      <w:bookmarkEnd w:id="77"/>
      <w:bookmarkEnd w:id="78"/>
      <w:bookmarkEnd w:id="79"/>
    </w:p>
    <w:p w14:paraId="68F823D1" w14:textId="145A43AE" w:rsidR="009E2863" w:rsidRDefault="009E2863" w:rsidP="00916C71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242DDC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E46566">
        <w:rPr>
          <w:rFonts w:eastAsiaTheme="majorEastAsia"/>
        </w:rPr>
        <w:t xml:space="preserve">entering invalid </w:t>
      </w:r>
      <w:r w:rsidR="00242DDC">
        <w:rPr>
          <w:rFonts w:eastAsiaTheme="majorEastAsia"/>
        </w:rPr>
        <w:t>User</w:t>
      </w:r>
      <w:r w:rsidR="00E46566">
        <w:rPr>
          <w:rFonts w:eastAsiaTheme="majorEastAsia"/>
        </w:rPr>
        <w:t>name</w:t>
      </w:r>
    </w:p>
    <w:p w14:paraId="1D01AAE3" w14:textId="46FF4229" w:rsidR="00342115" w:rsidRDefault="00342115" w:rsidP="00916C71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5C211B">
        <w:rPr>
          <w:rFonts w:eastAsiaTheme="majorEastAsia"/>
        </w:rPr>
        <w:t xml:space="preserve"> </w:t>
      </w:r>
      <w:r w:rsidR="00242DDC">
        <w:rPr>
          <w:rFonts w:eastAsiaTheme="majorEastAsia"/>
        </w:rPr>
        <w:t xml:space="preserve">Asset </w:t>
      </w:r>
      <w:r w:rsidR="00C65007">
        <w:rPr>
          <w:rFonts w:eastAsiaTheme="majorEastAsia"/>
        </w:rPr>
        <w:t>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252CEF">
        <w:rPr>
          <w:rFonts w:eastAsiaTheme="majorEastAsia"/>
        </w:rPr>
        <w:t xml:space="preserve">not entering </w:t>
      </w:r>
      <w:r w:rsidR="00E46566">
        <w:rPr>
          <w:rFonts w:eastAsiaTheme="majorEastAsia"/>
        </w:rPr>
        <w:t>invalid password</w:t>
      </w:r>
    </w:p>
    <w:p w14:paraId="506C29A1" w14:textId="146DDCEB" w:rsidR="009F5790" w:rsidRDefault="009F5790" w:rsidP="00916C71">
      <w:pPr>
        <w:pStyle w:val="StyleHeading1H1Mainheading1Heading1Heading10Head1h1Sec"/>
      </w:pPr>
      <w:bookmarkStart w:id="80" w:name="_Toc144299937"/>
      <w:bookmarkStart w:id="81" w:name="_Toc145125023"/>
      <w:bookmarkStart w:id="82" w:name="_Toc165439522"/>
      <w:bookmarkStart w:id="83" w:name="_Toc186019631"/>
      <w:bookmarkStart w:id="84" w:name="_Toc302030219"/>
      <w:r w:rsidRPr="009F5790">
        <w:t>Issues</w:t>
      </w:r>
      <w:bookmarkEnd w:id="80"/>
      <w:bookmarkEnd w:id="81"/>
      <w:bookmarkEnd w:id="82"/>
      <w:bookmarkEnd w:id="83"/>
      <w:bookmarkEnd w:id="84"/>
    </w:p>
    <w:p w14:paraId="44060F7D" w14:textId="23F00337" w:rsidR="00005D4D" w:rsidRDefault="00005D4D" w:rsidP="00916C71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23C45102" w:rsidR="009635A0" w:rsidRDefault="009635A0" w:rsidP="00916C71">
      <w:pPr>
        <w:pStyle w:val="NoSpacing"/>
        <w:numPr>
          <w:ilvl w:val="0"/>
          <w:numId w:val="12"/>
        </w:numPr>
      </w:pPr>
      <w:r>
        <w:t>What is to be done if the</w:t>
      </w:r>
      <w:r w:rsidR="00242DDC">
        <w:t xml:space="preserve"> Asset Management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916C71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916C71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916C71">
      <w:pPr>
        <w:pStyle w:val="NoSpacing"/>
      </w:pPr>
    </w:p>
    <w:p w14:paraId="49FE2098" w14:textId="77777777" w:rsidR="0017477B" w:rsidRDefault="0017477B" w:rsidP="00916C71"/>
    <w:p w14:paraId="7D783A89" w14:textId="731582C6" w:rsidR="008D72DB" w:rsidRDefault="008D72DB" w:rsidP="00916C71">
      <w:pPr>
        <w:pStyle w:val="StyleHeading1H1Mainheading1Heading1Heading10Head1h1Sec"/>
      </w:pPr>
      <w:bookmarkStart w:id="85" w:name="_Toc458607240"/>
      <w:r w:rsidRPr="009F5790">
        <w:t>Extension Points</w:t>
      </w:r>
      <w:bookmarkEnd w:id="85"/>
    </w:p>
    <w:p w14:paraId="086A8D17" w14:textId="1A525933" w:rsidR="008D72DB" w:rsidRPr="0004791E" w:rsidRDefault="008D72DB" w:rsidP="00916C71">
      <w:pPr>
        <w:pStyle w:val="StyleHeading2Sub-headingH2ChapterNumberAppendixLetterchnh"/>
      </w:pPr>
      <w:bookmarkStart w:id="86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6"/>
      <w:r w:rsidRPr="0004791E">
        <w:t xml:space="preserve"> </w:t>
      </w:r>
    </w:p>
    <w:p w14:paraId="7AB34D72" w14:textId="03C3EE9C" w:rsidR="008D72DB" w:rsidRPr="00834B20" w:rsidRDefault="006D1CD0" w:rsidP="00916C71">
      <w:pPr>
        <w:rPr>
          <w:b/>
        </w:rPr>
      </w:pPr>
      <w:r>
        <w:t>I</w:t>
      </w:r>
      <w:r w:rsidR="00C226DB">
        <w:t>n step 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 xml:space="preserve">the </w:t>
      </w:r>
      <w:r w:rsidR="00242DDC">
        <w:t>User</w:t>
      </w:r>
      <w:r w:rsidR="00A46255">
        <w:t xml:space="preserve"> </w:t>
      </w:r>
      <w:r>
        <w:t xml:space="preserve">clicks on </w:t>
      </w:r>
      <w:r w:rsidR="00805628">
        <w:t>S</w:t>
      </w:r>
      <w:r w:rsidR="00242DDC">
        <w:t xml:space="preserve">ubmit </w:t>
      </w:r>
      <w:r>
        <w:t>Button</w:t>
      </w:r>
    </w:p>
    <w:p w14:paraId="13C84CA2" w14:textId="778D5E7D" w:rsidR="008D72DB" w:rsidRPr="00834B20" w:rsidRDefault="008D72DB" w:rsidP="00916C71">
      <w:pPr>
        <w:rPr>
          <w:b/>
        </w:rPr>
      </w:pPr>
      <w:r w:rsidRPr="00834B20">
        <w:lastRenderedPageBreak/>
        <w:t xml:space="preserve">1. </w:t>
      </w:r>
      <w:r w:rsidR="00DD3F0B">
        <w:t xml:space="preserve">The </w:t>
      </w:r>
      <w:r w:rsidR="00242DDC">
        <w:t>User</w:t>
      </w:r>
      <w:r w:rsidR="00692219">
        <w:t xml:space="preserve"> </w:t>
      </w:r>
      <w:r w:rsidR="00A46255">
        <w:t xml:space="preserve">can </w:t>
      </w:r>
      <w:r w:rsidR="009A57AB">
        <w:t xml:space="preserve">enter all the </w:t>
      </w:r>
      <w:r w:rsidR="00B3122B">
        <w:t>details again.</w:t>
      </w:r>
    </w:p>
    <w:p w14:paraId="06308E77" w14:textId="64A0A817" w:rsidR="008D72DB" w:rsidRPr="00834B20" w:rsidRDefault="008D72DB" w:rsidP="00916C71"/>
    <w:p w14:paraId="4B1D6880" w14:textId="77777777" w:rsidR="008D72DB" w:rsidRDefault="008D72DB" w:rsidP="00916C71">
      <w:pPr>
        <w:pStyle w:val="ListParagraph"/>
      </w:pPr>
    </w:p>
    <w:p w14:paraId="0A1EEE56" w14:textId="77777777" w:rsidR="009F5790" w:rsidRPr="009F5790" w:rsidRDefault="009F5790" w:rsidP="00916C71"/>
    <w:p w14:paraId="50AD47E6" w14:textId="114D3347" w:rsidR="009F5790" w:rsidRPr="009F5790" w:rsidRDefault="00A03D86" w:rsidP="00916C71">
      <w:pPr>
        <w:pStyle w:val="StyleHeading1H1Mainheading1Heading1Heading10Head1h1Sec"/>
      </w:pPr>
      <w:bookmarkStart w:id="87" w:name="_Toc144299941"/>
      <w:bookmarkStart w:id="88" w:name="_Toc145125027"/>
      <w:bookmarkStart w:id="89" w:name="_Toc165439526"/>
      <w:bookmarkStart w:id="90" w:name="_Toc186019635"/>
      <w:bookmarkStart w:id="91" w:name="_Toc302030223"/>
      <w:r>
        <w:t xml:space="preserve">  </w:t>
      </w:r>
      <w:r w:rsidR="009F5790" w:rsidRPr="009F5790">
        <w:t>Assumptions</w:t>
      </w:r>
      <w:bookmarkEnd w:id="87"/>
      <w:bookmarkEnd w:id="88"/>
      <w:bookmarkEnd w:id="89"/>
      <w:bookmarkEnd w:id="90"/>
      <w:bookmarkEnd w:id="91"/>
    </w:p>
    <w:p w14:paraId="6F371B94" w14:textId="15D0A8EE" w:rsidR="003C3D96" w:rsidRDefault="00BD011C" w:rsidP="00916C71">
      <w:pPr>
        <w:pStyle w:val="NoSpacing"/>
      </w:pPr>
      <w:r>
        <w:t>1.</w:t>
      </w:r>
      <w:r w:rsidR="00242DDC">
        <w:t>User</w:t>
      </w:r>
      <w:r w:rsidR="003A4404">
        <w:t xml:space="preserve"> can easily </w:t>
      </w:r>
      <w:r w:rsidR="00FE1DCB">
        <w:t>login.</w:t>
      </w:r>
    </w:p>
    <w:p w14:paraId="133AC3F5" w14:textId="243554C6" w:rsidR="009F5790" w:rsidRDefault="00BD011C" w:rsidP="00916C71">
      <w:pPr>
        <w:pStyle w:val="NoSpacing"/>
      </w:pPr>
      <w:r>
        <w:t>2.</w:t>
      </w:r>
      <w:r w:rsidR="00F12CE5">
        <w:t>The</w:t>
      </w:r>
      <w:r w:rsidR="003F77A9">
        <w:t xml:space="preserve"> </w:t>
      </w:r>
      <w:r w:rsidR="00242DDC">
        <w:t>User</w:t>
      </w:r>
      <w:bookmarkStart w:id="92" w:name="_GoBack"/>
      <w:bookmarkEnd w:id="92"/>
      <w:r w:rsidR="00246442">
        <w:t xml:space="preserve"> has selected and entered all the fields.</w:t>
      </w:r>
    </w:p>
    <w:p w14:paraId="5C529889" w14:textId="77777777" w:rsidR="009943F5" w:rsidRDefault="009943F5" w:rsidP="00916C71">
      <w:pPr>
        <w:pStyle w:val="NoSpacing"/>
      </w:pPr>
    </w:p>
    <w:p w14:paraId="67B29F3A" w14:textId="77777777" w:rsidR="009943F5" w:rsidRDefault="009943F5" w:rsidP="00916C71">
      <w:pPr>
        <w:pStyle w:val="NoSpacing"/>
      </w:pPr>
    </w:p>
    <w:p w14:paraId="4A935DA5" w14:textId="77777777" w:rsidR="009943F5" w:rsidRPr="009F5790" w:rsidRDefault="009943F5" w:rsidP="00916C71">
      <w:pPr>
        <w:pStyle w:val="NoSpacing"/>
      </w:pPr>
    </w:p>
    <w:p w14:paraId="507C4500" w14:textId="77777777" w:rsidR="009F5790" w:rsidRPr="009F5790" w:rsidRDefault="009F5790" w:rsidP="00916C71"/>
    <w:p w14:paraId="4A6FF747" w14:textId="77777777" w:rsidR="009F5790" w:rsidRDefault="009F5790" w:rsidP="00916C71"/>
    <w:p w14:paraId="63B8AC94" w14:textId="77777777" w:rsidR="00E10787" w:rsidRDefault="00E10787" w:rsidP="00916C71"/>
    <w:p w14:paraId="3EC1949D" w14:textId="77777777" w:rsidR="00E10787" w:rsidRDefault="00E10787" w:rsidP="00916C71"/>
    <w:p w14:paraId="236F25A0" w14:textId="77777777" w:rsidR="00E10787" w:rsidRDefault="00E10787" w:rsidP="00916C71"/>
    <w:p w14:paraId="04949901" w14:textId="77777777" w:rsidR="004E5AFA" w:rsidRPr="009F5790" w:rsidRDefault="004E5AFA" w:rsidP="00916C71"/>
    <w:p w14:paraId="446E364F" w14:textId="57EF95A0" w:rsidR="009F5790" w:rsidRPr="001C4D77" w:rsidRDefault="009F5790" w:rsidP="00916C71">
      <w:r w:rsidRPr="001C4D77">
        <w:t>REVISION HISTORY OF THE WORK PRODUCT</w:t>
      </w:r>
    </w:p>
    <w:p w14:paraId="53265488" w14:textId="0EEBBB8F" w:rsidR="009F5790" w:rsidRPr="001C4D77" w:rsidRDefault="009F5790" w:rsidP="00916C71">
      <w:r w:rsidRPr="001C4D77">
        <w:t>&lt;to be maintained by projects&gt;</w:t>
      </w:r>
    </w:p>
    <w:p w14:paraId="0085CB76" w14:textId="77777777" w:rsidR="009F5790" w:rsidRPr="009F5790" w:rsidRDefault="009F5790" w:rsidP="00916C71"/>
    <w:p w14:paraId="27DB307B" w14:textId="77777777" w:rsidR="009F5790" w:rsidRPr="009F5790" w:rsidRDefault="009F5790" w:rsidP="00916C71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916C71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916C71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916C71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916C71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916C71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916C71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916C71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916C71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916C71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916C71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916C71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916C71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916C71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916C7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916C71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916C71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916C71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916C71"/>
        </w:tc>
      </w:tr>
    </w:tbl>
    <w:p w14:paraId="4690480B" w14:textId="77777777" w:rsidR="009F5790" w:rsidRPr="009F5790" w:rsidRDefault="009F5790" w:rsidP="00916C71"/>
    <w:p w14:paraId="5E49A99B" w14:textId="687C11B2" w:rsidR="00DD3DC0" w:rsidRPr="009F5790" w:rsidRDefault="00DD3DC0" w:rsidP="00916C71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C7B2" w14:textId="77777777" w:rsidR="007D28E9" w:rsidRDefault="007D28E9" w:rsidP="00916C71">
      <w:r>
        <w:separator/>
      </w:r>
    </w:p>
    <w:p w14:paraId="737BCB22" w14:textId="77777777" w:rsidR="007D28E9" w:rsidRDefault="007D28E9" w:rsidP="00916C71"/>
    <w:p w14:paraId="6F2CBE86" w14:textId="77777777" w:rsidR="007D28E9" w:rsidRDefault="007D28E9" w:rsidP="00916C71"/>
    <w:p w14:paraId="22961F88" w14:textId="77777777" w:rsidR="007D28E9" w:rsidRDefault="007D28E9" w:rsidP="00916C71"/>
    <w:p w14:paraId="744459D4" w14:textId="77777777" w:rsidR="007D28E9" w:rsidRDefault="007D28E9" w:rsidP="00916C71"/>
    <w:p w14:paraId="7D370768" w14:textId="77777777" w:rsidR="007D28E9" w:rsidRDefault="007D28E9" w:rsidP="00916C71"/>
  </w:endnote>
  <w:endnote w:type="continuationSeparator" w:id="0">
    <w:p w14:paraId="5D31A85C" w14:textId="77777777" w:rsidR="007D28E9" w:rsidRDefault="007D28E9" w:rsidP="00916C71">
      <w:r>
        <w:continuationSeparator/>
      </w:r>
    </w:p>
    <w:p w14:paraId="5514BBAB" w14:textId="77777777" w:rsidR="007D28E9" w:rsidRDefault="007D28E9" w:rsidP="00916C71"/>
    <w:p w14:paraId="17707EB1" w14:textId="77777777" w:rsidR="007D28E9" w:rsidRDefault="007D28E9" w:rsidP="00916C71"/>
    <w:p w14:paraId="51B91189" w14:textId="77777777" w:rsidR="007D28E9" w:rsidRDefault="007D28E9" w:rsidP="00916C71"/>
    <w:p w14:paraId="43E28851" w14:textId="77777777" w:rsidR="007D28E9" w:rsidRDefault="007D28E9" w:rsidP="00916C71"/>
    <w:p w14:paraId="64945335" w14:textId="77777777" w:rsidR="007D28E9" w:rsidRDefault="007D28E9" w:rsidP="00916C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EA0B77" w:rsidRDefault="00EA0B77" w:rsidP="00916C71">
    <w:pPr>
      <w:pStyle w:val="Footer"/>
    </w:pPr>
  </w:p>
  <w:p w14:paraId="5E49A9DD" w14:textId="77777777" w:rsidR="00EA0B77" w:rsidRDefault="00EA0B77" w:rsidP="00916C71"/>
  <w:p w14:paraId="4DF0965D" w14:textId="77777777" w:rsidR="00EA0B77" w:rsidRDefault="00EA0B77" w:rsidP="00916C71"/>
  <w:p w14:paraId="38BEF98F" w14:textId="77777777" w:rsidR="00EA0B77" w:rsidRDefault="00EA0B77" w:rsidP="00916C71"/>
  <w:p w14:paraId="58F4C391" w14:textId="77777777" w:rsidR="003C7FD1" w:rsidRDefault="003C7FD1" w:rsidP="00916C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EA0B77" w:rsidRDefault="00EA0B77" w:rsidP="00916C7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916C71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85BCC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85BCC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916C71"/>
  <w:p w14:paraId="5E49A9E0" w14:textId="77777777" w:rsidR="00EA0B77" w:rsidRDefault="00EA0B77" w:rsidP="00916C71"/>
  <w:p w14:paraId="5E49A9E1" w14:textId="77777777" w:rsidR="00EA0B77" w:rsidRDefault="00EA0B77" w:rsidP="00916C71"/>
  <w:p w14:paraId="5E49A9E2" w14:textId="77777777" w:rsidR="00EA0B77" w:rsidRDefault="00EA0B77" w:rsidP="00916C71"/>
  <w:p w14:paraId="3FAD3DB2" w14:textId="77777777" w:rsidR="00EA0B77" w:rsidRDefault="00EA0B77" w:rsidP="00916C71"/>
  <w:p w14:paraId="58C10764" w14:textId="77777777" w:rsidR="00EA0B77" w:rsidRDefault="00EA0B77" w:rsidP="00916C71"/>
  <w:p w14:paraId="6B413F18" w14:textId="77777777" w:rsidR="003C7FD1" w:rsidRDefault="003C7FD1" w:rsidP="00916C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951C" w14:textId="77777777" w:rsidR="007D28E9" w:rsidRDefault="007D28E9" w:rsidP="00916C71">
      <w:r>
        <w:separator/>
      </w:r>
    </w:p>
    <w:p w14:paraId="58A6260B" w14:textId="77777777" w:rsidR="007D28E9" w:rsidRDefault="007D28E9" w:rsidP="00916C71"/>
    <w:p w14:paraId="790E49C9" w14:textId="77777777" w:rsidR="007D28E9" w:rsidRDefault="007D28E9" w:rsidP="00916C71"/>
    <w:p w14:paraId="3431A366" w14:textId="77777777" w:rsidR="007D28E9" w:rsidRDefault="007D28E9" w:rsidP="00916C71"/>
    <w:p w14:paraId="6F5651CD" w14:textId="77777777" w:rsidR="007D28E9" w:rsidRDefault="007D28E9" w:rsidP="00916C71"/>
    <w:p w14:paraId="5D8D05D4" w14:textId="77777777" w:rsidR="007D28E9" w:rsidRDefault="007D28E9" w:rsidP="00916C71"/>
  </w:footnote>
  <w:footnote w:type="continuationSeparator" w:id="0">
    <w:p w14:paraId="68AACEEA" w14:textId="77777777" w:rsidR="007D28E9" w:rsidRDefault="007D28E9" w:rsidP="00916C71">
      <w:r>
        <w:continuationSeparator/>
      </w:r>
    </w:p>
    <w:p w14:paraId="7BD0CD95" w14:textId="77777777" w:rsidR="007D28E9" w:rsidRDefault="007D28E9" w:rsidP="00916C71"/>
    <w:p w14:paraId="146BC085" w14:textId="77777777" w:rsidR="007D28E9" w:rsidRDefault="007D28E9" w:rsidP="00916C71"/>
    <w:p w14:paraId="04C57DAB" w14:textId="77777777" w:rsidR="007D28E9" w:rsidRDefault="007D28E9" w:rsidP="00916C71"/>
    <w:p w14:paraId="2772CA4F" w14:textId="77777777" w:rsidR="007D28E9" w:rsidRDefault="007D28E9" w:rsidP="00916C71"/>
    <w:p w14:paraId="79C81396" w14:textId="77777777" w:rsidR="007D28E9" w:rsidRDefault="007D28E9" w:rsidP="00916C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EA0B77" w:rsidRDefault="007D28E9" w:rsidP="00916C7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916C71"/>
  <w:p w14:paraId="165F0158" w14:textId="77777777" w:rsidR="00EA0B77" w:rsidRDefault="00EA0B77" w:rsidP="00916C71"/>
  <w:p w14:paraId="6ED18205" w14:textId="77777777" w:rsidR="00EA0B77" w:rsidRDefault="00EA0B77" w:rsidP="00916C71"/>
  <w:p w14:paraId="0075B9AA" w14:textId="77777777" w:rsidR="003C7FD1" w:rsidRDefault="003C7FD1" w:rsidP="00916C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EA0B77" w:rsidRPr="003308F8" w:rsidRDefault="007D28E9" w:rsidP="00916C7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916C71"/>
  <w:p w14:paraId="5E49A9DB" w14:textId="77777777" w:rsidR="00EA0B77" w:rsidRDefault="00EA0B77" w:rsidP="00916C71"/>
  <w:p w14:paraId="2D9A4C6C" w14:textId="77777777" w:rsidR="00EA0B77" w:rsidRDefault="00EA0B77" w:rsidP="00916C71"/>
  <w:p w14:paraId="6FEB565F" w14:textId="77777777" w:rsidR="00EA0B77" w:rsidRDefault="00EA0B77" w:rsidP="00916C71"/>
  <w:p w14:paraId="637D5FDC" w14:textId="77777777" w:rsidR="003C7FD1" w:rsidRDefault="003C7FD1" w:rsidP="00916C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EA0B77" w:rsidRDefault="007D28E9" w:rsidP="00916C7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03469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F8B0B4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F2438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348509A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24"/>
  </w:num>
  <w:num w:numId="5">
    <w:abstractNumId w:val="8"/>
  </w:num>
  <w:num w:numId="6">
    <w:abstractNumId w:val="2"/>
  </w:num>
  <w:num w:numId="7">
    <w:abstractNumId w:val="17"/>
  </w:num>
  <w:num w:numId="8">
    <w:abstractNumId w:val="7"/>
  </w:num>
  <w:num w:numId="9">
    <w:abstractNumId w:val="6"/>
  </w:num>
  <w:num w:numId="10">
    <w:abstractNumId w:val="19"/>
  </w:num>
  <w:num w:numId="11">
    <w:abstractNumId w:val="20"/>
  </w:num>
  <w:num w:numId="12">
    <w:abstractNumId w:val="25"/>
  </w:num>
  <w:num w:numId="13">
    <w:abstractNumId w:val="13"/>
  </w:num>
  <w:num w:numId="14">
    <w:abstractNumId w:val="15"/>
  </w:num>
  <w:num w:numId="15">
    <w:abstractNumId w:val="9"/>
  </w:num>
  <w:num w:numId="16">
    <w:abstractNumId w:val="21"/>
  </w:num>
  <w:num w:numId="17">
    <w:abstractNumId w:val="18"/>
  </w:num>
  <w:num w:numId="18">
    <w:abstractNumId w:val="16"/>
  </w:num>
  <w:num w:numId="19">
    <w:abstractNumId w:val="22"/>
  </w:num>
  <w:num w:numId="20">
    <w:abstractNumId w:val="12"/>
  </w:num>
  <w:num w:numId="21">
    <w:abstractNumId w:val="1"/>
  </w:num>
  <w:num w:numId="22">
    <w:abstractNumId w:val="0"/>
  </w:num>
  <w:num w:numId="23">
    <w:abstractNumId w:val="14"/>
  </w:num>
  <w:num w:numId="24">
    <w:abstractNumId w:val="4"/>
  </w:num>
  <w:num w:numId="25">
    <w:abstractNumId w:val="3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E00E7"/>
    <w:rsid w:val="000E6D2F"/>
    <w:rsid w:val="000F1EF7"/>
    <w:rsid w:val="000F7CA0"/>
    <w:rsid w:val="00103298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2DDC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093A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32E7B"/>
    <w:rsid w:val="004347D3"/>
    <w:rsid w:val="00437744"/>
    <w:rsid w:val="004377E9"/>
    <w:rsid w:val="004402B4"/>
    <w:rsid w:val="00440A41"/>
    <w:rsid w:val="00445EA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5885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4E4"/>
    <w:rsid w:val="00530E5A"/>
    <w:rsid w:val="0053544D"/>
    <w:rsid w:val="00536C05"/>
    <w:rsid w:val="00552AEE"/>
    <w:rsid w:val="00554F34"/>
    <w:rsid w:val="0055539F"/>
    <w:rsid w:val="00570CCD"/>
    <w:rsid w:val="00576110"/>
    <w:rsid w:val="00581F27"/>
    <w:rsid w:val="0058557E"/>
    <w:rsid w:val="005868B3"/>
    <w:rsid w:val="00593E8E"/>
    <w:rsid w:val="005A46D5"/>
    <w:rsid w:val="005B3604"/>
    <w:rsid w:val="005C1EC8"/>
    <w:rsid w:val="005C211B"/>
    <w:rsid w:val="005C2E61"/>
    <w:rsid w:val="005C53C9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15EC"/>
    <w:rsid w:val="00612122"/>
    <w:rsid w:val="00614741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67FBF"/>
    <w:rsid w:val="00772CBE"/>
    <w:rsid w:val="00775844"/>
    <w:rsid w:val="00780C5E"/>
    <w:rsid w:val="0078513F"/>
    <w:rsid w:val="00790A92"/>
    <w:rsid w:val="007A16C6"/>
    <w:rsid w:val="007B4E6B"/>
    <w:rsid w:val="007C4ABC"/>
    <w:rsid w:val="007C7699"/>
    <w:rsid w:val="007D28E9"/>
    <w:rsid w:val="007F1239"/>
    <w:rsid w:val="007F5D57"/>
    <w:rsid w:val="008004D0"/>
    <w:rsid w:val="0080321A"/>
    <w:rsid w:val="00803220"/>
    <w:rsid w:val="008036AF"/>
    <w:rsid w:val="00805628"/>
    <w:rsid w:val="008154DC"/>
    <w:rsid w:val="00820D21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F1E31"/>
    <w:rsid w:val="00911C7F"/>
    <w:rsid w:val="0091275A"/>
    <w:rsid w:val="009165F3"/>
    <w:rsid w:val="00916C71"/>
    <w:rsid w:val="00924121"/>
    <w:rsid w:val="00934272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10DE5"/>
    <w:rsid w:val="00A1407A"/>
    <w:rsid w:val="00A158F9"/>
    <w:rsid w:val="00A24350"/>
    <w:rsid w:val="00A2456E"/>
    <w:rsid w:val="00A249CA"/>
    <w:rsid w:val="00A32D91"/>
    <w:rsid w:val="00A33C06"/>
    <w:rsid w:val="00A33DCF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3827"/>
    <w:rsid w:val="00B06D65"/>
    <w:rsid w:val="00B136BF"/>
    <w:rsid w:val="00B14272"/>
    <w:rsid w:val="00B231E6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2F3D"/>
    <w:rsid w:val="00BA390E"/>
    <w:rsid w:val="00BD011C"/>
    <w:rsid w:val="00BD2AE1"/>
    <w:rsid w:val="00BD68A3"/>
    <w:rsid w:val="00BE1323"/>
    <w:rsid w:val="00C070CC"/>
    <w:rsid w:val="00C13A48"/>
    <w:rsid w:val="00C1762E"/>
    <w:rsid w:val="00C20DAB"/>
    <w:rsid w:val="00C226DB"/>
    <w:rsid w:val="00C24AC2"/>
    <w:rsid w:val="00C24BB2"/>
    <w:rsid w:val="00C25870"/>
    <w:rsid w:val="00C269F0"/>
    <w:rsid w:val="00C32287"/>
    <w:rsid w:val="00C3602B"/>
    <w:rsid w:val="00C37A1D"/>
    <w:rsid w:val="00C37DC8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85BCC"/>
    <w:rsid w:val="00C90146"/>
    <w:rsid w:val="00C934E4"/>
    <w:rsid w:val="00C97676"/>
    <w:rsid w:val="00CA1338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2DA0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916C71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4ABC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955C08-161E-48BD-B233-B628ECEE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39</TotalTime>
  <Pages>11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Shashi kumar</cp:lastModifiedBy>
  <cp:revision>7</cp:revision>
  <dcterms:created xsi:type="dcterms:W3CDTF">2018-10-21T11:24:00Z</dcterms:created>
  <dcterms:modified xsi:type="dcterms:W3CDTF">2018-10-21T16:33:00Z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